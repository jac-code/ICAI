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616F9" w14:textId="77777777" w:rsidR="006D255D" w:rsidRPr="006D255D" w:rsidRDefault="006D255D" w:rsidP="006D255D">
      <w:pPr>
        <w:spacing w:after="160" w:line="259" w:lineRule="auto"/>
        <w:jc w:val="center"/>
        <w:rPr>
          <w:rFonts w:ascii="Calibri" w:eastAsia="Calibri" w:hAnsi="Calibri"/>
          <w:sz w:val="22"/>
          <w:szCs w:val="22"/>
          <w:lang w:eastAsia="en-US"/>
        </w:rPr>
      </w:pPr>
      <w:r w:rsidRPr="006D255D">
        <w:rPr>
          <w:rFonts w:ascii="Calibri" w:eastAsia="Calibri" w:hAnsi="Calibri"/>
          <w:noProof/>
          <w:sz w:val="22"/>
          <w:szCs w:val="22"/>
        </w:rPr>
        <w:drawing>
          <wp:inline distT="0" distB="0" distL="0" distR="0" wp14:anchorId="294AF235" wp14:editId="3B3AA5CF">
            <wp:extent cx="1710000" cy="1526400"/>
            <wp:effectExtent l="0" t="0" r="508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AI_BN_Positiv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0000" cy="1526400"/>
                    </a:xfrm>
                    <a:prstGeom prst="rect">
                      <a:avLst/>
                    </a:prstGeom>
                  </pic:spPr>
                </pic:pic>
              </a:graphicData>
            </a:graphic>
          </wp:inline>
        </w:drawing>
      </w:r>
    </w:p>
    <w:p w14:paraId="6ACC3675"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375204D7" w14:textId="77777777" w:rsidR="006D255D" w:rsidRPr="006D255D" w:rsidRDefault="006D255D" w:rsidP="006D255D">
      <w:pPr>
        <w:spacing w:after="160" w:line="259" w:lineRule="auto"/>
        <w:jc w:val="center"/>
        <w:rPr>
          <w:rFonts w:ascii="Arial" w:eastAsia="Calibri" w:hAnsi="Arial" w:cs="Arial"/>
          <w:sz w:val="36"/>
          <w:szCs w:val="36"/>
          <w:lang w:eastAsia="en-US"/>
        </w:rPr>
      </w:pPr>
      <w:r w:rsidRPr="006D255D">
        <w:rPr>
          <w:rFonts w:ascii="Arial" w:eastAsia="Calibri" w:hAnsi="Arial" w:cs="Arial"/>
          <w:color w:val="000000"/>
          <w:sz w:val="36"/>
          <w:szCs w:val="36"/>
          <w:lang w:eastAsia="en-US"/>
        </w:rPr>
        <w:t xml:space="preserve">GRADO </w:t>
      </w:r>
      <w:r w:rsidRPr="006D255D">
        <w:rPr>
          <w:rFonts w:ascii="Arial" w:eastAsia="Calibri" w:hAnsi="Arial" w:cs="Arial"/>
          <w:sz w:val="36"/>
          <w:szCs w:val="36"/>
          <w:lang w:eastAsia="en-US"/>
        </w:rPr>
        <w:t xml:space="preserve">EN INGENIERÍA </w:t>
      </w:r>
      <w:r w:rsidR="00CC19CD">
        <w:rPr>
          <w:rFonts w:ascii="Arial" w:eastAsia="Calibri" w:hAnsi="Arial" w:cs="Arial"/>
          <w:sz w:val="36"/>
          <w:szCs w:val="36"/>
          <w:lang w:eastAsia="en-US"/>
        </w:rPr>
        <w:t xml:space="preserve">EN </w:t>
      </w:r>
      <w:r w:rsidRPr="006D255D">
        <w:rPr>
          <w:rFonts w:ascii="Arial" w:eastAsia="Calibri" w:hAnsi="Arial" w:cs="Arial"/>
          <w:sz w:val="36"/>
          <w:szCs w:val="36"/>
          <w:lang w:eastAsia="en-US"/>
        </w:rPr>
        <w:t>TE</w:t>
      </w:r>
      <w:r w:rsidR="00CC19CD">
        <w:rPr>
          <w:rFonts w:ascii="Arial" w:eastAsia="Calibri" w:hAnsi="Arial" w:cs="Arial"/>
          <w:sz w:val="36"/>
          <w:szCs w:val="36"/>
          <w:lang w:eastAsia="en-US"/>
        </w:rPr>
        <w:t>CNOLOGÍAS DE TELECOMUNICACIÓN</w:t>
      </w:r>
    </w:p>
    <w:p w14:paraId="609079F4"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21A37B48"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17BD3361"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5068C8E2" w14:textId="77777777" w:rsidR="006D255D" w:rsidRPr="006D255D" w:rsidRDefault="006D255D" w:rsidP="006D255D">
      <w:pPr>
        <w:spacing w:after="160" w:line="259" w:lineRule="auto"/>
        <w:jc w:val="center"/>
        <w:rPr>
          <w:rFonts w:ascii="Arial" w:eastAsia="Calibri" w:hAnsi="Arial" w:cs="Arial"/>
          <w:sz w:val="28"/>
          <w:szCs w:val="28"/>
          <w:lang w:eastAsia="en-US"/>
        </w:rPr>
      </w:pPr>
      <w:r w:rsidRPr="006D255D">
        <w:rPr>
          <w:rFonts w:ascii="Arial" w:eastAsia="Calibri" w:hAnsi="Arial" w:cs="Arial"/>
          <w:sz w:val="28"/>
          <w:szCs w:val="28"/>
          <w:lang w:eastAsia="en-US"/>
        </w:rPr>
        <w:t>TRABAJO FIN DE</w:t>
      </w:r>
      <w:r w:rsidRPr="006D255D">
        <w:rPr>
          <w:rFonts w:ascii="Arial" w:eastAsia="Calibri" w:hAnsi="Arial" w:cs="Arial"/>
          <w:color w:val="000000"/>
          <w:sz w:val="28"/>
          <w:szCs w:val="28"/>
          <w:lang w:eastAsia="en-US"/>
        </w:rPr>
        <w:t xml:space="preserve"> GRADO</w:t>
      </w:r>
    </w:p>
    <w:p w14:paraId="5EEF6C3A" w14:textId="2DD8A7BC" w:rsidR="006D255D" w:rsidRPr="00D74DC9" w:rsidRDefault="00683071" w:rsidP="006D255D">
      <w:pPr>
        <w:spacing w:after="160" w:line="259" w:lineRule="auto"/>
        <w:jc w:val="center"/>
        <w:rPr>
          <w:rFonts w:ascii="Arial" w:eastAsia="Calibri" w:hAnsi="Arial" w:cs="Arial"/>
          <w:color w:val="000000" w:themeColor="text1"/>
          <w:sz w:val="36"/>
          <w:szCs w:val="36"/>
          <w:lang w:eastAsia="en-US"/>
        </w:rPr>
      </w:pPr>
      <w:r w:rsidRPr="00D74DC9">
        <w:rPr>
          <w:rFonts w:ascii="Arial" w:eastAsia="Calibri" w:hAnsi="Arial" w:cs="Arial"/>
          <w:color w:val="000000" w:themeColor="text1"/>
          <w:sz w:val="36"/>
          <w:szCs w:val="36"/>
          <w:lang w:eastAsia="en-US"/>
        </w:rPr>
        <w:t>DESARROLLO DE UNA PLATAFORMA WEB PARA LA GESTIÓN DE CLIENTES FITNESS</w:t>
      </w:r>
    </w:p>
    <w:p w14:paraId="2217DD04"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0886A42B"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3054C490" w14:textId="77777777" w:rsidR="006D255D" w:rsidRDefault="006D255D" w:rsidP="006D255D">
      <w:pPr>
        <w:spacing w:after="160" w:line="259" w:lineRule="auto"/>
        <w:jc w:val="center"/>
        <w:rPr>
          <w:rFonts w:ascii="Arial" w:eastAsia="Calibri" w:hAnsi="Arial" w:cs="Arial"/>
          <w:sz w:val="22"/>
          <w:szCs w:val="22"/>
          <w:lang w:eastAsia="en-US"/>
        </w:rPr>
      </w:pPr>
    </w:p>
    <w:p w14:paraId="3F0591F8" w14:textId="77777777" w:rsidR="00CC19CD" w:rsidRPr="006D255D" w:rsidRDefault="00CC19CD" w:rsidP="006D255D">
      <w:pPr>
        <w:spacing w:after="160" w:line="259" w:lineRule="auto"/>
        <w:jc w:val="center"/>
        <w:rPr>
          <w:rFonts w:ascii="Arial" w:eastAsia="Calibri" w:hAnsi="Arial" w:cs="Arial"/>
          <w:sz w:val="22"/>
          <w:szCs w:val="22"/>
          <w:lang w:eastAsia="en-US"/>
        </w:rPr>
      </w:pPr>
    </w:p>
    <w:p w14:paraId="53BD9FC6"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2CA7501D"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29B93291"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40D5A9D6"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5FE14351"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5FE06CB1" w14:textId="77777777" w:rsidR="006D255D" w:rsidRPr="00D74DC9" w:rsidRDefault="006D255D" w:rsidP="006D255D">
      <w:pPr>
        <w:spacing w:after="160" w:line="259" w:lineRule="auto"/>
        <w:jc w:val="center"/>
        <w:rPr>
          <w:rFonts w:ascii="Arial" w:eastAsia="Calibri" w:hAnsi="Arial" w:cs="Arial"/>
          <w:color w:val="000000" w:themeColor="text1"/>
          <w:sz w:val="22"/>
          <w:szCs w:val="22"/>
          <w:lang w:eastAsia="en-US"/>
        </w:rPr>
      </w:pPr>
    </w:p>
    <w:p w14:paraId="3FB69C37" w14:textId="447B2314" w:rsidR="006D255D" w:rsidRPr="00D74DC9" w:rsidRDefault="006D255D" w:rsidP="006D255D">
      <w:pPr>
        <w:spacing w:after="160" w:line="259" w:lineRule="auto"/>
        <w:jc w:val="center"/>
        <w:rPr>
          <w:rFonts w:ascii="Arial" w:eastAsia="Calibri" w:hAnsi="Arial" w:cs="Arial"/>
          <w:color w:val="000000" w:themeColor="text1"/>
          <w:sz w:val="28"/>
          <w:szCs w:val="28"/>
          <w:lang w:eastAsia="en-US"/>
        </w:rPr>
      </w:pPr>
      <w:r w:rsidRPr="00D74DC9">
        <w:rPr>
          <w:rFonts w:ascii="Arial" w:eastAsia="Calibri" w:hAnsi="Arial" w:cs="Arial"/>
          <w:color w:val="000000" w:themeColor="text1"/>
          <w:sz w:val="28"/>
          <w:szCs w:val="28"/>
          <w:lang w:eastAsia="en-US"/>
        </w:rPr>
        <w:t xml:space="preserve">Autor: </w:t>
      </w:r>
      <w:r w:rsidR="001A7473" w:rsidRPr="00D74DC9">
        <w:rPr>
          <w:rFonts w:ascii="Arial" w:eastAsia="Calibri" w:hAnsi="Arial" w:cs="Arial"/>
          <w:color w:val="000000" w:themeColor="text1"/>
          <w:sz w:val="28"/>
          <w:szCs w:val="28"/>
          <w:lang w:eastAsia="en-US"/>
        </w:rPr>
        <w:t>Jaime Arana Cardelús</w:t>
      </w:r>
    </w:p>
    <w:p w14:paraId="4E9E2308" w14:textId="59D3E625" w:rsidR="006D255D" w:rsidRPr="00D74DC9" w:rsidRDefault="006D255D" w:rsidP="001A7473">
      <w:pPr>
        <w:spacing w:after="160" w:line="259" w:lineRule="auto"/>
        <w:jc w:val="center"/>
        <w:rPr>
          <w:rFonts w:ascii="Arial" w:eastAsia="Calibri" w:hAnsi="Arial" w:cs="Arial"/>
          <w:color w:val="000000" w:themeColor="text1"/>
          <w:sz w:val="28"/>
          <w:szCs w:val="28"/>
          <w:lang w:eastAsia="en-US"/>
        </w:rPr>
      </w:pPr>
      <w:r w:rsidRPr="00D74DC9">
        <w:rPr>
          <w:rFonts w:ascii="Arial" w:eastAsia="Calibri" w:hAnsi="Arial" w:cs="Arial"/>
          <w:color w:val="000000" w:themeColor="text1"/>
          <w:sz w:val="28"/>
          <w:szCs w:val="28"/>
          <w:lang w:eastAsia="en-US"/>
        </w:rPr>
        <w:t xml:space="preserve">Director: </w:t>
      </w:r>
      <w:r w:rsidR="001A7473" w:rsidRPr="00D74DC9">
        <w:rPr>
          <w:rFonts w:ascii="Arial" w:eastAsia="Calibri" w:hAnsi="Arial" w:cs="Arial"/>
          <w:color w:val="000000" w:themeColor="text1"/>
          <w:sz w:val="28"/>
          <w:szCs w:val="28"/>
          <w:lang w:eastAsia="en-US"/>
        </w:rPr>
        <w:t>Francisco Javier</w:t>
      </w:r>
      <w:r w:rsidR="00C64723" w:rsidRPr="00D74DC9">
        <w:rPr>
          <w:rFonts w:ascii="Arial" w:eastAsia="Calibri" w:hAnsi="Arial" w:cs="Arial"/>
          <w:color w:val="000000" w:themeColor="text1"/>
          <w:sz w:val="28"/>
          <w:szCs w:val="28"/>
          <w:lang w:eastAsia="en-US"/>
        </w:rPr>
        <w:t xml:space="preserve"> Gómez</w:t>
      </w:r>
      <w:r w:rsidR="001A7473" w:rsidRPr="00D74DC9">
        <w:rPr>
          <w:rFonts w:ascii="Arial" w:eastAsia="Calibri" w:hAnsi="Arial" w:cs="Arial"/>
          <w:color w:val="000000" w:themeColor="text1"/>
          <w:sz w:val="28"/>
          <w:szCs w:val="28"/>
          <w:lang w:eastAsia="en-US"/>
        </w:rPr>
        <w:t xml:space="preserve"> Cornejo Gil</w:t>
      </w:r>
    </w:p>
    <w:p w14:paraId="23B2B882"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1A5D1B76"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00F3353E" w14:textId="77777777" w:rsidR="006D255D" w:rsidRPr="006D255D" w:rsidRDefault="006D255D" w:rsidP="006D255D">
      <w:pPr>
        <w:spacing w:after="160" w:line="259" w:lineRule="auto"/>
        <w:jc w:val="center"/>
        <w:rPr>
          <w:rFonts w:ascii="Arial" w:eastAsia="Calibri" w:hAnsi="Arial" w:cs="Arial"/>
          <w:sz w:val="22"/>
          <w:szCs w:val="22"/>
          <w:lang w:eastAsia="en-US"/>
        </w:rPr>
      </w:pPr>
    </w:p>
    <w:p w14:paraId="0D4E47EB" w14:textId="77777777" w:rsidR="006D255D" w:rsidRPr="006D255D" w:rsidRDefault="006D255D" w:rsidP="006D255D">
      <w:pPr>
        <w:spacing w:after="160" w:line="259" w:lineRule="auto"/>
        <w:jc w:val="center"/>
        <w:rPr>
          <w:rFonts w:ascii="Arial" w:eastAsia="Calibri" w:hAnsi="Arial" w:cs="Arial"/>
          <w:sz w:val="28"/>
          <w:szCs w:val="28"/>
          <w:lang w:eastAsia="en-US"/>
        </w:rPr>
      </w:pPr>
      <w:r w:rsidRPr="006D255D">
        <w:rPr>
          <w:rFonts w:ascii="Arial" w:eastAsia="Calibri" w:hAnsi="Arial" w:cs="Arial"/>
          <w:sz w:val="28"/>
          <w:szCs w:val="28"/>
          <w:lang w:eastAsia="en-US"/>
        </w:rPr>
        <w:t>Madrid</w:t>
      </w:r>
    </w:p>
    <w:p w14:paraId="0F29C549" w14:textId="77777777" w:rsidR="00D36931" w:rsidRDefault="00022B22" w:rsidP="00D36931">
      <w:pPr>
        <w:autoSpaceDE w:val="0"/>
        <w:autoSpaceDN w:val="0"/>
        <w:adjustRightInd w:val="0"/>
        <w:spacing w:after="120" w:line="240" w:lineRule="auto"/>
        <w:jc w:val="center"/>
        <w:rPr>
          <w:rFonts w:ascii="Arial" w:hAnsi="Arial" w:cs="Arial"/>
          <w:color w:val="000000"/>
          <w:sz w:val="23"/>
          <w:szCs w:val="23"/>
        </w:rPr>
      </w:pPr>
      <w:r>
        <w:rPr>
          <w:rFonts w:ascii="Arial" w:hAnsi="Arial" w:cs="Arial"/>
          <w:color w:val="000000"/>
          <w:sz w:val="23"/>
          <w:szCs w:val="23"/>
        </w:rPr>
        <w:lastRenderedPageBreak/>
        <w:br w:type="page"/>
      </w:r>
    </w:p>
    <w:p w14:paraId="5082485D"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311EFAE1"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bookmarkStart w:id="0" w:name="_Hlk105151159"/>
      <w:r>
        <w:rPr>
          <w:rFonts w:cs="Arial"/>
        </w:rPr>
        <w:t>D</w:t>
      </w:r>
      <w:r w:rsidRPr="00A45F7F">
        <w:rPr>
          <w:rFonts w:cs="Arial"/>
        </w:rPr>
        <w:t xml:space="preserve">eclaro, bajo mi responsabilidad, que el </w:t>
      </w:r>
      <w:r>
        <w:rPr>
          <w:rFonts w:cs="Arial"/>
        </w:rPr>
        <w:t xml:space="preserve">Proyecto </w:t>
      </w:r>
      <w:r w:rsidRPr="00A45F7F">
        <w:rPr>
          <w:rFonts w:cs="Arial"/>
        </w:rPr>
        <w:t xml:space="preserve">presentado con el título </w:t>
      </w:r>
    </w:p>
    <w:p w14:paraId="0C8B58DE" w14:textId="37430192" w:rsidR="005002B2" w:rsidRPr="001A7473" w:rsidRDefault="00F73F0A"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b/>
          <w:bCs/>
        </w:rPr>
      </w:pPr>
      <w:r w:rsidRPr="001A7473">
        <w:rPr>
          <w:rFonts w:cs="Arial"/>
        </w:rPr>
        <w:t xml:space="preserve"> </w:t>
      </w:r>
      <w:r w:rsidR="001A7473" w:rsidRPr="001A7473">
        <w:rPr>
          <w:rFonts w:cs="Arial"/>
          <w:b/>
          <w:bCs/>
        </w:rPr>
        <w:t>Desarrollo de una plataforma web para la gestión de clientes fitness</w:t>
      </w:r>
      <w:r w:rsidR="005002B2" w:rsidRPr="001A7473">
        <w:rPr>
          <w:rFonts w:cs="Arial"/>
          <w:b/>
          <w:bCs/>
        </w:rPr>
        <w:t xml:space="preserve"> </w:t>
      </w:r>
    </w:p>
    <w:p w14:paraId="58DCE8EE"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A45F7F">
        <w:rPr>
          <w:rFonts w:cs="Arial"/>
        </w:rPr>
        <w:t xml:space="preserve">en la </w:t>
      </w:r>
      <w:r>
        <w:rPr>
          <w:rFonts w:cs="Arial"/>
        </w:rPr>
        <w:t>ETS de Ingeniería - ICAI</w:t>
      </w:r>
      <w:r w:rsidRPr="00A45F7F">
        <w:rPr>
          <w:rFonts w:cs="Arial"/>
        </w:rPr>
        <w:t xml:space="preserve"> de la Universidad Pontificia Comillas en el </w:t>
      </w:r>
    </w:p>
    <w:p w14:paraId="2DE0D9B7" w14:textId="04E1B0D9"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A45F7F">
        <w:rPr>
          <w:rFonts w:cs="Arial"/>
        </w:rPr>
        <w:t>curso académico</w:t>
      </w:r>
      <w:r>
        <w:rPr>
          <w:rFonts w:cs="Arial"/>
        </w:rPr>
        <w:t xml:space="preserve"> </w:t>
      </w:r>
      <w:r w:rsidR="00FC5635" w:rsidRPr="001A7473">
        <w:rPr>
          <w:rFonts w:cs="Arial"/>
        </w:rPr>
        <w:t>20</w:t>
      </w:r>
      <w:r w:rsidR="001A7473" w:rsidRPr="001A7473">
        <w:rPr>
          <w:rFonts w:cs="Arial"/>
        </w:rPr>
        <w:t>21</w:t>
      </w:r>
      <w:r w:rsidR="00FC5635" w:rsidRPr="001A7473">
        <w:rPr>
          <w:rFonts w:cs="Arial"/>
        </w:rPr>
        <w:t>/</w:t>
      </w:r>
      <w:r w:rsidR="001A7473" w:rsidRPr="001A7473">
        <w:rPr>
          <w:rFonts w:cs="Arial"/>
        </w:rPr>
        <w:t>22</w:t>
      </w:r>
      <w:r w:rsidRPr="001A7473">
        <w:rPr>
          <w:rFonts w:cs="Arial"/>
        </w:rPr>
        <w:t xml:space="preserve"> </w:t>
      </w:r>
      <w:r>
        <w:rPr>
          <w:rFonts w:cs="Arial"/>
        </w:rPr>
        <w:t xml:space="preserve">es de mi autoría, original e inédito y </w:t>
      </w:r>
    </w:p>
    <w:p w14:paraId="260D007F"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Pr>
          <w:rFonts w:cs="Arial"/>
        </w:rPr>
        <w:t xml:space="preserve">no ha sido presentado con anterioridad a otros efectos. </w:t>
      </w:r>
    </w:p>
    <w:p w14:paraId="5BD8D8C2"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Pr>
          <w:rFonts w:cs="Arial"/>
        </w:rPr>
        <w:t xml:space="preserve">El Proyecto no es plagio de otro, ni total ni parcialmente y la información que ha sido </w:t>
      </w:r>
    </w:p>
    <w:p w14:paraId="29007567"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Pr>
          <w:rFonts w:cs="Arial"/>
        </w:rPr>
        <w:t xml:space="preserve">tomada de otros documentos está debidamente referenciada. </w:t>
      </w:r>
    </w:p>
    <w:p w14:paraId="11A4AB9D"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p>
    <w:p w14:paraId="75586C8A"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p>
    <w:p w14:paraId="5C48E769" w14:textId="77777777"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p>
    <w:p w14:paraId="73E29BF4" w14:textId="62D46F27"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A218C">
        <w:rPr>
          <w:rFonts w:cs="Arial"/>
        </w:rPr>
        <w:t xml:space="preserve">Fdo.:  </w:t>
      </w:r>
      <w:r w:rsidR="001A7473">
        <w:rPr>
          <w:rFonts w:cs="Arial"/>
        </w:rPr>
        <w:t xml:space="preserve">Jaime Arana Cardelús </w:t>
      </w:r>
      <w:r w:rsidR="001A7473">
        <w:rPr>
          <w:rFonts w:cs="Arial"/>
        </w:rPr>
        <w:tab/>
        <w:t xml:space="preserve"> </w:t>
      </w:r>
      <w:r w:rsidRPr="001A218C">
        <w:rPr>
          <w:rFonts w:cs="Arial"/>
        </w:rPr>
        <w:t>Fecha:</w:t>
      </w:r>
      <w:r w:rsidR="001A7473">
        <w:rPr>
          <w:rFonts w:cs="Arial"/>
        </w:rPr>
        <w:t xml:space="preserve"> 0</w:t>
      </w:r>
      <w:r w:rsidR="002A403A">
        <w:rPr>
          <w:rFonts w:cs="Arial"/>
        </w:rPr>
        <w:t>5</w:t>
      </w:r>
      <w:r w:rsidRPr="001A218C">
        <w:rPr>
          <w:rFonts w:cs="Arial"/>
        </w:rPr>
        <w:t>/</w:t>
      </w:r>
      <w:r w:rsidR="001A7473">
        <w:rPr>
          <w:rFonts w:cs="Arial"/>
        </w:rPr>
        <w:t>06/2022</w:t>
      </w:r>
    </w:p>
    <w:p w14:paraId="5785E6A9" w14:textId="1B2920E3" w:rsidR="005002B2" w:rsidRPr="001A218C" w:rsidRDefault="008B3E05"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tLeast"/>
        <w:jc w:val="center"/>
        <w:rPr>
          <w:rFonts w:cs="Arial"/>
        </w:rPr>
      </w:pPr>
      <w:r w:rsidRPr="008B3E05">
        <w:rPr>
          <w:rFonts w:cs="Arial"/>
          <w:noProof/>
        </w:rPr>
        <w:drawing>
          <wp:inline distT="0" distB="0" distL="0" distR="0" wp14:anchorId="13DF6235" wp14:editId="3E2EB8C1">
            <wp:extent cx="1082040" cy="728502"/>
            <wp:effectExtent l="0" t="0" r="3810" b="0"/>
            <wp:docPr id="71" name="Imagen 7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Un dibujo de una persona&#10;&#10;Descripción generada automáticamente con confianza baja"/>
                    <pic:cNvPicPr/>
                  </pic:nvPicPr>
                  <pic:blipFill>
                    <a:blip r:embed="rId9"/>
                    <a:stretch>
                      <a:fillRect/>
                    </a:stretch>
                  </pic:blipFill>
                  <pic:spPr>
                    <a:xfrm>
                      <a:off x="0" y="0"/>
                      <a:ext cx="1091227" cy="734687"/>
                    </a:xfrm>
                    <a:prstGeom prst="rect">
                      <a:avLst/>
                    </a:prstGeom>
                  </pic:spPr>
                </pic:pic>
              </a:graphicData>
            </a:graphic>
          </wp:inline>
        </w:drawing>
      </w:r>
    </w:p>
    <w:p w14:paraId="46EEC786" w14:textId="77777777"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A218C">
        <w:rPr>
          <w:rFonts w:cs="Arial"/>
        </w:rPr>
        <w:t xml:space="preserve">Autorizada la entrega del proyecto </w:t>
      </w:r>
    </w:p>
    <w:p w14:paraId="4A60B10D" w14:textId="01752EDC" w:rsidR="005002B2" w:rsidRPr="001A218C" w:rsidRDefault="005002B2" w:rsidP="008B3E05">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A218C">
        <w:rPr>
          <w:rFonts w:cs="Arial"/>
        </w:rPr>
        <w:t xml:space="preserve">EL DIRECTOR DEL PROYECTO            </w:t>
      </w:r>
    </w:p>
    <w:p w14:paraId="7A752506" w14:textId="77777777"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p>
    <w:p w14:paraId="7B1A4732" w14:textId="18DA3D20"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A218C">
        <w:rPr>
          <w:rFonts w:cs="Arial"/>
        </w:rPr>
        <w:t xml:space="preserve">Fdo.:  </w:t>
      </w:r>
      <w:r w:rsidR="00963C51">
        <w:rPr>
          <w:rFonts w:cs="Arial"/>
        </w:rPr>
        <w:t>Francisco Javier Gómez Cornejo Gil</w:t>
      </w:r>
      <w:r w:rsidR="00963C51">
        <w:rPr>
          <w:rFonts w:cs="Arial"/>
        </w:rPr>
        <w:tab/>
      </w:r>
      <w:r w:rsidRPr="001A218C">
        <w:rPr>
          <w:rFonts w:cs="Arial"/>
        </w:rPr>
        <w:t xml:space="preserve">Fecha: </w:t>
      </w:r>
      <w:r w:rsidR="00963C51">
        <w:rPr>
          <w:rFonts w:cs="Arial"/>
        </w:rPr>
        <w:t>0</w:t>
      </w:r>
      <w:r w:rsidR="002A403A">
        <w:rPr>
          <w:rFonts w:cs="Arial"/>
        </w:rPr>
        <w:t>5</w:t>
      </w:r>
      <w:r w:rsidR="00963C51" w:rsidRPr="001A218C">
        <w:rPr>
          <w:rFonts w:cs="Arial"/>
        </w:rPr>
        <w:t>/</w:t>
      </w:r>
      <w:r w:rsidR="00963C51">
        <w:rPr>
          <w:rFonts w:cs="Arial"/>
        </w:rPr>
        <w:t>06/2022</w:t>
      </w:r>
    </w:p>
    <w:bookmarkEnd w:id="0"/>
    <w:p w14:paraId="3A2A3849" w14:textId="01E8B9C8" w:rsidR="005002B2" w:rsidRDefault="007D083A"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7D083A">
        <w:rPr>
          <w:rFonts w:cs="Arial"/>
          <w:noProof/>
        </w:rPr>
        <w:drawing>
          <wp:inline distT="0" distB="0" distL="0" distR="0" wp14:anchorId="582BDCA3" wp14:editId="6A9E1F82">
            <wp:extent cx="1325880" cy="771653"/>
            <wp:effectExtent l="0" t="0" r="7620" b="9525"/>
            <wp:docPr id="70" name="Imagen 70" descr="Un dibujo de una ca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Un dibujo de una cara&#10;&#10;Descripción generada automáticamente con confianza baja"/>
                    <pic:cNvPicPr/>
                  </pic:nvPicPr>
                  <pic:blipFill>
                    <a:blip r:embed="rId10"/>
                    <a:stretch>
                      <a:fillRect/>
                    </a:stretch>
                  </pic:blipFill>
                  <pic:spPr>
                    <a:xfrm>
                      <a:off x="0" y="0"/>
                      <a:ext cx="1348027" cy="784542"/>
                    </a:xfrm>
                    <a:prstGeom prst="rect">
                      <a:avLst/>
                    </a:prstGeom>
                  </pic:spPr>
                </pic:pic>
              </a:graphicData>
            </a:graphic>
          </wp:inline>
        </w:drawing>
      </w:r>
    </w:p>
    <w:p w14:paraId="00BE0A63"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15A11E7B" w14:textId="77777777" w:rsidR="00E065FE" w:rsidRPr="001A218C" w:rsidRDefault="00E065FE"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611B1618" w14:textId="77777777" w:rsidR="005002B2" w:rsidRDefault="00D36931">
      <w:pPr>
        <w:spacing w:after="0" w:line="240" w:lineRule="auto"/>
        <w:jc w:val="left"/>
        <w:rPr>
          <w:b/>
          <w:sz w:val="40"/>
        </w:rPr>
      </w:pPr>
      <w:r>
        <w:rPr>
          <w:b/>
          <w:sz w:val="40"/>
        </w:rPr>
        <w:br w:type="page"/>
      </w:r>
      <w:r w:rsidR="005002B2">
        <w:rPr>
          <w:b/>
          <w:sz w:val="40"/>
        </w:rPr>
        <w:lastRenderedPageBreak/>
        <w:br w:type="page"/>
      </w:r>
    </w:p>
    <w:p w14:paraId="672B9203" w14:textId="77777777" w:rsidR="003019C5" w:rsidRPr="006D255D" w:rsidRDefault="003019C5" w:rsidP="003019C5">
      <w:pPr>
        <w:spacing w:after="160" w:line="259" w:lineRule="auto"/>
        <w:jc w:val="center"/>
        <w:rPr>
          <w:rFonts w:ascii="Calibri" w:eastAsia="Calibri" w:hAnsi="Calibri"/>
          <w:sz w:val="22"/>
          <w:szCs w:val="22"/>
          <w:lang w:eastAsia="en-US"/>
        </w:rPr>
      </w:pPr>
      <w:r w:rsidRPr="006D255D">
        <w:rPr>
          <w:rFonts w:ascii="Calibri" w:eastAsia="Calibri" w:hAnsi="Calibri"/>
          <w:noProof/>
          <w:sz w:val="22"/>
          <w:szCs w:val="22"/>
        </w:rPr>
        <w:lastRenderedPageBreak/>
        <w:drawing>
          <wp:inline distT="0" distB="0" distL="0" distR="0" wp14:anchorId="53F7C5C6" wp14:editId="636B1305">
            <wp:extent cx="1710000" cy="152640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AI_BN_Positiv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0000" cy="1526400"/>
                    </a:xfrm>
                    <a:prstGeom prst="rect">
                      <a:avLst/>
                    </a:prstGeom>
                  </pic:spPr>
                </pic:pic>
              </a:graphicData>
            </a:graphic>
          </wp:inline>
        </w:drawing>
      </w:r>
    </w:p>
    <w:p w14:paraId="0D8D65D8"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0488C067" w14:textId="77777777" w:rsidR="003019C5" w:rsidRPr="006D255D" w:rsidRDefault="003019C5" w:rsidP="003019C5">
      <w:pPr>
        <w:spacing w:after="160" w:line="259" w:lineRule="auto"/>
        <w:jc w:val="center"/>
        <w:rPr>
          <w:rFonts w:ascii="Arial" w:eastAsia="Calibri" w:hAnsi="Arial" w:cs="Arial"/>
          <w:sz w:val="36"/>
          <w:szCs w:val="36"/>
          <w:lang w:eastAsia="en-US"/>
        </w:rPr>
      </w:pPr>
      <w:r w:rsidRPr="006D255D">
        <w:rPr>
          <w:rFonts w:ascii="Arial" w:eastAsia="Calibri" w:hAnsi="Arial" w:cs="Arial"/>
          <w:color w:val="000000"/>
          <w:sz w:val="36"/>
          <w:szCs w:val="36"/>
          <w:lang w:eastAsia="en-US"/>
        </w:rPr>
        <w:t xml:space="preserve">GRADO </w:t>
      </w:r>
      <w:r w:rsidRPr="006D255D">
        <w:rPr>
          <w:rFonts w:ascii="Arial" w:eastAsia="Calibri" w:hAnsi="Arial" w:cs="Arial"/>
          <w:sz w:val="36"/>
          <w:szCs w:val="36"/>
          <w:lang w:eastAsia="en-US"/>
        </w:rPr>
        <w:t xml:space="preserve">EN INGENIERÍA </w:t>
      </w:r>
      <w:r w:rsidR="00CC19CD">
        <w:rPr>
          <w:rFonts w:ascii="Arial" w:eastAsia="Calibri" w:hAnsi="Arial" w:cs="Arial"/>
          <w:sz w:val="36"/>
          <w:szCs w:val="36"/>
          <w:lang w:eastAsia="en-US"/>
        </w:rPr>
        <w:t xml:space="preserve">EN </w:t>
      </w:r>
      <w:r w:rsidR="00CC19CD" w:rsidRPr="006D255D">
        <w:rPr>
          <w:rFonts w:ascii="Arial" w:eastAsia="Calibri" w:hAnsi="Arial" w:cs="Arial"/>
          <w:sz w:val="36"/>
          <w:szCs w:val="36"/>
          <w:lang w:eastAsia="en-US"/>
        </w:rPr>
        <w:t>TE</w:t>
      </w:r>
      <w:r w:rsidR="00CC19CD">
        <w:rPr>
          <w:rFonts w:ascii="Arial" w:eastAsia="Calibri" w:hAnsi="Arial" w:cs="Arial"/>
          <w:sz w:val="36"/>
          <w:szCs w:val="36"/>
          <w:lang w:eastAsia="en-US"/>
        </w:rPr>
        <w:t>CNOLOGÍAS DE TELECOMUNICACIÓN</w:t>
      </w:r>
    </w:p>
    <w:p w14:paraId="0D49D3FD"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64563699"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5A79736E"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004E39BA" w14:textId="77777777" w:rsidR="003019C5" w:rsidRPr="006D255D" w:rsidRDefault="003019C5" w:rsidP="003019C5">
      <w:pPr>
        <w:spacing w:after="160" w:line="259" w:lineRule="auto"/>
        <w:jc w:val="center"/>
        <w:rPr>
          <w:rFonts w:ascii="Arial" w:eastAsia="Calibri" w:hAnsi="Arial" w:cs="Arial"/>
          <w:sz w:val="28"/>
          <w:szCs w:val="28"/>
          <w:lang w:eastAsia="en-US"/>
        </w:rPr>
      </w:pPr>
      <w:r w:rsidRPr="006D255D">
        <w:rPr>
          <w:rFonts w:ascii="Arial" w:eastAsia="Calibri" w:hAnsi="Arial" w:cs="Arial"/>
          <w:sz w:val="28"/>
          <w:szCs w:val="28"/>
          <w:lang w:eastAsia="en-US"/>
        </w:rPr>
        <w:t>TRABAJO FIN DE</w:t>
      </w:r>
      <w:r w:rsidRPr="006D255D">
        <w:rPr>
          <w:rFonts w:ascii="Arial" w:eastAsia="Calibri" w:hAnsi="Arial" w:cs="Arial"/>
          <w:color w:val="000000"/>
          <w:sz w:val="28"/>
          <w:szCs w:val="28"/>
          <w:lang w:eastAsia="en-US"/>
        </w:rPr>
        <w:t xml:space="preserve"> GRADO</w:t>
      </w:r>
    </w:p>
    <w:p w14:paraId="652A0AB1" w14:textId="77777777" w:rsidR="00A3120F" w:rsidRPr="00AC3299" w:rsidRDefault="00A3120F" w:rsidP="00A3120F">
      <w:pPr>
        <w:spacing w:after="160" w:line="259" w:lineRule="auto"/>
        <w:jc w:val="center"/>
        <w:rPr>
          <w:rFonts w:ascii="Arial" w:eastAsia="Calibri" w:hAnsi="Arial" w:cs="Arial"/>
          <w:color w:val="000000" w:themeColor="text1"/>
          <w:sz w:val="36"/>
          <w:szCs w:val="36"/>
          <w:lang w:eastAsia="en-US"/>
        </w:rPr>
      </w:pPr>
      <w:r w:rsidRPr="00AC3299">
        <w:rPr>
          <w:rFonts w:ascii="Arial" w:eastAsia="Calibri" w:hAnsi="Arial" w:cs="Arial"/>
          <w:color w:val="000000" w:themeColor="text1"/>
          <w:sz w:val="36"/>
          <w:szCs w:val="36"/>
          <w:lang w:eastAsia="en-US"/>
        </w:rPr>
        <w:t>DESARROLLO DE UNA PLATAFORMA WEB PARA LA GESTIÓN DE CLIENTES FITNESS</w:t>
      </w:r>
    </w:p>
    <w:p w14:paraId="028B2CA2"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303BF042"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067CF0AB"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02298EB1"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0F53C31E"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1B710CD3"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5B05CA99"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083A4885"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3EFCD03D"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03CD774D"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7C666EDB" w14:textId="5E06D08A" w:rsidR="003019C5" w:rsidRPr="00AC3299" w:rsidRDefault="003019C5" w:rsidP="003019C5">
      <w:pPr>
        <w:spacing w:after="160" w:line="259" w:lineRule="auto"/>
        <w:jc w:val="center"/>
        <w:rPr>
          <w:rFonts w:ascii="Arial" w:eastAsia="Calibri" w:hAnsi="Arial" w:cs="Arial"/>
          <w:color w:val="000000" w:themeColor="text1"/>
          <w:sz w:val="28"/>
          <w:szCs w:val="28"/>
          <w:lang w:eastAsia="en-US"/>
        </w:rPr>
      </w:pPr>
      <w:r w:rsidRPr="00AC3299">
        <w:rPr>
          <w:rFonts w:ascii="Arial" w:eastAsia="Calibri" w:hAnsi="Arial" w:cs="Arial"/>
          <w:color w:val="000000" w:themeColor="text1"/>
          <w:sz w:val="28"/>
          <w:szCs w:val="28"/>
          <w:lang w:eastAsia="en-US"/>
        </w:rPr>
        <w:t xml:space="preserve">Autor: </w:t>
      </w:r>
      <w:r w:rsidR="007D6E07" w:rsidRPr="00AC3299">
        <w:rPr>
          <w:rFonts w:ascii="Arial" w:eastAsia="Calibri" w:hAnsi="Arial" w:cs="Arial"/>
          <w:color w:val="000000" w:themeColor="text1"/>
          <w:sz w:val="28"/>
          <w:szCs w:val="28"/>
          <w:lang w:eastAsia="en-US"/>
        </w:rPr>
        <w:t>Jaime Arana Cardelús</w:t>
      </w:r>
    </w:p>
    <w:p w14:paraId="22CE1450" w14:textId="0FA11E67" w:rsidR="003019C5" w:rsidRPr="00AC3299" w:rsidRDefault="003019C5" w:rsidP="007D6E07">
      <w:pPr>
        <w:spacing w:after="160" w:line="259" w:lineRule="auto"/>
        <w:jc w:val="center"/>
        <w:rPr>
          <w:rFonts w:ascii="Arial" w:eastAsia="Calibri" w:hAnsi="Arial" w:cs="Arial"/>
          <w:color w:val="000000" w:themeColor="text1"/>
          <w:sz w:val="28"/>
          <w:szCs w:val="28"/>
          <w:lang w:eastAsia="en-US"/>
        </w:rPr>
      </w:pPr>
      <w:r w:rsidRPr="00AC3299">
        <w:rPr>
          <w:rFonts w:ascii="Arial" w:eastAsia="Calibri" w:hAnsi="Arial" w:cs="Arial"/>
          <w:color w:val="000000" w:themeColor="text1"/>
          <w:sz w:val="28"/>
          <w:szCs w:val="28"/>
          <w:lang w:eastAsia="en-US"/>
        </w:rPr>
        <w:t xml:space="preserve">Director: </w:t>
      </w:r>
      <w:r w:rsidR="007D6E07" w:rsidRPr="00AC3299">
        <w:rPr>
          <w:rFonts w:ascii="Arial" w:eastAsia="Calibri" w:hAnsi="Arial" w:cs="Arial"/>
          <w:color w:val="000000" w:themeColor="text1"/>
          <w:sz w:val="28"/>
          <w:szCs w:val="28"/>
          <w:lang w:eastAsia="en-US"/>
        </w:rPr>
        <w:t xml:space="preserve">Francisco Javier </w:t>
      </w:r>
      <w:r w:rsidR="00A3120F" w:rsidRPr="00AC3299">
        <w:rPr>
          <w:rFonts w:ascii="Arial" w:eastAsia="Calibri" w:hAnsi="Arial" w:cs="Arial"/>
          <w:color w:val="000000" w:themeColor="text1"/>
          <w:sz w:val="28"/>
          <w:szCs w:val="28"/>
          <w:lang w:eastAsia="en-US"/>
        </w:rPr>
        <w:t xml:space="preserve">Gómez </w:t>
      </w:r>
      <w:r w:rsidR="007D6E07" w:rsidRPr="00AC3299">
        <w:rPr>
          <w:rFonts w:ascii="Arial" w:eastAsia="Calibri" w:hAnsi="Arial" w:cs="Arial"/>
          <w:color w:val="000000" w:themeColor="text1"/>
          <w:sz w:val="28"/>
          <w:szCs w:val="28"/>
          <w:lang w:eastAsia="en-US"/>
        </w:rPr>
        <w:t>Cornejo Gil</w:t>
      </w:r>
    </w:p>
    <w:p w14:paraId="56EE13A2"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067419A4"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2F08540A" w14:textId="77777777" w:rsidR="003019C5" w:rsidRPr="006D255D" w:rsidRDefault="003019C5" w:rsidP="003019C5">
      <w:pPr>
        <w:spacing w:after="160" w:line="259" w:lineRule="auto"/>
        <w:jc w:val="center"/>
        <w:rPr>
          <w:rFonts w:ascii="Arial" w:eastAsia="Calibri" w:hAnsi="Arial" w:cs="Arial"/>
          <w:sz w:val="22"/>
          <w:szCs w:val="22"/>
          <w:lang w:eastAsia="en-US"/>
        </w:rPr>
      </w:pPr>
    </w:p>
    <w:p w14:paraId="77FAC478" w14:textId="77777777" w:rsidR="003774FE" w:rsidRDefault="003019C5" w:rsidP="003774FE">
      <w:pPr>
        <w:spacing w:after="160" w:line="259" w:lineRule="auto"/>
        <w:jc w:val="center"/>
        <w:rPr>
          <w:rFonts w:ascii="Arial" w:eastAsia="Calibri" w:hAnsi="Arial" w:cs="Arial"/>
          <w:sz w:val="28"/>
          <w:szCs w:val="28"/>
          <w:lang w:eastAsia="en-US"/>
        </w:rPr>
      </w:pPr>
      <w:r w:rsidRPr="006D255D">
        <w:rPr>
          <w:rFonts w:ascii="Arial" w:eastAsia="Calibri" w:hAnsi="Arial" w:cs="Arial"/>
          <w:sz w:val="28"/>
          <w:szCs w:val="28"/>
          <w:lang w:eastAsia="en-US"/>
        </w:rPr>
        <w:t>Madrid</w:t>
      </w:r>
    </w:p>
    <w:p w14:paraId="194C282D" w14:textId="43A325F5" w:rsidR="00022B22" w:rsidRPr="00AC3299" w:rsidRDefault="003774FE" w:rsidP="003774FE">
      <w:pPr>
        <w:spacing w:after="160" w:line="259" w:lineRule="auto"/>
        <w:rPr>
          <w:rFonts w:eastAsia="Calibri"/>
          <w:color w:val="000000" w:themeColor="text1"/>
          <w:sz w:val="32"/>
          <w:szCs w:val="32"/>
          <w:lang w:eastAsia="en-US"/>
        </w:rPr>
      </w:pPr>
      <w:r w:rsidRPr="00AC3299">
        <w:rPr>
          <w:rFonts w:eastAsia="Calibri"/>
          <w:color w:val="000000" w:themeColor="text1"/>
          <w:sz w:val="32"/>
          <w:szCs w:val="32"/>
          <w:lang w:eastAsia="en-US"/>
        </w:rPr>
        <w:lastRenderedPageBreak/>
        <w:t>Desarrollo de una plataforma web para la gestión de clientes fitness</w:t>
      </w:r>
    </w:p>
    <w:p w14:paraId="19ADFCF9" w14:textId="52319C41" w:rsidR="00022B22" w:rsidRPr="00AC3299" w:rsidRDefault="00022B22" w:rsidP="0070321C">
      <w:pPr>
        <w:spacing w:after="0" w:line="240" w:lineRule="auto"/>
        <w:rPr>
          <w:b/>
          <w:color w:val="000000" w:themeColor="text1"/>
        </w:rPr>
      </w:pPr>
      <w:r w:rsidRPr="00AC3299">
        <w:rPr>
          <w:b/>
          <w:color w:val="000000" w:themeColor="text1"/>
        </w:rPr>
        <w:t xml:space="preserve">Autor: </w:t>
      </w:r>
      <w:r w:rsidR="003774FE" w:rsidRPr="00AC3299">
        <w:rPr>
          <w:b/>
          <w:color w:val="000000" w:themeColor="text1"/>
        </w:rPr>
        <w:t>Arana Cardelús</w:t>
      </w:r>
      <w:r w:rsidR="00FD220F" w:rsidRPr="00AC3299">
        <w:rPr>
          <w:b/>
          <w:color w:val="000000" w:themeColor="text1"/>
        </w:rPr>
        <w:t xml:space="preserve">, </w:t>
      </w:r>
      <w:r w:rsidR="00E450E3" w:rsidRPr="00AC3299">
        <w:rPr>
          <w:b/>
          <w:color w:val="000000" w:themeColor="text1"/>
        </w:rPr>
        <w:t>Jaime</w:t>
      </w:r>
    </w:p>
    <w:p w14:paraId="42CE9FE5" w14:textId="5940FA62" w:rsidR="00022B22" w:rsidRPr="00AC3299" w:rsidRDefault="00022B22" w:rsidP="0070321C">
      <w:pPr>
        <w:spacing w:after="0" w:line="240" w:lineRule="auto"/>
        <w:rPr>
          <w:color w:val="000000" w:themeColor="text1"/>
        </w:rPr>
      </w:pPr>
      <w:r w:rsidRPr="00AC3299">
        <w:rPr>
          <w:color w:val="000000" w:themeColor="text1"/>
        </w:rPr>
        <w:t xml:space="preserve">Director: </w:t>
      </w:r>
      <w:r w:rsidR="003774FE" w:rsidRPr="00AC3299">
        <w:rPr>
          <w:color w:val="000000" w:themeColor="text1"/>
        </w:rPr>
        <w:t>Gómez Cornejo Gil</w:t>
      </w:r>
      <w:r w:rsidR="00FD220F" w:rsidRPr="00AC3299">
        <w:rPr>
          <w:color w:val="000000" w:themeColor="text1"/>
        </w:rPr>
        <w:t>,</w:t>
      </w:r>
      <w:r w:rsidR="003774FE" w:rsidRPr="00AC3299">
        <w:rPr>
          <w:color w:val="000000" w:themeColor="text1"/>
        </w:rPr>
        <w:t xml:space="preserve"> Francisco Javier</w:t>
      </w:r>
    </w:p>
    <w:p w14:paraId="0BD8D9F4" w14:textId="6D203E4B" w:rsidR="00022B22" w:rsidRPr="00AC3299" w:rsidRDefault="00022B22" w:rsidP="0070321C">
      <w:pPr>
        <w:spacing w:after="0" w:line="240" w:lineRule="auto"/>
        <w:rPr>
          <w:color w:val="000000" w:themeColor="text1"/>
        </w:rPr>
      </w:pPr>
      <w:r w:rsidRPr="00AC3299">
        <w:rPr>
          <w:color w:val="000000" w:themeColor="text1"/>
        </w:rPr>
        <w:t xml:space="preserve">Entidad Colaboradora: </w:t>
      </w:r>
      <w:r w:rsidR="00683071" w:rsidRPr="00AC3299">
        <w:rPr>
          <w:color w:val="000000" w:themeColor="text1"/>
        </w:rPr>
        <w:t>ICAI – Universidad Pontificia Comillas</w:t>
      </w:r>
    </w:p>
    <w:p w14:paraId="192E1D3D" w14:textId="77777777" w:rsidR="00022B22" w:rsidRDefault="00022B22" w:rsidP="00022B22">
      <w:pPr>
        <w:rPr>
          <w:b/>
        </w:rPr>
      </w:pPr>
    </w:p>
    <w:p w14:paraId="19247E76" w14:textId="77777777" w:rsidR="00022B22" w:rsidRPr="00F10EB9" w:rsidRDefault="00022B22" w:rsidP="00F10EB9">
      <w:pPr>
        <w:spacing w:after="160" w:line="240" w:lineRule="auto"/>
        <w:rPr>
          <w:rFonts w:eastAsiaTheme="minorHAnsi"/>
          <w:b/>
          <w:caps/>
          <w:sz w:val="28"/>
          <w:szCs w:val="22"/>
          <w:lang w:eastAsia="en-US"/>
        </w:rPr>
      </w:pPr>
      <w:r w:rsidRPr="00F10EB9">
        <w:rPr>
          <w:rFonts w:eastAsiaTheme="minorHAnsi"/>
          <w:b/>
          <w:caps/>
          <w:sz w:val="28"/>
          <w:szCs w:val="22"/>
          <w:lang w:eastAsia="en-US"/>
        </w:rPr>
        <w:t xml:space="preserve">RESUMEN DEL PROYECTO </w:t>
      </w:r>
    </w:p>
    <w:p w14:paraId="38FE7D2A" w14:textId="6C327DEC" w:rsidR="00683071" w:rsidRDefault="00683071" w:rsidP="0070321C">
      <w:pPr>
        <w:spacing w:line="240" w:lineRule="auto"/>
      </w:pPr>
      <w:r>
        <w:t xml:space="preserve">En este </w:t>
      </w:r>
      <w:r w:rsidR="00F87672">
        <w:t>T</w:t>
      </w:r>
      <w:r>
        <w:t xml:space="preserve">rabajo de </w:t>
      </w:r>
      <w:r w:rsidR="00F87672">
        <w:t>F</w:t>
      </w:r>
      <w:r>
        <w:t xml:space="preserve">in de </w:t>
      </w:r>
      <w:r w:rsidR="00F87672">
        <w:t>G</w:t>
      </w:r>
      <w:r>
        <w:t>rado se ha desarrollado una aplicación web del ámbito del fitness para que profesionales del sector</w:t>
      </w:r>
      <w:r w:rsidR="0090237D">
        <w:t xml:space="preserve">, </w:t>
      </w:r>
      <w:r>
        <w:t>como entrenadores personales o nutricionistas</w:t>
      </w:r>
      <w:r w:rsidR="0090237D">
        <w:t xml:space="preserve">, </w:t>
      </w:r>
      <w:r>
        <w:t>puedan gestionar con mayor facilidad a sus clientes</w:t>
      </w:r>
      <w:r w:rsidR="00A41DD5">
        <w:t xml:space="preserve">, ahorrando tiempo </w:t>
      </w:r>
      <w:r w:rsidR="0090237D">
        <w:t xml:space="preserve">y </w:t>
      </w:r>
      <w:r w:rsidR="00A41DD5">
        <w:t>mejorando el servicio ofrecido</w:t>
      </w:r>
      <w:r w:rsidR="0090237D">
        <w:t>.</w:t>
      </w:r>
    </w:p>
    <w:p w14:paraId="28D26457" w14:textId="337ADCED" w:rsidR="00022B22" w:rsidRDefault="00022B22" w:rsidP="0070321C">
      <w:pPr>
        <w:tabs>
          <w:tab w:val="left" w:pos="4750"/>
        </w:tabs>
      </w:pPr>
      <w:r w:rsidRPr="00944033">
        <w:rPr>
          <w:b/>
        </w:rPr>
        <w:t>Palabras clave</w:t>
      </w:r>
      <w:r>
        <w:t xml:space="preserve">: </w:t>
      </w:r>
      <w:r w:rsidR="00C8237F">
        <w:t xml:space="preserve"> </w:t>
      </w:r>
      <w:r w:rsidR="00683071">
        <w:t>Aplicación web</w:t>
      </w:r>
      <w:r w:rsidR="003A6467">
        <w:t xml:space="preserve">, Fitness, </w:t>
      </w:r>
      <w:r w:rsidR="00D92692">
        <w:t xml:space="preserve">Gestión, </w:t>
      </w:r>
      <w:r w:rsidR="003A6467">
        <w:t>Red Social</w:t>
      </w:r>
      <w:r w:rsidR="00D92692">
        <w:t xml:space="preserve">, </w:t>
      </w:r>
      <w:r w:rsidR="00F02B27">
        <w:t>SaaS, Transformación Digital</w:t>
      </w:r>
    </w:p>
    <w:p w14:paraId="2A60277D" w14:textId="77777777" w:rsidR="00022B22" w:rsidRPr="00E64FD2" w:rsidRDefault="00022B22" w:rsidP="00386315">
      <w:pPr>
        <w:numPr>
          <w:ilvl w:val="0"/>
          <w:numId w:val="4"/>
        </w:numPr>
        <w:spacing w:after="160" w:line="259" w:lineRule="auto"/>
        <w:rPr>
          <w:rFonts w:eastAsiaTheme="minorHAnsi"/>
          <w:b/>
          <w:szCs w:val="22"/>
          <w:lang w:eastAsia="en-US"/>
        </w:rPr>
      </w:pPr>
      <w:r w:rsidRPr="00E64FD2">
        <w:rPr>
          <w:rFonts w:eastAsiaTheme="minorHAnsi"/>
          <w:b/>
          <w:szCs w:val="22"/>
          <w:lang w:eastAsia="en-US"/>
        </w:rPr>
        <w:t>Introducción</w:t>
      </w:r>
    </w:p>
    <w:p w14:paraId="3DA7D2A2" w14:textId="70848654" w:rsidR="00D444AF" w:rsidRDefault="00243B72" w:rsidP="00F10EB9">
      <w:pPr>
        <w:pStyle w:val="NormalResumen"/>
        <w:rPr>
          <w:lang w:val="es-ES"/>
        </w:rPr>
      </w:pPr>
      <w:r>
        <w:rPr>
          <w:lang w:val="es-ES"/>
        </w:rPr>
        <w:t xml:space="preserve">La evolución del fitness </w:t>
      </w:r>
      <w:r w:rsidR="00C24218">
        <w:rPr>
          <w:lang w:val="es-ES"/>
        </w:rPr>
        <w:t xml:space="preserve">ha </w:t>
      </w:r>
      <w:r w:rsidR="008730CB">
        <w:rPr>
          <w:lang w:val="es-ES"/>
        </w:rPr>
        <w:t>aumentado</w:t>
      </w:r>
      <w:r w:rsidR="00C24218">
        <w:rPr>
          <w:lang w:val="es-ES"/>
        </w:rPr>
        <w:t xml:space="preserve"> exponencialmente en los últimos</w:t>
      </w:r>
      <w:r w:rsidR="008730CB">
        <w:rPr>
          <w:lang w:val="es-ES"/>
        </w:rPr>
        <w:t xml:space="preserve"> años</w:t>
      </w:r>
      <w:r w:rsidR="00D444AF">
        <w:rPr>
          <w:lang w:val="es-ES"/>
        </w:rPr>
        <w:t>, no solo intentando mejorar la salud de las personas sino también creando un estilo de vida</w:t>
      </w:r>
      <w:r w:rsidR="00A84848">
        <w:rPr>
          <w:lang w:val="es-ES"/>
        </w:rPr>
        <w:t xml:space="preserve"> saludable</w:t>
      </w:r>
      <w:r w:rsidR="00D444AF">
        <w:rPr>
          <w:lang w:val="es-ES"/>
        </w:rPr>
        <w:t>.</w:t>
      </w:r>
    </w:p>
    <w:p w14:paraId="773DA33C" w14:textId="2ED25451" w:rsidR="008730CB" w:rsidRPr="00243B72" w:rsidRDefault="00D444AF" w:rsidP="00121DA8">
      <w:pPr>
        <w:pStyle w:val="NormalResumen"/>
        <w:rPr>
          <w:lang w:val="es-ES"/>
        </w:rPr>
      </w:pPr>
      <w:r>
        <w:rPr>
          <w:lang w:val="es-ES"/>
        </w:rPr>
        <w:t>R</w:t>
      </w:r>
      <w:r w:rsidR="00C24218">
        <w:rPr>
          <w:lang w:val="es-ES"/>
        </w:rPr>
        <w:t>ecientemente a causa de la pandemia mundial que hemos y seguimos viviendo, la digitalización del sector es inminente</w:t>
      </w:r>
      <w:r>
        <w:rPr>
          <w:lang w:val="es-ES"/>
        </w:rPr>
        <w:t xml:space="preserve">, </w:t>
      </w:r>
      <w:r w:rsidR="00C24218">
        <w:rPr>
          <w:lang w:val="es-ES"/>
        </w:rPr>
        <w:t>necesaria</w:t>
      </w:r>
      <w:r>
        <w:rPr>
          <w:lang w:val="es-ES"/>
        </w:rPr>
        <w:t xml:space="preserve"> y hasta se podría argumentar que obligatoria. Comenzó durante el confinamiento con clases y trabajo online, y ha evolucionado hacia el </w:t>
      </w:r>
      <w:r w:rsidR="00D3408F">
        <w:rPr>
          <w:lang w:val="es-ES"/>
        </w:rPr>
        <w:t>trabajo híbrido, en el cual se alterna entre asistencia presencial y remota.</w:t>
      </w:r>
      <w:r w:rsidR="00121DA8">
        <w:rPr>
          <w:lang w:val="es-ES"/>
        </w:rPr>
        <w:t xml:space="preserve"> </w:t>
      </w:r>
      <w:r w:rsidR="008730CB">
        <w:rPr>
          <w:lang w:val="es-ES"/>
        </w:rPr>
        <w:t>Los negocios fitness</w:t>
      </w:r>
      <w:r w:rsidR="00640F4B">
        <w:rPr>
          <w:lang w:val="es-ES"/>
        </w:rPr>
        <w:t xml:space="preserve"> no son ninguna excepción, </w:t>
      </w:r>
      <w:r w:rsidR="00994071">
        <w:rPr>
          <w:lang w:val="es-ES"/>
        </w:rPr>
        <w:t>ya que,</w:t>
      </w:r>
      <w:r w:rsidR="00583A3D">
        <w:rPr>
          <w:lang w:val="es-ES"/>
        </w:rPr>
        <w:t xml:space="preserve"> en </w:t>
      </w:r>
      <w:r w:rsidR="00994071">
        <w:rPr>
          <w:lang w:val="es-ES"/>
        </w:rPr>
        <w:t>la mayoría de</w:t>
      </w:r>
      <w:r w:rsidR="00583A3D">
        <w:rPr>
          <w:lang w:val="es-ES"/>
        </w:rPr>
        <w:t xml:space="preserve"> </w:t>
      </w:r>
      <w:r w:rsidR="008D0128">
        <w:rPr>
          <w:lang w:val="es-ES"/>
        </w:rPr>
        <w:t>los casos</w:t>
      </w:r>
      <w:r w:rsidR="00425F5E">
        <w:rPr>
          <w:lang w:val="es-ES"/>
        </w:rPr>
        <w:t>,</w:t>
      </w:r>
      <w:r w:rsidR="00583A3D">
        <w:rPr>
          <w:lang w:val="es-ES"/>
        </w:rPr>
        <w:t xml:space="preserve"> obligado</w:t>
      </w:r>
      <w:r w:rsidR="004F519B">
        <w:rPr>
          <w:lang w:val="es-ES"/>
        </w:rPr>
        <w:t>s por el confinamiento, tuvieron que adaptarse y digitalizar el negocio para no perder a sus clientes.</w:t>
      </w:r>
    </w:p>
    <w:p w14:paraId="21D6A5A4" w14:textId="77777777" w:rsidR="00022B22" w:rsidRPr="00E64FD2" w:rsidRDefault="00022B22" w:rsidP="00386315">
      <w:pPr>
        <w:numPr>
          <w:ilvl w:val="0"/>
          <w:numId w:val="4"/>
        </w:numPr>
        <w:spacing w:after="160" w:line="259" w:lineRule="auto"/>
        <w:rPr>
          <w:rFonts w:eastAsiaTheme="minorHAnsi"/>
          <w:b/>
          <w:szCs w:val="22"/>
          <w:lang w:eastAsia="en-US"/>
        </w:rPr>
      </w:pPr>
      <w:r w:rsidRPr="00E64FD2">
        <w:rPr>
          <w:rFonts w:eastAsiaTheme="minorHAnsi"/>
          <w:b/>
          <w:szCs w:val="22"/>
          <w:lang w:eastAsia="en-US"/>
        </w:rPr>
        <w:t>Definición del proyecto</w:t>
      </w:r>
    </w:p>
    <w:p w14:paraId="41587BE3" w14:textId="3D82CD20" w:rsidR="00943D92" w:rsidRDefault="00243B72" w:rsidP="00B35BE5">
      <w:pPr>
        <w:spacing w:line="240" w:lineRule="auto"/>
        <w:ind w:left="360"/>
      </w:pPr>
      <w:bookmarkStart w:id="1" w:name="_Hlk105234979"/>
      <w:r>
        <w:t>El proyecto desarrollado es una plataforma web</w:t>
      </w:r>
      <w:r w:rsidR="0020261A">
        <w:t>, que se ofrece como servicio SaaS,</w:t>
      </w:r>
      <w:r>
        <w:t xml:space="preserve"> para que profesionales de</w:t>
      </w:r>
      <w:r w:rsidR="00953EDD">
        <w:t>l sector del fitness</w:t>
      </w:r>
      <w:r w:rsidR="00076A26">
        <w:t>, como pueden ser entrenadores personales o nutricionistas,</w:t>
      </w:r>
      <w:r w:rsidR="00953EDD">
        <w:t xml:space="preserve"> puedan gestionar a sus clientes</w:t>
      </w:r>
      <w:r w:rsidR="00943D92">
        <w:t xml:space="preserve"> con mayor facilidad</w:t>
      </w:r>
      <w:r w:rsidR="00953EDD">
        <w:t>, planificando sus rutinas de ejercicios</w:t>
      </w:r>
      <w:r w:rsidR="00DF4A8A">
        <w:t xml:space="preserve">, </w:t>
      </w:r>
      <w:r w:rsidR="00953EDD">
        <w:t xml:space="preserve">comidas diarias </w:t>
      </w:r>
      <w:r w:rsidR="00DF4A8A">
        <w:t>y planes semanales</w:t>
      </w:r>
      <w:r w:rsidR="008B0F78">
        <w:t xml:space="preserve">. De esta forma se les ayuda </w:t>
      </w:r>
      <w:r w:rsidR="00953EDD">
        <w:t>a mejorar su condición física y alcanzar sus objetivos</w:t>
      </w:r>
      <w:r w:rsidR="0043004C">
        <w:t xml:space="preserve"> de manera </w:t>
      </w:r>
      <w:r w:rsidR="00AB53CF">
        <w:t>optimizada</w:t>
      </w:r>
      <w:r w:rsidR="00953EDD">
        <w:t>.</w:t>
      </w:r>
    </w:p>
    <w:p w14:paraId="57E60067" w14:textId="5CD7B8BC" w:rsidR="005F23C7" w:rsidRDefault="005F23C7" w:rsidP="005F23C7">
      <w:pPr>
        <w:spacing w:line="240" w:lineRule="auto"/>
        <w:ind w:left="360"/>
      </w:pPr>
      <w:bookmarkStart w:id="2" w:name="_Hlk105235094"/>
      <w:bookmarkStart w:id="3" w:name="_Hlk105235002"/>
      <w:bookmarkEnd w:id="1"/>
      <w:r>
        <w:t xml:space="preserve">Con respecto a los clientes se implementan herramientas como el buscador de recetas o la red social, para que la plataforma también sea </w:t>
      </w:r>
      <w:r w:rsidR="00425F5E">
        <w:t>atractiva</w:t>
      </w:r>
      <w:r>
        <w:t xml:space="preserve"> para ellos. Se busca crear un producto que atraiga </w:t>
      </w:r>
      <w:r w:rsidR="00425F5E">
        <w:t>un amplio</w:t>
      </w:r>
      <w:r>
        <w:t xml:space="preserve"> espectro de posibles usuarios. </w:t>
      </w:r>
    </w:p>
    <w:p w14:paraId="4937380F" w14:textId="58D42FAF" w:rsidR="005F23C7" w:rsidRPr="00243B72" w:rsidRDefault="005F23C7" w:rsidP="005F23C7">
      <w:pPr>
        <w:spacing w:line="240" w:lineRule="auto"/>
        <w:ind w:left="360"/>
      </w:pPr>
      <w:r>
        <w:t xml:space="preserve">Por lo tanto, la plataforma desarrollada integra múltiples características existentes en el mercado actual, como las herramientas de nutrición y ejercicios o la red social, pero de manera independiente e innovadora </w:t>
      </w:r>
      <w:r w:rsidR="0074006A">
        <w:t>dentro d</w:t>
      </w:r>
      <w:r>
        <w:t>el sector.</w:t>
      </w:r>
    </w:p>
    <w:bookmarkEnd w:id="2"/>
    <w:bookmarkEnd w:id="3"/>
    <w:p w14:paraId="511F2B6F" w14:textId="77777777" w:rsidR="008752EB" w:rsidRDefault="008752EB" w:rsidP="006A2B0F">
      <w:pPr>
        <w:spacing w:after="200" w:line="276" w:lineRule="auto"/>
        <w:ind w:left="360"/>
        <w:rPr>
          <w:b/>
        </w:rPr>
      </w:pPr>
    </w:p>
    <w:p w14:paraId="5BADB66E" w14:textId="77777777" w:rsidR="008752EB" w:rsidRDefault="008752EB" w:rsidP="006A2B0F">
      <w:pPr>
        <w:spacing w:after="200" w:line="276" w:lineRule="auto"/>
        <w:ind w:left="360"/>
        <w:rPr>
          <w:b/>
        </w:rPr>
      </w:pPr>
    </w:p>
    <w:p w14:paraId="25903658" w14:textId="4A7A94DD" w:rsidR="00022B22" w:rsidRDefault="00022B22" w:rsidP="00386315">
      <w:pPr>
        <w:numPr>
          <w:ilvl w:val="0"/>
          <w:numId w:val="4"/>
        </w:numPr>
        <w:spacing w:after="200" w:line="276" w:lineRule="auto"/>
        <w:rPr>
          <w:b/>
        </w:rPr>
      </w:pPr>
      <w:r w:rsidRPr="00944033">
        <w:rPr>
          <w:b/>
        </w:rPr>
        <w:lastRenderedPageBreak/>
        <w:t>Descripción de</w:t>
      </w:r>
      <w:r w:rsidR="00320FC9">
        <w:rPr>
          <w:b/>
        </w:rPr>
        <w:t>l sistema</w:t>
      </w:r>
    </w:p>
    <w:p w14:paraId="12FDF8C2" w14:textId="0A465DC3" w:rsidR="006F6481" w:rsidRDefault="006F6481" w:rsidP="008730CB">
      <w:pPr>
        <w:spacing w:after="200" w:line="276" w:lineRule="auto"/>
        <w:ind w:left="360"/>
        <w:rPr>
          <w:bCs/>
        </w:rPr>
      </w:pPr>
      <w:r>
        <w:rPr>
          <w:bCs/>
        </w:rPr>
        <w:t xml:space="preserve">A un nivel más técnico, en la plataforma web desarrollada, se distinguen dos tipos de usuarios, los profesionales, como nutricionistas o entrenadores personales, y sus clientes. Dependiendo del tipo de usuario, podrán acceder a ciertas </w:t>
      </w:r>
      <w:r w:rsidR="00AA38D5">
        <w:rPr>
          <w:bCs/>
        </w:rPr>
        <w:t xml:space="preserve">funcionalidades y </w:t>
      </w:r>
      <w:r w:rsidR="008F7899">
        <w:rPr>
          <w:bCs/>
        </w:rPr>
        <w:t>tendrán diferentes roles dentro de la plataforma. Los posibles usuarios de la plataforma son los siguientes:</w:t>
      </w:r>
    </w:p>
    <w:p w14:paraId="683B064B" w14:textId="77777777" w:rsidR="00EB4306" w:rsidRDefault="00D94ED2" w:rsidP="00EB4306">
      <w:pPr>
        <w:keepNext/>
        <w:spacing w:after="200" w:line="276" w:lineRule="auto"/>
        <w:ind w:left="360"/>
        <w:jc w:val="center"/>
      </w:pPr>
      <w:r w:rsidRPr="00D94ED2">
        <w:rPr>
          <w:bCs/>
          <w:noProof/>
        </w:rPr>
        <w:drawing>
          <wp:inline distT="0" distB="0" distL="0" distR="0" wp14:anchorId="405534E3" wp14:editId="40E57389">
            <wp:extent cx="2903220" cy="1205353"/>
            <wp:effectExtent l="0" t="0" r="0" b="0"/>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11"/>
                    <a:stretch>
                      <a:fillRect/>
                    </a:stretch>
                  </pic:blipFill>
                  <pic:spPr>
                    <a:xfrm>
                      <a:off x="0" y="0"/>
                      <a:ext cx="2942222" cy="1221546"/>
                    </a:xfrm>
                    <a:prstGeom prst="rect">
                      <a:avLst/>
                    </a:prstGeom>
                  </pic:spPr>
                </pic:pic>
              </a:graphicData>
            </a:graphic>
          </wp:inline>
        </w:drawing>
      </w:r>
    </w:p>
    <w:p w14:paraId="4887C1E7" w14:textId="44FC865D" w:rsidR="008F7899" w:rsidRDefault="00EB4306" w:rsidP="00EB4306">
      <w:pPr>
        <w:pStyle w:val="Descripcin"/>
        <w:rPr>
          <w:bCs/>
        </w:rPr>
      </w:pPr>
      <w:bookmarkStart w:id="4" w:name="_Toc105359467"/>
      <w:r>
        <w:t xml:space="preserve">Ilustración </w:t>
      </w:r>
      <w:fldSimple w:instr=" SEQ Ilustración \* ARABIC ">
        <w:r w:rsidR="004D4FB8">
          <w:rPr>
            <w:noProof/>
          </w:rPr>
          <w:t>1</w:t>
        </w:r>
      </w:fldSimple>
      <w:r>
        <w:t>. Arquitectura de usuarios en la plataforma</w:t>
      </w:r>
      <w:bookmarkEnd w:id="4"/>
    </w:p>
    <w:p w14:paraId="15E3677B" w14:textId="23271920" w:rsidR="008F7899" w:rsidRDefault="00B905DB" w:rsidP="00B75B74">
      <w:pPr>
        <w:spacing w:after="200" w:line="276" w:lineRule="auto"/>
        <w:ind w:left="360"/>
        <w:rPr>
          <w:bCs/>
        </w:rPr>
      </w:pPr>
      <w:r>
        <w:rPr>
          <w:bCs/>
        </w:rPr>
        <w:t>Como se puede observar, dentro de los clientes hay de tipo “</w:t>
      </w:r>
      <w:r w:rsidRPr="00B905DB">
        <w:rPr>
          <w:b/>
        </w:rPr>
        <w:t>free</w:t>
      </w:r>
      <w:r>
        <w:rPr>
          <w:bCs/>
        </w:rPr>
        <w:t>”, que no pagan por utilizar la plataforma, y “</w:t>
      </w:r>
      <w:r w:rsidRPr="00B905DB">
        <w:rPr>
          <w:b/>
        </w:rPr>
        <w:t>premium</w:t>
      </w:r>
      <w:r>
        <w:rPr>
          <w:bCs/>
        </w:rPr>
        <w:t>” que sí pagan por el uso de la plataforma.</w:t>
      </w:r>
      <w:r w:rsidR="00574B37">
        <w:rPr>
          <w:bCs/>
        </w:rPr>
        <w:t xml:space="preserve"> La diferencia entre </w:t>
      </w:r>
      <w:r w:rsidR="0040156E">
        <w:rPr>
          <w:bCs/>
        </w:rPr>
        <w:t>ambos</w:t>
      </w:r>
      <w:r w:rsidR="00574B37">
        <w:rPr>
          <w:bCs/>
        </w:rPr>
        <w:t xml:space="preserve"> es la funcionalidad extra a la que tiene acceso el cliente de tipo premium, pudiendo crear sus propias recetas y ejercicios, a la vez que podrá guardarse las recetas que busque con </w:t>
      </w:r>
      <w:r w:rsidR="00286E03">
        <w:rPr>
          <w:bCs/>
        </w:rPr>
        <w:t>el buscador de recetas, mientras que el cliente free solo podrá visualizarlas.</w:t>
      </w:r>
    </w:p>
    <w:p w14:paraId="5F43D166" w14:textId="2D7B3B43" w:rsidR="00320FC9" w:rsidRPr="00320FC9" w:rsidRDefault="00041E46" w:rsidP="00320FC9">
      <w:pPr>
        <w:spacing w:after="200" w:line="276" w:lineRule="auto"/>
        <w:ind w:left="360"/>
        <w:rPr>
          <w:bCs/>
        </w:rPr>
      </w:pPr>
      <w:r>
        <w:rPr>
          <w:bCs/>
        </w:rPr>
        <w:t>Con respecto a la división de los profesionales, se debe a que los profesionales “</w:t>
      </w:r>
      <w:r w:rsidRPr="00F21DB2">
        <w:rPr>
          <w:b/>
        </w:rPr>
        <w:t>basic</w:t>
      </w:r>
      <w:r>
        <w:rPr>
          <w:bCs/>
        </w:rPr>
        <w:t>” son aquello</w:t>
      </w:r>
      <w:r w:rsidR="00131046">
        <w:rPr>
          <w:bCs/>
        </w:rPr>
        <w:t>s</w:t>
      </w:r>
      <w:r>
        <w:rPr>
          <w:bCs/>
        </w:rPr>
        <w:t xml:space="preserve"> que trabajan de forma autónoma, mientras los “</w:t>
      </w:r>
      <w:r w:rsidRPr="00F21DB2">
        <w:rPr>
          <w:b/>
        </w:rPr>
        <w:t>business</w:t>
      </w:r>
      <w:r>
        <w:rPr>
          <w:bCs/>
        </w:rPr>
        <w:t xml:space="preserve">” son aquellos que están afiliados a un gimnasio u </w:t>
      </w:r>
      <w:r w:rsidR="00D514AF">
        <w:rPr>
          <w:bCs/>
        </w:rPr>
        <w:t>otro</w:t>
      </w:r>
      <w:r>
        <w:rPr>
          <w:bCs/>
        </w:rPr>
        <w:t xml:space="preserve"> tipo de institución.</w:t>
      </w:r>
    </w:p>
    <w:p w14:paraId="58308F1B" w14:textId="74B40DE3" w:rsidR="00BA3057" w:rsidRDefault="00320FC9" w:rsidP="00BA3057">
      <w:pPr>
        <w:numPr>
          <w:ilvl w:val="0"/>
          <w:numId w:val="4"/>
        </w:numPr>
        <w:spacing w:after="200" w:line="276" w:lineRule="auto"/>
        <w:rPr>
          <w:b/>
        </w:rPr>
      </w:pPr>
      <w:r>
        <w:rPr>
          <w:b/>
        </w:rPr>
        <w:t>Resultados</w:t>
      </w:r>
    </w:p>
    <w:p w14:paraId="3A85C59C" w14:textId="3D3D5E5B" w:rsidR="00320FC9" w:rsidRDefault="00320FC9" w:rsidP="00320FC9">
      <w:pPr>
        <w:spacing w:after="200" w:line="276" w:lineRule="auto"/>
        <w:ind w:left="360"/>
        <w:rPr>
          <w:bCs/>
        </w:rPr>
      </w:pPr>
      <w:r>
        <w:rPr>
          <w:bCs/>
        </w:rPr>
        <w:t>Al tratarse de un proyecto en el cual no hay resultados científicos, sino que el producto final es la plataforma desarrollada, se presentarán algunos ejemplos de la interfaz de la plataforma. En capítulos futuros de</w:t>
      </w:r>
      <w:r w:rsidR="00242880">
        <w:rPr>
          <w:bCs/>
        </w:rPr>
        <w:t xml:space="preserve"> este </w:t>
      </w:r>
      <w:r>
        <w:rPr>
          <w:bCs/>
        </w:rPr>
        <w:t>informe se podrán ver más ejemplos y en mayor detalle</w:t>
      </w:r>
      <w:r w:rsidR="00930EBD">
        <w:rPr>
          <w:bCs/>
        </w:rPr>
        <w:t>, d</w:t>
      </w:r>
      <w:r>
        <w:rPr>
          <w:bCs/>
        </w:rPr>
        <w:t>e la interfaz y funcionalidad de la plataforma.</w:t>
      </w:r>
    </w:p>
    <w:p w14:paraId="1DBE14C0" w14:textId="60DA8877" w:rsidR="00242880" w:rsidRDefault="00242880" w:rsidP="00242880">
      <w:pPr>
        <w:spacing w:after="200" w:line="276" w:lineRule="auto"/>
        <w:ind w:left="360"/>
        <w:jc w:val="center"/>
        <w:rPr>
          <w:bCs/>
        </w:rPr>
      </w:pPr>
      <w:r w:rsidRPr="00242880">
        <w:rPr>
          <w:bCs/>
          <w:noProof/>
        </w:rPr>
        <w:drawing>
          <wp:inline distT="0" distB="0" distL="0" distR="0" wp14:anchorId="2A89AD2E" wp14:editId="10D4CBE7">
            <wp:extent cx="4384723" cy="2197100"/>
            <wp:effectExtent l="0" t="0" r="0" b="0"/>
            <wp:docPr id="47" name="Imagen 4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Word&#10;&#10;Descripción generada automáticamente"/>
                    <pic:cNvPicPr/>
                  </pic:nvPicPr>
                  <pic:blipFill>
                    <a:blip r:embed="rId12"/>
                    <a:stretch>
                      <a:fillRect/>
                    </a:stretch>
                  </pic:blipFill>
                  <pic:spPr>
                    <a:xfrm>
                      <a:off x="0" y="0"/>
                      <a:ext cx="4575116" cy="2292502"/>
                    </a:xfrm>
                    <a:prstGeom prst="rect">
                      <a:avLst/>
                    </a:prstGeom>
                  </pic:spPr>
                </pic:pic>
              </a:graphicData>
            </a:graphic>
          </wp:inline>
        </w:drawing>
      </w:r>
    </w:p>
    <w:p w14:paraId="3AB2339E" w14:textId="5F300FA1" w:rsidR="00EB4306" w:rsidRDefault="00EB4306" w:rsidP="00EB4306">
      <w:pPr>
        <w:pStyle w:val="Descripcin"/>
        <w:rPr>
          <w:bCs/>
        </w:rPr>
      </w:pPr>
      <w:bookmarkStart w:id="5" w:name="_Toc105359468"/>
      <w:r>
        <w:t xml:space="preserve">Ilustración </w:t>
      </w:r>
      <w:fldSimple w:instr=" SEQ Ilustración \* ARABIC ">
        <w:r w:rsidR="004D4FB8">
          <w:rPr>
            <w:noProof/>
          </w:rPr>
          <w:t>2</w:t>
        </w:r>
      </w:fldSimple>
      <w:r>
        <w:t xml:space="preserve">. Interfaz profesional para </w:t>
      </w:r>
      <w:r w:rsidR="00764023">
        <w:t>ver a sus</w:t>
      </w:r>
      <w:r>
        <w:t xml:space="preserve"> clientes</w:t>
      </w:r>
      <w:bookmarkEnd w:id="5"/>
    </w:p>
    <w:p w14:paraId="379D38C4" w14:textId="5D3F3C5D" w:rsidR="00320FC9" w:rsidRDefault="00755C70" w:rsidP="00242880">
      <w:pPr>
        <w:spacing w:after="200" w:line="276" w:lineRule="auto"/>
        <w:ind w:left="360"/>
        <w:jc w:val="center"/>
        <w:rPr>
          <w:bCs/>
        </w:rPr>
      </w:pPr>
      <w:r w:rsidRPr="00755C70">
        <w:rPr>
          <w:bCs/>
          <w:noProof/>
        </w:rPr>
        <w:lastRenderedPageBreak/>
        <w:drawing>
          <wp:inline distT="0" distB="0" distL="0" distR="0" wp14:anchorId="5DFB9F70" wp14:editId="083ADC87">
            <wp:extent cx="4742535" cy="2381250"/>
            <wp:effectExtent l="0" t="0" r="1270"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13"/>
                    <a:stretch>
                      <a:fillRect/>
                    </a:stretch>
                  </pic:blipFill>
                  <pic:spPr>
                    <a:xfrm>
                      <a:off x="0" y="0"/>
                      <a:ext cx="4766398" cy="2393232"/>
                    </a:xfrm>
                    <a:prstGeom prst="rect">
                      <a:avLst/>
                    </a:prstGeom>
                  </pic:spPr>
                </pic:pic>
              </a:graphicData>
            </a:graphic>
          </wp:inline>
        </w:drawing>
      </w:r>
    </w:p>
    <w:p w14:paraId="1DCA19CF" w14:textId="193F014E" w:rsidR="00242880" w:rsidRPr="00320FC9" w:rsidRDefault="00EB4306" w:rsidP="00EB4306">
      <w:pPr>
        <w:pStyle w:val="Descripcin"/>
        <w:rPr>
          <w:bCs/>
        </w:rPr>
      </w:pPr>
      <w:bookmarkStart w:id="6" w:name="_Toc105359469"/>
      <w:r>
        <w:t xml:space="preserve">Ilustración </w:t>
      </w:r>
      <w:fldSimple w:instr=" SEQ Ilustración \* ARABIC ">
        <w:r w:rsidR="004D4FB8">
          <w:rPr>
            <w:noProof/>
          </w:rPr>
          <w:t>3</w:t>
        </w:r>
      </w:fldSimple>
      <w:r>
        <w:t>. Interfaz cliente para ver su plan semanal</w:t>
      </w:r>
      <w:bookmarkEnd w:id="6"/>
    </w:p>
    <w:p w14:paraId="133A07EC" w14:textId="14733D87" w:rsidR="00320FC9" w:rsidRDefault="00320FC9" w:rsidP="00BA3057">
      <w:pPr>
        <w:numPr>
          <w:ilvl w:val="0"/>
          <w:numId w:val="4"/>
        </w:numPr>
        <w:spacing w:after="200" w:line="276" w:lineRule="auto"/>
        <w:rPr>
          <w:b/>
        </w:rPr>
      </w:pPr>
      <w:r>
        <w:rPr>
          <w:b/>
        </w:rPr>
        <w:t>Conclusiones</w:t>
      </w:r>
    </w:p>
    <w:p w14:paraId="08CB9A07" w14:textId="573D31D7" w:rsidR="00BA3057" w:rsidRPr="00BA3057" w:rsidRDefault="00BA3057" w:rsidP="00BA3057">
      <w:pPr>
        <w:spacing w:after="200" w:line="276" w:lineRule="auto"/>
        <w:ind w:left="360"/>
        <w:rPr>
          <w:b/>
        </w:rPr>
      </w:pPr>
      <w:r>
        <w:t xml:space="preserve">El principal objetivo de este Trabajo </w:t>
      </w:r>
      <w:r w:rsidR="00101CE0">
        <w:t>d</w:t>
      </w:r>
      <w:r>
        <w:t xml:space="preserve">e Fin de Grado es desarrollar una plataforma </w:t>
      </w:r>
      <w:r w:rsidR="00C3336D">
        <w:t>web, como servicio,</w:t>
      </w:r>
      <w:r>
        <w:t xml:space="preserve"> para la gestión de los clientes de profesionales del fitness, implantando las herramientas básicas necesarias para que, en primer lugar, los profesionales pued</w:t>
      </w:r>
      <w:r w:rsidR="000D0AB6">
        <w:t>a</w:t>
      </w:r>
      <w:r>
        <w:t>n digitalizar su negocio para así ser más productivos, y, en segundo lugar, para que gracias a las herramientas desarrolladas los clientes puedan mejorar y aumentar su progreso.  Por lo tanto, la plataforma no solo debe ayudar a los profesionales sino, que también debe ser ventajosa y de ayuda para los clientes.</w:t>
      </w:r>
    </w:p>
    <w:p w14:paraId="564B3D68" w14:textId="02715918" w:rsidR="00C27309" w:rsidRPr="008D0128" w:rsidRDefault="0094133A" w:rsidP="003E47DC">
      <w:pPr>
        <w:spacing w:after="200" w:line="276" w:lineRule="auto"/>
        <w:ind w:left="360"/>
      </w:pPr>
      <w:r>
        <w:t>Los objetivos y requisitos iniciales</w:t>
      </w:r>
      <w:r w:rsidR="00076A26">
        <w:t xml:space="preserve"> </w:t>
      </w:r>
      <w:r>
        <w:t xml:space="preserve">han sido </w:t>
      </w:r>
      <w:r w:rsidR="00631988">
        <w:t xml:space="preserve">implementados en la plataforma y, por lo tanto, se han podido cumplir. El resultado es una plataforma web que tiene una buena y sólida base, que se puede utilizar </w:t>
      </w:r>
      <w:r w:rsidR="00631988" w:rsidRPr="008D0128">
        <w:t xml:space="preserve">para </w:t>
      </w:r>
      <w:r w:rsidR="00BA3057">
        <w:t>desarrollar sobre ella</w:t>
      </w:r>
      <w:r w:rsidR="00631988" w:rsidRPr="008D0128">
        <w:t xml:space="preserve"> nuevas herramientas, ampliando y mejorando sus prestaciones.</w:t>
      </w:r>
      <w:r w:rsidR="00C27309">
        <w:t xml:space="preserve"> </w:t>
      </w:r>
      <w:r w:rsidR="000D0AB6">
        <w:t>De esta manera, c</w:t>
      </w:r>
      <w:r w:rsidR="00BA3057">
        <w:t xml:space="preserve">reando y poniendo a disposición de los </w:t>
      </w:r>
      <w:r w:rsidR="00D6278C">
        <w:t>usuarios</w:t>
      </w:r>
      <w:r w:rsidR="00BA3057">
        <w:t xml:space="preserve"> todos los ingredientes necesarios para un entorno de trabajo productivo y positivo, se consigue optimizar el negocio y mejorar los entrenamientos.</w:t>
      </w:r>
    </w:p>
    <w:p w14:paraId="11839957" w14:textId="7D0A5131" w:rsidR="00883A11" w:rsidRDefault="00883A11" w:rsidP="00883A11">
      <w:pPr>
        <w:numPr>
          <w:ilvl w:val="0"/>
          <w:numId w:val="4"/>
        </w:numPr>
        <w:spacing w:after="200" w:line="276" w:lineRule="auto"/>
        <w:rPr>
          <w:b/>
        </w:rPr>
      </w:pPr>
      <w:r>
        <w:rPr>
          <w:b/>
        </w:rPr>
        <w:t>Referencias</w:t>
      </w:r>
    </w:p>
    <w:p w14:paraId="009E4712" w14:textId="77777777" w:rsidR="00883A11" w:rsidRPr="00B226A5" w:rsidRDefault="00883A11" w:rsidP="00883A11">
      <w:pPr>
        <w:pStyle w:val="Referencia"/>
        <w:numPr>
          <w:ilvl w:val="0"/>
          <w:numId w:val="3"/>
        </w:numPr>
        <w:rPr>
          <w:rStyle w:val="Hipervnculo"/>
          <w:color w:val="auto"/>
          <w:u w:val="none"/>
        </w:rPr>
      </w:pPr>
      <w:r>
        <w:rPr>
          <w:lang w:val="es-ES"/>
        </w:rPr>
        <w:t xml:space="preserve">Revolución en la industria del fitness: el futuro híbrido, Valgo Blog, Abril 2021. </w:t>
      </w:r>
      <w:hyperlink r:id="rId14" w:history="1">
        <w:r w:rsidRPr="001A7110">
          <w:rPr>
            <w:rStyle w:val="Hipervnculo"/>
            <w:lang w:val="es-ES"/>
          </w:rPr>
          <w:t>https://www.valgo.es/blog/revolucion-en-la-industria-del-fitness-el-futuro-hibrido?elem=261825</w:t>
        </w:r>
      </w:hyperlink>
    </w:p>
    <w:p w14:paraId="53193450" w14:textId="77777777" w:rsidR="00883A11" w:rsidRPr="00166905" w:rsidRDefault="00883A11" w:rsidP="00883A11">
      <w:pPr>
        <w:pStyle w:val="Referencia"/>
        <w:numPr>
          <w:ilvl w:val="0"/>
          <w:numId w:val="3"/>
        </w:numPr>
        <w:rPr>
          <w:rStyle w:val="Hipervnculo"/>
          <w:color w:val="auto"/>
          <w:u w:val="none"/>
        </w:rPr>
      </w:pPr>
      <w:r>
        <w:t>El f</w:t>
      </w:r>
      <w:r>
        <w:rPr>
          <w:lang w:val="es-ES"/>
        </w:rPr>
        <w:t>uturo del fitness en la era digital, Migration Business &amp; Organization, S</w:t>
      </w:r>
      <w:r w:rsidRPr="008D0128">
        <w:rPr>
          <w:lang w:val="es-ES"/>
        </w:rPr>
        <w:t>eptiembre 202</w:t>
      </w:r>
      <w:r>
        <w:rPr>
          <w:lang w:val="es-ES"/>
        </w:rPr>
        <w:t xml:space="preserve">1. </w:t>
      </w:r>
      <w:hyperlink r:id="rId15" w:history="1">
        <w:r w:rsidRPr="001A7110">
          <w:rPr>
            <w:rStyle w:val="Hipervnculo"/>
            <w:lang w:val="es-ES"/>
          </w:rPr>
          <w:t>https://migrationbo.com/el-futuro-del-fitness-en-la-era-digital/</w:t>
        </w:r>
      </w:hyperlink>
    </w:p>
    <w:p w14:paraId="08F8B271" w14:textId="77777777" w:rsidR="00883A11" w:rsidRPr="00166905" w:rsidRDefault="00883A11" w:rsidP="00883A11">
      <w:pPr>
        <w:pStyle w:val="Referencia"/>
        <w:numPr>
          <w:ilvl w:val="0"/>
          <w:numId w:val="3"/>
        </w:numPr>
        <w:rPr>
          <w:rStyle w:val="Hipervnculo"/>
          <w:color w:val="auto"/>
          <w:u w:val="none"/>
        </w:rPr>
      </w:pPr>
      <w:r>
        <w:rPr>
          <w:rStyle w:val="Hipervnculo"/>
          <w:color w:val="auto"/>
          <w:u w:val="none"/>
        </w:rPr>
        <w:t>¿Porqué digitalizar tu negocio de entrenamiento personal? VipFitter</w:t>
      </w:r>
      <w:r w:rsidRPr="002B4512">
        <w:rPr>
          <w:rStyle w:val="Hipervnculo"/>
          <w:color w:val="auto"/>
          <w:u w:val="none"/>
        </w:rPr>
        <w:t xml:space="preserve">, </w:t>
      </w:r>
      <w:r>
        <w:rPr>
          <w:rStyle w:val="Hipervnculo"/>
          <w:color w:val="auto"/>
          <w:u w:val="none"/>
        </w:rPr>
        <w:t>Marzo 2020</w:t>
      </w:r>
      <w:r w:rsidRPr="002B4512">
        <w:rPr>
          <w:rStyle w:val="Hipervnculo"/>
          <w:color w:val="auto"/>
          <w:u w:val="none"/>
        </w:rPr>
        <w:t xml:space="preserve">. </w:t>
      </w:r>
      <w:hyperlink r:id="rId16" w:history="1">
        <w:r w:rsidRPr="00892D9F">
          <w:rPr>
            <w:rStyle w:val="Hipervnculo"/>
          </w:rPr>
          <w:t>https://www.vipfitter.es/por-que-debes-digitalizarte-en-tus-sesiones-de-entrenamiento-personal/</w:t>
        </w:r>
      </w:hyperlink>
    </w:p>
    <w:p w14:paraId="78B69485" w14:textId="265B2412" w:rsidR="00E84D36" w:rsidRPr="00E84D36" w:rsidRDefault="00E84D36" w:rsidP="00E84D36">
      <w:pPr>
        <w:pStyle w:val="Referencia"/>
        <w:numPr>
          <w:ilvl w:val="0"/>
          <w:numId w:val="0"/>
        </w:numPr>
        <w:ind w:left="785" w:hanging="425"/>
        <w:rPr>
          <w:lang w:val="es-ES"/>
        </w:rPr>
      </w:pPr>
      <w:r>
        <w:rPr>
          <w:lang w:val="es-ES"/>
        </w:rPr>
        <w:br w:type="page"/>
      </w:r>
    </w:p>
    <w:p w14:paraId="7B4BC6D9" w14:textId="70FBD1C9" w:rsidR="00106FF9" w:rsidRPr="00AC3299" w:rsidRDefault="00106FF9" w:rsidP="00106FF9">
      <w:pPr>
        <w:spacing w:after="160" w:line="259" w:lineRule="auto"/>
        <w:rPr>
          <w:rFonts w:eastAsia="Calibri"/>
          <w:color w:val="000000" w:themeColor="text1"/>
          <w:sz w:val="32"/>
          <w:szCs w:val="32"/>
          <w:lang w:val="en-US" w:eastAsia="en-US"/>
        </w:rPr>
      </w:pPr>
      <w:r w:rsidRPr="00AC3299">
        <w:rPr>
          <w:rFonts w:eastAsia="Calibri"/>
          <w:color w:val="000000" w:themeColor="text1"/>
          <w:sz w:val="32"/>
          <w:szCs w:val="32"/>
          <w:lang w:val="en-US" w:eastAsia="en-US"/>
        </w:rPr>
        <w:lastRenderedPageBreak/>
        <w:t>Development of a web application for fitness professionals</w:t>
      </w:r>
    </w:p>
    <w:p w14:paraId="5F31E154" w14:textId="4ED56E01" w:rsidR="00106FF9" w:rsidRPr="00AC3299" w:rsidRDefault="00106FF9" w:rsidP="00106FF9">
      <w:pPr>
        <w:spacing w:after="0" w:line="240" w:lineRule="auto"/>
        <w:rPr>
          <w:b/>
          <w:color w:val="000000" w:themeColor="text1"/>
          <w:lang w:val="en-US"/>
        </w:rPr>
      </w:pPr>
      <w:r w:rsidRPr="00AC3299">
        <w:rPr>
          <w:b/>
          <w:color w:val="000000" w:themeColor="text1"/>
          <w:lang w:val="en-US"/>
        </w:rPr>
        <w:t>Author: Arana Cardelús, Jaime</w:t>
      </w:r>
    </w:p>
    <w:p w14:paraId="179E4808" w14:textId="77777777" w:rsidR="00106FF9" w:rsidRPr="00AC3299" w:rsidRDefault="00106FF9" w:rsidP="00106FF9">
      <w:pPr>
        <w:spacing w:after="0" w:line="240" w:lineRule="auto"/>
        <w:rPr>
          <w:color w:val="000000" w:themeColor="text1"/>
          <w:lang w:val="en-US"/>
        </w:rPr>
      </w:pPr>
      <w:r w:rsidRPr="00AC3299">
        <w:rPr>
          <w:color w:val="000000" w:themeColor="text1"/>
          <w:lang w:val="en-US"/>
        </w:rPr>
        <w:t>Director: Gómez Cornejo Gil, Francisco Javier</w:t>
      </w:r>
    </w:p>
    <w:p w14:paraId="20529967" w14:textId="314FA794" w:rsidR="00106FF9" w:rsidRDefault="00106FF9" w:rsidP="00763D75">
      <w:pPr>
        <w:spacing w:after="0" w:line="240" w:lineRule="auto"/>
        <w:rPr>
          <w:color w:val="000000" w:themeColor="text1"/>
          <w:lang w:val="en-US"/>
        </w:rPr>
      </w:pPr>
      <w:r w:rsidRPr="00AC3299">
        <w:rPr>
          <w:color w:val="000000" w:themeColor="text1"/>
          <w:lang w:val="en-US"/>
        </w:rPr>
        <w:t>Collaborating Entity: ICAI – Universidad Pontificia Comillas</w:t>
      </w:r>
    </w:p>
    <w:p w14:paraId="57DCAC16" w14:textId="77777777" w:rsidR="00763D75" w:rsidRPr="00763D75" w:rsidRDefault="00763D75" w:rsidP="00763D75">
      <w:pPr>
        <w:spacing w:after="0" w:line="240" w:lineRule="auto"/>
        <w:rPr>
          <w:color w:val="000000" w:themeColor="text1"/>
          <w:lang w:val="en-US"/>
        </w:rPr>
      </w:pPr>
    </w:p>
    <w:p w14:paraId="49D41D45" w14:textId="77777777" w:rsidR="005F0CF5" w:rsidRDefault="005F0CF5" w:rsidP="00106FF9">
      <w:pPr>
        <w:spacing w:after="160" w:line="240" w:lineRule="auto"/>
        <w:rPr>
          <w:rFonts w:eastAsiaTheme="minorHAnsi"/>
          <w:b/>
          <w:caps/>
          <w:sz w:val="28"/>
          <w:szCs w:val="22"/>
          <w:lang w:val="en-US" w:eastAsia="en-US"/>
        </w:rPr>
      </w:pPr>
    </w:p>
    <w:p w14:paraId="1BD3BE91" w14:textId="07971382" w:rsidR="00106FF9" w:rsidRPr="00106FF9" w:rsidRDefault="00106FF9" w:rsidP="00106FF9">
      <w:pPr>
        <w:spacing w:after="160" w:line="240" w:lineRule="auto"/>
        <w:rPr>
          <w:rFonts w:eastAsiaTheme="minorHAnsi"/>
          <w:b/>
          <w:caps/>
          <w:sz w:val="28"/>
          <w:szCs w:val="22"/>
          <w:lang w:val="en-US" w:eastAsia="en-US"/>
        </w:rPr>
      </w:pPr>
      <w:r>
        <w:rPr>
          <w:rFonts w:eastAsiaTheme="minorHAnsi"/>
          <w:b/>
          <w:caps/>
          <w:sz w:val="28"/>
          <w:szCs w:val="22"/>
          <w:lang w:val="en-US" w:eastAsia="en-US"/>
        </w:rPr>
        <w:t>Pro</w:t>
      </w:r>
      <w:r w:rsidR="002865C9">
        <w:rPr>
          <w:rFonts w:eastAsiaTheme="minorHAnsi"/>
          <w:b/>
          <w:caps/>
          <w:sz w:val="28"/>
          <w:szCs w:val="22"/>
          <w:lang w:val="en-US" w:eastAsia="en-US"/>
        </w:rPr>
        <w:t>j</w:t>
      </w:r>
      <w:r>
        <w:rPr>
          <w:rFonts w:eastAsiaTheme="minorHAnsi"/>
          <w:b/>
          <w:caps/>
          <w:sz w:val="28"/>
          <w:szCs w:val="22"/>
          <w:lang w:val="en-US" w:eastAsia="en-US"/>
        </w:rPr>
        <w:t>ect summary</w:t>
      </w:r>
    </w:p>
    <w:p w14:paraId="6558C237" w14:textId="6F45DA7B" w:rsidR="00097353" w:rsidRDefault="00097353" w:rsidP="00106FF9">
      <w:pPr>
        <w:tabs>
          <w:tab w:val="left" w:pos="4750"/>
        </w:tabs>
        <w:rPr>
          <w:lang w:val="en-US"/>
        </w:rPr>
      </w:pPr>
      <w:r w:rsidRPr="00097353">
        <w:rPr>
          <w:lang w:val="en-US"/>
        </w:rPr>
        <w:t>In this final degree project, a web application has been developed in the field of fitness so that professionals in the sector, such as personal trainers or nutritionists, manage their clients</w:t>
      </w:r>
      <w:r w:rsidR="007C0079">
        <w:rPr>
          <w:lang w:val="en-US"/>
        </w:rPr>
        <w:t xml:space="preserve"> more easily</w:t>
      </w:r>
      <w:r w:rsidRPr="00097353">
        <w:rPr>
          <w:lang w:val="en-US"/>
        </w:rPr>
        <w:t xml:space="preserve"> and </w:t>
      </w:r>
      <w:r w:rsidR="007C0079">
        <w:rPr>
          <w:lang w:val="en-US"/>
        </w:rPr>
        <w:t>therefore</w:t>
      </w:r>
      <w:r w:rsidRPr="00097353">
        <w:rPr>
          <w:lang w:val="en-US"/>
        </w:rPr>
        <w:t xml:space="preserve"> improve their training.</w:t>
      </w:r>
    </w:p>
    <w:p w14:paraId="0129D0F3" w14:textId="3EAACD66" w:rsidR="00106FF9" w:rsidRPr="00106FF9" w:rsidRDefault="00106FF9" w:rsidP="00106FF9">
      <w:pPr>
        <w:tabs>
          <w:tab w:val="left" w:pos="4750"/>
        </w:tabs>
        <w:rPr>
          <w:lang w:val="en-US"/>
        </w:rPr>
      </w:pPr>
      <w:r>
        <w:rPr>
          <w:b/>
          <w:lang w:val="en-US"/>
        </w:rPr>
        <w:t>Keywords:</w:t>
      </w:r>
      <w:r w:rsidR="00763D75">
        <w:rPr>
          <w:b/>
          <w:lang w:val="en-US"/>
        </w:rPr>
        <w:t xml:space="preserve"> </w:t>
      </w:r>
      <w:r w:rsidRPr="00106FF9">
        <w:rPr>
          <w:bCs/>
          <w:lang w:val="en-US"/>
        </w:rPr>
        <w:t>Web application</w:t>
      </w:r>
      <w:r w:rsidRPr="00106FF9">
        <w:rPr>
          <w:lang w:val="en-US"/>
        </w:rPr>
        <w:t xml:space="preserve">, </w:t>
      </w:r>
      <w:r w:rsidR="009A2195">
        <w:rPr>
          <w:lang w:val="en-US"/>
        </w:rPr>
        <w:t>F</w:t>
      </w:r>
      <w:r w:rsidRPr="00106FF9">
        <w:rPr>
          <w:lang w:val="en-US"/>
        </w:rPr>
        <w:t xml:space="preserve">itness, </w:t>
      </w:r>
      <w:r w:rsidR="009A2195">
        <w:rPr>
          <w:lang w:val="en-US"/>
        </w:rPr>
        <w:t>M</w:t>
      </w:r>
      <w:r w:rsidR="007102D0">
        <w:rPr>
          <w:lang w:val="en-US"/>
        </w:rPr>
        <w:t xml:space="preserve">anagement, </w:t>
      </w:r>
      <w:r w:rsidR="00063619">
        <w:rPr>
          <w:lang w:val="en-US"/>
        </w:rPr>
        <w:t xml:space="preserve">social </w:t>
      </w:r>
      <w:r w:rsidR="002C6E45">
        <w:rPr>
          <w:lang w:val="en-US"/>
        </w:rPr>
        <w:t>network</w:t>
      </w:r>
      <w:r w:rsidRPr="00106FF9">
        <w:rPr>
          <w:lang w:val="en-US"/>
        </w:rPr>
        <w:t xml:space="preserve">, </w:t>
      </w:r>
      <w:r w:rsidR="00FA21C7">
        <w:rPr>
          <w:lang w:val="en-US"/>
        </w:rPr>
        <w:t>SaaS, Digital Transformation</w:t>
      </w:r>
    </w:p>
    <w:p w14:paraId="3C419D1F" w14:textId="3D10183C" w:rsidR="00106FF9" w:rsidRPr="00106FF9" w:rsidRDefault="002865C9" w:rsidP="00106FF9">
      <w:pPr>
        <w:numPr>
          <w:ilvl w:val="0"/>
          <w:numId w:val="4"/>
        </w:numPr>
        <w:spacing w:after="160" w:line="259" w:lineRule="auto"/>
        <w:rPr>
          <w:rFonts w:eastAsiaTheme="minorHAnsi"/>
          <w:b/>
          <w:szCs w:val="22"/>
          <w:lang w:val="en-US" w:eastAsia="en-US"/>
        </w:rPr>
      </w:pPr>
      <w:r>
        <w:rPr>
          <w:rFonts w:eastAsiaTheme="minorHAnsi"/>
          <w:b/>
          <w:szCs w:val="22"/>
          <w:lang w:val="en-US" w:eastAsia="en-US"/>
        </w:rPr>
        <w:t>Introduction</w:t>
      </w:r>
    </w:p>
    <w:p w14:paraId="15B349EF" w14:textId="5EABB800" w:rsidR="00615B1C" w:rsidRDefault="00615B1C" w:rsidP="005F0CF5">
      <w:pPr>
        <w:pStyle w:val="NormalResumen"/>
      </w:pPr>
      <w:r>
        <w:t>The evolution of fitness has increased exponentially in recent years, not only trying to improve people's health but also creating a</w:t>
      </w:r>
      <w:r w:rsidR="006C1112">
        <w:t xml:space="preserve"> new healthy</w:t>
      </w:r>
      <w:r>
        <w:t xml:space="preserve"> lifestyle.</w:t>
      </w:r>
    </w:p>
    <w:p w14:paraId="3C35737F" w14:textId="4D83205C" w:rsidR="00106FF9" w:rsidRPr="00106FF9" w:rsidRDefault="00615B1C" w:rsidP="005F0CF5">
      <w:pPr>
        <w:pStyle w:val="NormalResumen"/>
      </w:pPr>
      <w:r>
        <w:t xml:space="preserve">Recently because of the global pandemic we have been and still are living through, the digitalization of the sector is imminent, necessary and one could even argue mandatory. It started during the confinement with </w:t>
      </w:r>
      <w:r w:rsidR="009962E4">
        <w:t xml:space="preserve">online </w:t>
      </w:r>
      <w:r>
        <w:t>classes and work, and has evolved into hybrid work, in which face-to-face and remote attendance alternate. Fitness businesses are no exception, as, in most cases forced by confinement, they had to adapt and digitalize the business in order not to lose their customers.</w:t>
      </w:r>
    </w:p>
    <w:p w14:paraId="699CAE25" w14:textId="081D5C9F" w:rsidR="00106FF9" w:rsidRPr="00106FF9" w:rsidRDefault="002865C9" w:rsidP="00106FF9">
      <w:pPr>
        <w:numPr>
          <w:ilvl w:val="0"/>
          <w:numId w:val="4"/>
        </w:numPr>
        <w:spacing w:after="160" w:line="259" w:lineRule="auto"/>
        <w:rPr>
          <w:rFonts w:eastAsiaTheme="minorHAnsi"/>
          <w:b/>
          <w:szCs w:val="22"/>
          <w:lang w:val="en-US" w:eastAsia="en-US"/>
        </w:rPr>
      </w:pPr>
      <w:r>
        <w:rPr>
          <w:rFonts w:eastAsiaTheme="minorHAnsi"/>
          <w:b/>
          <w:szCs w:val="22"/>
          <w:lang w:val="en-US" w:eastAsia="en-US"/>
        </w:rPr>
        <w:t>Project definition</w:t>
      </w:r>
    </w:p>
    <w:p w14:paraId="3D19E87C" w14:textId="113A83A5" w:rsidR="00920B78" w:rsidRPr="00920B78" w:rsidRDefault="00920B78" w:rsidP="005F0CF5">
      <w:pPr>
        <w:spacing w:line="240" w:lineRule="auto"/>
        <w:ind w:left="360"/>
        <w:rPr>
          <w:lang w:val="en-US"/>
        </w:rPr>
      </w:pPr>
      <w:r w:rsidRPr="00920B78">
        <w:rPr>
          <w:lang w:val="en-US"/>
        </w:rPr>
        <w:t xml:space="preserve">The developed project is a web platform, offered as a SaaS service, for fitness professionals, such as personal trainers or nutritionists, to </w:t>
      </w:r>
      <w:r w:rsidR="002666CA">
        <w:rPr>
          <w:lang w:val="en-US"/>
        </w:rPr>
        <w:t xml:space="preserve">help them </w:t>
      </w:r>
      <w:r w:rsidRPr="00920B78">
        <w:rPr>
          <w:lang w:val="en-US"/>
        </w:rPr>
        <w:t>manage their clients more easily, planning their exercise routines, daily meals, and weekly plans. This help</w:t>
      </w:r>
      <w:r w:rsidR="001B0BC1">
        <w:rPr>
          <w:lang w:val="en-US"/>
        </w:rPr>
        <w:t>s the clients</w:t>
      </w:r>
      <w:r w:rsidRPr="00920B78">
        <w:rPr>
          <w:lang w:val="en-US"/>
        </w:rPr>
        <w:t xml:space="preserve"> to improve their physical condition and achieve their goals in a more optimized way.</w:t>
      </w:r>
    </w:p>
    <w:p w14:paraId="25F8A0B6" w14:textId="3376D13D" w:rsidR="00920B78" w:rsidRPr="00920B78" w:rsidRDefault="00920B78" w:rsidP="005F0CF5">
      <w:pPr>
        <w:spacing w:line="240" w:lineRule="auto"/>
        <w:ind w:left="360"/>
        <w:rPr>
          <w:lang w:val="en-US"/>
        </w:rPr>
      </w:pPr>
      <w:r w:rsidRPr="00920B78">
        <w:rPr>
          <w:lang w:val="en-US"/>
        </w:rPr>
        <w:t>Regarding</w:t>
      </w:r>
      <w:r>
        <w:rPr>
          <w:lang w:val="en-US"/>
        </w:rPr>
        <w:t xml:space="preserve"> the </w:t>
      </w:r>
      <w:r w:rsidR="00CC7C20">
        <w:rPr>
          <w:lang w:val="en-US"/>
        </w:rPr>
        <w:t xml:space="preserve">professional’s </w:t>
      </w:r>
      <w:r w:rsidRPr="00920B78">
        <w:rPr>
          <w:lang w:val="en-US"/>
        </w:rPr>
        <w:t>customers,</w:t>
      </w:r>
      <w:r w:rsidR="00CC7C20">
        <w:rPr>
          <w:lang w:val="en-US"/>
        </w:rPr>
        <w:t xml:space="preserve"> some</w:t>
      </w:r>
      <w:r w:rsidRPr="00920B78">
        <w:rPr>
          <w:lang w:val="en-US"/>
        </w:rPr>
        <w:t xml:space="preserve"> tools such as the recipe search engine or the social network </w:t>
      </w:r>
      <w:r w:rsidR="00CC7C20">
        <w:rPr>
          <w:lang w:val="en-US"/>
        </w:rPr>
        <w:t>have been</w:t>
      </w:r>
      <w:r w:rsidRPr="00920B78">
        <w:rPr>
          <w:lang w:val="en-US"/>
        </w:rPr>
        <w:t xml:space="preserve"> implemented, so that the platform is also desirable for them. The aim is to create a product that appeals to the whole spectrum of potential users.</w:t>
      </w:r>
    </w:p>
    <w:p w14:paraId="5B4224A7" w14:textId="4814DB5F" w:rsidR="00920B78" w:rsidRPr="00F67F03" w:rsidRDefault="00920B78" w:rsidP="005F0CF5">
      <w:pPr>
        <w:spacing w:line="240" w:lineRule="auto"/>
        <w:ind w:left="360"/>
        <w:rPr>
          <w:lang w:val="en-US"/>
        </w:rPr>
      </w:pPr>
      <w:r w:rsidRPr="00920B78">
        <w:rPr>
          <w:lang w:val="en-US"/>
        </w:rPr>
        <w:t>Therefore, the developed platform integrates multiple features existing in the current market, such as nutrition and exercise tools or the social network, but in an independent and innovative way for the</w:t>
      </w:r>
      <w:r w:rsidR="003E1926">
        <w:rPr>
          <w:lang w:val="en-US"/>
        </w:rPr>
        <w:t xml:space="preserve"> fitness</w:t>
      </w:r>
      <w:r w:rsidRPr="00920B78">
        <w:rPr>
          <w:lang w:val="en-US"/>
        </w:rPr>
        <w:t xml:space="preserve"> sector.</w:t>
      </w:r>
    </w:p>
    <w:p w14:paraId="2BDF767A" w14:textId="2B75B33B" w:rsidR="00106FF9" w:rsidRDefault="002865C9" w:rsidP="00615B1C">
      <w:pPr>
        <w:numPr>
          <w:ilvl w:val="0"/>
          <w:numId w:val="4"/>
        </w:numPr>
        <w:spacing w:after="200" w:line="276" w:lineRule="auto"/>
        <w:rPr>
          <w:b/>
          <w:lang w:val="en-US"/>
        </w:rPr>
      </w:pPr>
      <w:r>
        <w:rPr>
          <w:b/>
          <w:lang w:val="en-US"/>
        </w:rPr>
        <w:t>System description</w:t>
      </w:r>
    </w:p>
    <w:p w14:paraId="5DA2A741" w14:textId="64C2FED5" w:rsidR="00615B1C" w:rsidRPr="00615B1C" w:rsidRDefault="00615B1C" w:rsidP="005E4924">
      <w:pPr>
        <w:spacing w:line="240" w:lineRule="auto"/>
        <w:ind w:left="360"/>
        <w:rPr>
          <w:lang w:val="en-US"/>
        </w:rPr>
      </w:pPr>
      <w:r w:rsidRPr="00615B1C">
        <w:rPr>
          <w:lang w:val="en-US"/>
        </w:rPr>
        <w:t xml:space="preserve">On a more technical level, in the developed web platform, two types of users are distinguished, professionals, such as nutritionists or personal trainers, and their clients. </w:t>
      </w:r>
      <w:r w:rsidRPr="00615B1C">
        <w:rPr>
          <w:lang w:val="en-US"/>
        </w:rPr>
        <w:lastRenderedPageBreak/>
        <w:t>Depending on the type of user, they will be able to access certain functionalities and will have distinct roles within the platform. The possible users of the platform are as follows:</w:t>
      </w:r>
    </w:p>
    <w:p w14:paraId="43F73F75" w14:textId="1E26B884" w:rsidR="00615B1C" w:rsidRDefault="009F0C30" w:rsidP="00C65BA0">
      <w:pPr>
        <w:ind w:left="360"/>
        <w:jc w:val="center"/>
        <w:rPr>
          <w:lang w:val="en-US"/>
        </w:rPr>
      </w:pPr>
      <w:r w:rsidRPr="00D94ED2">
        <w:rPr>
          <w:bCs/>
          <w:noProof/>
        </w:rPr>
        <w:drawing>
          <wp:inline distT="0" distB="0" distL="0" distR="0" wp14:anchorId="01C323F7" wp14:editId="3C95552B">
            <wp:extent cx="3716598" cy="1543050"/>
            <wp:effectExtent l="0" t="0" r="0" b="0"/>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11"/>
                    <a:stretch>
                      <a:fillRect/>
                    </a:stretch>
                  </pic:blipFill>
                  <pic:spPr>
                    <a:xfrm>
                      <a:off x="0" y="0"/>
                      <a:ext cx="3758647" cy="1560508"/>
                    </a:xfrm>
                    <a:prstGeom prst="rect">
                      <a:avLst/>
                    </a:prstGeom>
                  </pic:spPr>
                </pic:pic>
              </a:graphicData>
            </a:graphic>
          </wp:inline>
        </w:drawing>
      </w:r>
    </w:p>
    <w:p w14:paraId="4E816F74" w14:textId="78262949" w:rsidR="009F0C30" w:rsidRPr="009F0C30" w:rsidRDefault="009F0C30" w:rsidP="009F0C30">
      <w:pPr>
        <w:pStyle w:val="Descripcin"/>
        <w:rPr>
          <w:lang w:val="en-US"/>
        </w:rPr>
      </w:pPr>
      <w:bookmarkStart w:id="7" w:name="_Toc105359470"/>
      <w:r w:rsidRPr="009F0C30">
        <w:rPr>
          <w:lang w:val="en-US"/>
        </w:rPr>
        <w:t xml:space="preserve">Ilustración </w:t>
      </w:r>
      <w:r w:rsidRPr="009F0C30">
        <w:rPr>
          <w:lang w:val="en-US"/>
        </w:rPr>
        <w:fldChar w:fldCharType="begin"/>
      </w:r>
      <w:r w:rsidRPr="009F0C30">
        <w:rPr>
          <w:lang w:val="en-US"/>
        </w:rPr>
        <w:instrText xml:space="preserve"> SEQ Ilustración \* ARABIC </w:instrText>
      </w:r>
      <w:r w:rsidRPr="009F0C30">
        <w:rPr>
          <w:lang w:val="en-US"/>
        </w:rPr>
        <w:fldChar w:fldCharType="separate"/>
      </w:r>
      <w:r w:rsidR="004D4FB8">
        <w:rPr>
          <w:noProof/>
          <w:lang w:val="en-US"/>
        </w:rPr>
        <w:t>4</w:t>
      </w:r>
      <w:r w:rsidRPr="009F0C30">
        <w:rPr>
          <w:lang w:val="en-US"/>
        </w:rPr>
        <w:fldChar w:fldCharType="end"/>
      </w:r>
      <w:r w:rsidRPr="009F0C30">
        <w:rPr>
          <w:lang w:val="en-US"/>
        </w:rPr>
        <w:t xml:space="preserve">. User architecture </w:t>
      </w:r>
      <w:r w:rsidRPr="009F0C30">
        <w:rPr>
          <w:noProof/>
          <w:lang w:val="en-US"/>
        </w:rPr>
        <w:t>in the platform</w:t>
      </w:r>
      <w:bookmarkEnd w:id="7"/>
    </w:p>
    <w:p w14:paraId="7F4A32FB" w14:textId="77777777" w:rsidR="00615B1C" w:rsidRPr="00615B1C" w:rsidRDefault="00615B1C" w:rsidP="005F0CF5">
      <w:pPr>
        <w:spacing w:line="240" w:lineRule="auto"/>
        <w:ind w:left="360"/>
        <w:rPr>
          <w:lang w:val="en-US"/>
        </w:rPr>
      </w:pPr>
      <w:r w:rsidRPr="00615B1C">
        <w:rPr>
          <w:lang w:val="en-US"/>
        </w:rPr>
        <w:t>As can be seen, within the clients there are "</w:t>
      </w:r>
      <w:r w:rsidRPr="009F0C30">
        <w:rPr>
          <w:b/>
          <w:bCs/>
          <w:lang w:val="en-US"/>
        </w:rPr>
        <w:t>free</w:t>
      </w:r>
      <w:r w:rsidRPr="00615B1C">
        <w:rPr>
          <w:lang w:val="en-US"/>
        </w:rPr>
        <w:t>", who do not pay to use the platform, and "</w:t>
      </w:r>
      <w:r w:rsidRPr="009F0C30">
        <w:rPr>
          <w:b/>
          <w:bCs/>
          <w:lang w:val="en-US"/>
        </w:rPr>
        <w:t>premium</w:t>
      </w:r>
      <w:r w:rsidRPr="00615B1C">
        <w:rPr>
          <w:lang w:val="en-US"/>
        </w:rPr>
        <w:t>" who do pay for the use of the platform. The difference between the two is the extra functionality to which the premium client has access, being able to create their own recipes and exercises, as well as being able to save the recipes they search for with the recipe search engine, while the free client will only be able to view them.</w:t>
      </w:r>
    </w:p>
    <w:p w14:paraId="12E7E6B8" w14:textId="113FC2D4" w:rsidR="00615B1C" w:rsidRPr="00615B1C" w:rsidRDefault="00615B1C" w:rsidP="005F0CF5">
      <w:pPr>
        <w:spacing w:line="240" w:lineRule="auto"/>
        <w:ind w:left="360"/>
        <w:rPr>
          <w:lang w:val="en-US"/>
        </w:rPr>
      </w:pPr>
      <w:r w:rsidRPr="00615B1C">
        <w:rPr>
          <w:lang w:val="en-US"/>
        </w:rPr>
        <w:t>Regarding the division of the professionals, it is because the "</w:t>
      </w:r>
      <w:r w:rsidRPr="009F0C30">
        <w:rPr>
          <w:b/>
          <w:bCs/>
          <w:lang w:val="en-US"/>
        </w:rPr>
        <w:t>basic</w:t>
      </w:r>
      <w:r w:rsidRPr="00615B1C">
        <w:rPr>
          <w:lang w:val="en-US"/>
        </w:rPr>
        <w:t>" professionals are those who work independently, while the "</w:t>
      </w:r>
      <w:r w:rsidRPr="009F0C30">
        <w:rPr>
          <w:b/>
          <w:bCs/>
          <w:lang w:val="en-US"/>
        </w:rPr>
        <w:t>business</w:t>
      </w:r>
      <w:r w:rsidRPr="00615B1C">
        <w:rPr>
          <w:lang w:val="en-US"/>
        </w:rPr>
        <w:t>" are those who are affiliated to a gym or other type of institution.</w:t>
      </w:r>
    </w:p>
    <w:p w14:paraId="36D0E543" w14:textId="025E0F95" w:rsidR="00106FF9" w:rsidRPr="00106FF9" w:rsidRDefault="002865C9" w:rsidP="00106FF9">
      <w:pPr>
        <w:numPr>
          <w:ilvl w:val="0"/>
          <w:numId w:val="4"/>
        </w:numPr>
        <w:spacing w:after="200" w:line="276" w:lineRule="auto"/>
        <w:rPr>
          <w:b/>
          <w:lang w:val="en-US"/>
        </w:rPr>
      </w:pPr>
      <w:r>
        <w:rPr>
          <w:b/>
          <w:lang w:val="en-US"/>
        </w:rPr>
        <w:t>Results</w:t>
      </w:r>
    </w:p>
    <w:p w14:paraId="06F80500" w14:textId="4973A55C" w:rsidR="00106FF9" w:rsidRDefault="002E354F" w:rsidP="005F0CF5">
      <w:pPr>
        <w:pStyle w:val="Prrafodelista"/>
        <w:numPr>
          <w:ilvl w:val="0"/>
          <w:numId w:val="0"/>
        </w:numPr>
        <w:spacing w:line="240" w:lineRule="auto"/>
        <w:ind w:left="360"/>
        <w:rPr>
          <w:lang w:val="en-US"/>
        </w:rPr>
      </w:pPr>
      <w:r>
        <w:rPr>
          <w:lang w:val="en-US"/>
        </w:rPr>
        <w:t>As this is a project in which there are no scientific results, but the final product is the developed platform, some examples of the platforms interface will be presented. Future chapters of this report will show more in-depth examples of the platforms interface and functionality.</w:t>
      </w:r>
    </w:p>
    <w:p w14:paraId="6B73194C" w14:textId="3570764B" w:rsidR="00793C9E" w:rsidRDefault="00793C9E" w:rsidP="00793C9E">
      <w:pPr>
        <w:pStyle w:val="Prrafodelista"/>
        <w:numPr>
          <w:ilvl w:val="0"/>
          <w:numId w:val="0"/>
        </w:numPr>
        <w:spacing w:line="276" w:lineRule="auto"/>
        <w:ind w:left="360"/>
        <w:jc w:val="center"/>
        <w:rPr>
          <w:lang w:val="en-US"/>
        </w:rPr>
      </w:pPr>
      <w:r w:rsidRPr="00242880">
        <w:rPr>
          <w:bCs/>
          <w:noProof/>
        </w:rPr>
        <w:drawing>
          <wp:inline distT="0" distB="0" distL="0" distR="0" wp14:anchorId="5C34C8F0" wp14:editId="1E5F4C95">
            <wp:extent cx="4777581" cy="2393950"/>
            <wp:effectExtent l="0" t="0" r="4445" b="6350"/>
            <wp:docPr id="49" name="Imagen 4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Word&#10;&#10;Descripción generada automáticamente"/>
                    <pic:cNvPicPr/>
                  </pic:nvPicPr>
                  <pic:blipFill>
                    <a:blip r:embed="rId12"/>
                    <a:stretch>
                      <a:fillRect/>
                    </a:stretch>
                  </pic:blipFill>
                  <pic:spPr>
                    <a:xfrm>
                      <a:off x="0" y="0"/>
                      <a:ext cx="4831962" cy="2421199"/>
                    </a:xfrm>
                    <a:prstGeom prst="rect">
                      <a:avLst/>
                    </a:prstGeom>
                  </pic:spPr>
                </pic:pic>
              </a:graphicData>
            </a:graphic>
          </wp:inline>
        </w:drawing>
      </w:r>
    </w:p>
    <w:p w14:paraId="3676F4F0" w14:textId="10F4E5EC" w:rsidR="00793C9E" w:rsidRPr="003A5993" w:rsidRDefault="00793C9E" w:rsidP="00793C9E">
      <w:pPr>
        <w:pStyle w:val="Descripcin"/>
        <w:rPr>
          <w:lang w:val="en-US"/>
        </w:rPr>
      </w:pPr>
      <w:bookmarkStart w:id="8" w:name="_Toc105359471"/>
      <w:r>
        <w:t xml:space="preserve">Ilustración </w:t>
      </w:r>
      <w:fldSimple w:instr=" SEQ Ilustración \* ARABIC ">
        <w:r w:rsidR="004D4FB8">
          <w:rPr>
            <w:noProof/>
          </w:rPr>
          <w:t>5</w:t>
        </w:r>
      </w:fldSimple>
      <w:r>
        <w:t xml:space="preserve">. </w:t>
      </w:r>
      <w:r w:rsidR="003A5993" w:rsidRPr="003A5993">
        <w:rPr>
          <w:lang w:val="en-US"/>
        </w:rPr>
        <w:t>Professional</w:t>
      </w:r>
      <w:r w:rsidRPr="003A5993">
        <w:rPr>
          <w:lang w:val="en-US"/>
        </w:rPr>
        <w:t xml:space="preserve"> interface for seeing their clients</w:t>
      </w:r>
      <w:bookmarkEnd w:id="8"/>
    </w:p>
    <w:p w14:paraId="3503150D" w14:textId="444CA627" w:rsidR="00793C9E" w:rsidRDefault="00755C70" w:rsidP="00793C9E">
      <w:pPr>
        <w:jc w:val="center"/>
      </w:pPr>
      <w:r w:rsidRPr="00755C70">
        <w:rPr>
          <w:noProof/>
        </w:rPr>
        <w:lastRenderedPageBreak/>
        <w:drawing>
          <wp:inline distT="0" distB="0" distL="0" distR="0" wp14:anchorId="4B8F0CAB" wp14:editId="7F7BD479">
            <wp:extent cx="4388426" cy="2203450"/>
            <wp:effectExtent l="0" t="0" r="0" b="6350"/>
            <wp:docPr id="65" name="Imagen 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10;&#10;Descripción generada automáticamente"/>
                    <pic:cNvPicPr/>
                  </pic:nvPicPr>
                  <pic:blipFill>
                    <a:blip r:embed="rId13"/>
                    <a:stretch>
                      <a:fillRect/>
                    </a:stretch>
                  </pic:blipFill>
                  <pic:spPr>
                    <a:xfrm>
                      <a:off x="0" y="0"/>
                      <a:ext cx="4440973" cy="2229834"/>
                    </a:xfrm>
                    <a:prstGeom prst="rect">
                      <a:avLst/>
                    </a:prstGeom>
                  </pic:spPr>
                </pic:pic>
              </a:graphicData>
            </a:graphic>
          </wp:inline>
        </w:drawing>
      </w:r>
    </w:p>
    <w:p w14:paraId="1AB27D58" w14:textId="451A18EB" w:rsidR="00793C9E" w:rsidRPr="003A5993" w:rsidRDefault="00793C9E" w:rsidP="00793C9E">
      <w:pPr>
        <w:pStyle w:val="Descripcin"/>
        <w:rPr>
          <w:lang w:val="en-US"/>
        </w:rPr>
      </w:pPr>
      <w:bookmarkStart w:id="9" w:name="_Toc105359472"/>
      <w:r>
        <w:t xml:space="preserve">Ilustración </w:t>
      </w:r>
      <w:fldSimple w:instr=" SEQ Ilustración \* ARABIC ">
        <w:r w:rsidR="004D4FB8">
          <w:rPr>
            <w:noProof/>
          </w:rPr>
          <w:t>6</w:t>
        </w:r>
      </w:fldSimple>
      <w:r>
        <w:t xml:space="preserve">. </w:t>
      </w:r>
      <w:r w:rsidRPr="003A5993">
        <w:rPr>
          <w:lang w:val="en-US"/>
        </w:rPr>
        <w:t xml:space="preserve">Client </w:t>
      </w:r>
      <w:r w:rsidR="003A5993" w:rsidRPr="003A5993">
        <w:rPr>
          <w:lang w:val="en-US"/>
        </w:rPr>
        <w:t>interface</w:t>
      </w:r>
      <w:r w:rsidRPr="003A5993">
        <w:rPr>
          <w:lang w:val="en-US"/>
        </w:rPr>
        <w:t xml:space="preserve"> for s</w:t>
      </w:r>
      <w:r w:rsidR="003A5993" w:rsidRPr="003A5993">
        <w:rPr>
          <w:lang w:val="en-US"/>
        </w:rPr>
        <w:t>e</w:t>
      </w:r>
      <w:r w:rsidRPr="003A5993">
        <w:rPr>
          <w:lang w:val="en-US"/>
        </w:rPr>
        <w:t>eing their weekly plan</w:t>
      </w:r>
      <w:bookmarkEnd w:id="9"/>
    </w:p>
    <w:p w14:paraId="73E47350" w14:textId="718E3F72" w:rsidR="00106FF9" w:rsidRPr="00106FF9" w:rsidRDefault="002865C9" w:rsidP="00106FF9">
      <w:pPr>
        <w:numPr>
          <w:ilvl w:val="0"/>
          <w:numId w:val="4"/>
        </w:numPr>
        <w:spacing w:after="200" w:line="276" w:lineRule="auto"/>
        <w:rPr>
          <w:b/>
          <w:lang w:val="en-US"/>
        </w:rPr>
      </w:pPr>
      <w:r>
        <w:rPr>
          <w:b/>
          <w:lang w:val="en-US"/>
        </w:rPr>
        <w:t>Conclusions</w:t>
      </w:r>
    </w:p>
    <w:p w14:paraId="696EA439" w14:textId="19B59769" w:rsidR="00615B1C" w:rsidRPr="00615B1C" w:rsidRDefault="00615B1C" w:rsidP="00615B1C">
      <w:pPr>
        <w:spacing w:after="200" w:line="276" w:lineRule="auto"/>
        <w:ind w:left="360"/>
        <w:rPr>
          <w:lang w:val="en-US"/>
        </w:rPr>
      </w:pPr>
      <w:r w:rsidRPr="00615B1C">
        <w:rPr>
          <w:lang w:val="en-US"/>
        </w:rPr>
        <w:t xml:space="preserve">The main objective of this Final Degree Project is to develop a web platform for the management of </w:t>
      </w:r>
      <w:r w:rsidR="00793C9E">
        <w:rPr>
          <w:lang w:val="en-US"/>
        </w:rPr>
        <w:t xml:space="preserve">fitness </w:t>
      </w:r>
      <w:r w:rsidRPr="00615B1C">
        <w:rPr>
          <w:lang w:val="en-US"/>
        </w:rPr>
        <w:t>clients, implementing the necessary</w:t>
      </w:r>
      <w:r w:rsidR="00793C9E">
        <w:rPr>
          <w:lang w:val="en-US"/>
        </w:rPr>
        <w:t xml:space="preserve"> and</w:t>
      </w:r>
      <w:r w:rsidRPr="00615B1C">
        <w:rPr>
          <w:lang w:val="en-US"/>
        </w:rPr>
        <w:t xml:space="preserve"> basic tools so that, firstly, the professionals can </w:t>
      </w:r>
      <w:r w:rsidR="00242880" w:rsidRPr="00615B1C">
        <w:rPr>
          <w:lang w:val="en-US"/>
        </w:rPr>
        <w:t>digitalize</w:t>
      </w:r>
      <w:r w:rsidRPr="00615B1C">
        <w:rPr>
          <w:lang w:val="en-US"/>
        </w:rPr>
        <w:t xml:space="preserve"> their business to be more productive, and, secondly, so that thanks to the developed tools the clients can improve and increase their progress.  Therefore, the platform should not only help the professionals but also be advantageous and helpful for the customers.</w:t>
      </w:r>
    </w:p>
    <w:p w14:paraId="04454946" w14:textId="3C5FE17C" w:rsidR="00B86091" w:rsidRPr="00106FF9" w:rsidRDefault="00B86091" w:rsidP="00615B1C">
      <w:pPr>
        <w:spacing w:after="200" w:line="276" w:lineRule="auto"/>
        <w:ind w:left="360"/>
        <w:rPr>
          <w:lang w:val="en-US"/>
        </w:rPr>
      </w:pPr>
      <w:r>
        <w:rPr>
          <w:lang w:val="en-US"/>
        </w:rPr>
        <w:t>Summing up the final platform is a solid base on which new and more advanced tools can be developed, therefore extending, and improving its features.</w:t>
      </w:r>
    </w:p>
    <w:p w14:paraId="1E17E9C7" w14:textId="77777777" w:rsidR="00106FF9" w:rsidRPr="00106FF9" w:rsidRDefault="00106FF9" w:rsidP="00106FF9">
      <w:pPr>
        <w:spacing w:after="0" w:line="240" w:lineRule="auto"/>
        <w:jc w:val="left"/>
        <w:rPr>
          <w:b/>
          <w:lang w:val="en-US"/>
        </w:rPr>
      </w:pPr>
    </w:p>
    <w:p w14:paraId="7C4991D0" w14:textId="00BF78B5" w:rsidR="003B610A" w:rsidRDefault="00166905" w:rsidP="003B610A">
      <w:pPr>
        <w:numPr>
          <w:ilvl w:val="0"/>
          <w:numId w:val="4"/>
        </w:numPr>
        <w:spacing w:after="200" w:line="276" w:lineRule="auto"/>
        <w:rPr>
          <w:b/>
        </w:rPr>
      </w:pPr>
      <w:r>
        <w:rPr>
          <w:b/>
        </w:rPr>
        <w:t>References</w:t>
      </w:r>
    </w:p>
    <w:p w14:paraId="5E725B65" w14:textId="51F31667" w:rsidR="003B610A" w:rsidRPr="00B226A5" w:rsidRDefault="003B610A" w:rsidP="003B610A">
      <w:pPr>
        <w:pStyle w:val="Referencia"/>
        <w:numPr>
          <w:ilvl w:val="0"/>
          <w:numId w:val="3"/>
        </w:numPr>
        <w:rPr>
          <w:rStyle w:val="Hipervnculo"/>
          <w:color w:val="auto"/>
          <w:u w:val="none"/>
        </w:rPr>
      </w:pPr>
      <w:r>
        <w:rPr>
          <w:lang w:val="es-ES"/>
        </w:rPr>
        <w:t xml:space="preserve">Revolución en la industria del fitness: el futuro híbrido, Valgo Blog, Abril 2021. </w:t>
      </w:r>
      <w:hyperlink r:id="rId17" w:history="1">
        <w:r w:rsidRPr="001A7110">
          <w:rPr>
            <w:rStyle w:val="Hipervnculo"/>
            <w:lang w:val="es-ES"/>
          </w:rPr>
          <w:t>https://www.valgo.es/blog/revolucion-en-la-industria-del-fitness-el-futuro-hibrido?elem=261825</w:t>
        </w:r>
      </w:hyperlink>
    </w:p>
    <w:p w14:paraId="64290CF4" w14:textId="6D95CF92" w:rsidR="003B610A" w:rsidRPr="00166905" w:rsidRDefault="003B610A" w:rsidP="003B610A">
      <w:pPr>
        <w:pStyle w:val="Referencia"/>
        <w:numPr>
          <w:ilvl w:val="0"/>
          <w:numId w:val="3"/>
        </w:numPr>
        <w:rPr>
          <w:rStyle w:val="Hipervnculo"/>
          <w:color w:val="auto"/>
          <w:u w:val="none"/>
        </w:rPr>
      </w:pPr>
      <w:r>
        <w:t>El f</w:t>
      </w:r>
      <w:r>
        <w:rPr>
          <w:lang w:val="es-ES"/>
        </w:rPr>
        <w:t>uturo del fitness en la era digital, Migration Business &amp; Organization, S</w:t>
      </w:r>
      <w:r w:rsidRPr="008D0128">
        <w:rPr>
          <w:lang w:val="es-ES"/>
        </w:rPr>
        <w:t>eptiembre 202</w:t>
      </w:r>
      <w:r>
        <w:rPr>
          <w:lang w:val="es-ES"/>
        </w:rPr>
        <w:t xml:space="preserve">1. </w:t>
      </w:r>
      <w:hyperlink r:id="rId18" w:history="1">
        <w:r w:rsidRPr="001A7110">
          <w:rPr>
            <w:rStyle w:val="Hipervnculo"/>
            <w:lang w:val="es-ES"/>
          </w:rPr>
          <w:t>https://migrationbo.com/el-futuro-del-fitness-en-la-era-digital/</w:t>
        </w:r>
      </w:hyperlink>
    </w:p>
    <w:p w14:paraId="2748F466" w14:textId="0ECED2BF" w:rsidR="00166905" w:rsidRPr="00166905" w:rsidRDefault="00166905" w:rsidP="00166905">
      <w:pPr>
        <w:pStyle w:val="Referencia"/>
        <w:numPr>
          <w:ilvl w:val="0"/>
          <w:numId w:val="3"/>
        </w:numPr>
        <w:rPr>
          <w:rStyle w:val="Hipervnculo"/>
          <w:color w:val="auto"/>
          <w:u w:val="none"/>
        </w:rPr>
      </w:pPr>
      <w:r>
        <w:rPr>
          <w:rStyle w:val="Hipervnculo"/>
          <w:color w:val="auto"/>
          <w:u w:val="none"/>
        </w:rPr>
        <w:t>¿Porqué digitalizar tu negocio de entrenamiento personal? VipFitter</w:t>
      </w:r>
      <w:r w:rsidRPr="002B4512">
        <w:rPr>
          <w:rStyle w:val="Hipervnculo"/>
          <w:color w:val="auto"/>
          <w:u w:val="none"/>
        </w:rPr>
        <w:t xml:space="preserve">, </w:t>
      </w:r>
      <w:r>
        <w:rPr>
          <w:rStyle w:val="Hipervnculo"/>
          <w:color w:val="auto"/>
          <w:u w:val="none"/>
        </w:rPr>
        <w:t>Marzo 2020</w:t>
      </w:r>
      <w:r w:rsidRPr="002B4512">
        <w:rPr>
          <w:rStyle w:val="Hipervnculo"/>
          <w:color w:val="auto"/>
          <w:u w:val="none"/>
        </w:rPr>
        <w:t xml:space="preserve">. </w:t>
      </w:r>
      <w:hyperlink r:id="rId19" w:history="1">
        <w:r w:rsidRPr="00892D9F">
          <w:rPr>
            <w:rStyle w:val="Hipervnculo"/>
          </w:rPr>
          <w:t>https://www.vipfitter.es/por-que-debes-digitalizarte-en-tus-sesiones-de-entrenamiento-personal/</w:t>
        </w:r>
      </w:hyperlink>
    </w:p>
    <w:p w14:paraId="3B349945" w14:textId="15E2CFA0" w:rsidR="00022B22" w:rsidRDefault="00022B22" w:rsidP="003B610A">
      <w:pPr>
        <w:pStyle w:val="Referencia"/>
        <w:numPr>
          <w:ilvl w:val="0"/>
          <w:numId w:val="0"/>
        </w:numPr>
        <w:ind w:left="785" w:hanging="425"/>
      </w:pPr>
    </w:p>
    <w:p w14:paraId="189251C3" w14:textId="04513A42" w:rsidR="003B610A" w:rsidRDefault="003B610A" w:rsidP="00D36931">
      <w:pPr>
        <w:sectPr w:rsidR="003B610A" w:rsidSect="00694410">
          <w:pgSz w:w="11906" w:h="16838"/>
          <w:pgMar w:top="1560" w:right="1416" w:bottom="1135" w:left="1701" w:header="708" w:footer="708" w:gutter="0"/>
          <w:cols w:space="708"/>
          <w:docGrid w:linePitch="360"/>
        </w:sectPr>
      </w:pPr>
    </w:p>
    <w:p w14:paraId="40575EA3" w14:textId="77777777" w:rsidR="00217C2F" w:rsidRPr="003F5D4E" w:rsidRDefault="00217C2F" w:rsidP="003F5D4E">
      <w:pPr>
        <w:widowControl w:val="0"/>
        <w:jc w:val="center"/>
        <w:outlineLvl w:val="0"/>
        <w:rPr>
          <w:b/>
          <w:i/>
          <w:sz w:val="44"/>
          <w:szCs w:val="40"/>
        </w:rPr>
      </w:pPr>
      <w:r w:rsidRPr="003F5D4E">
        <w:rPr>
          <w:b/>
          <w:i/>
          <w:sz w:val="44"/>
          <w:szCs w:val="40"/>
        </w:rPr>
        <w:lastRenderedPageBreak/>
        <w:t>Índice de la memoria</w:t>
      </w:r>
    </w:p>
    <w:p w14:paraId="6B96DE20" w14:textId="3F658CDF" w:rsidR="00533BA5" w:rsidRDefault="00743140">
      <w:pPr>
        <w:pStyle w:val="TDC1"/>
        <w:rPr>
          <w:rFonts w:asciiTheme="minorHAnsi" w:eastAsiaTheme="minorEastAsia" w:hAnsiTheme="minorHAnsi" w:cstheme="minorBidi"/>
          <w:b w:val="0"/>
          <w:i w:val="0"/>
          <w:noProof/>
          <w:sz w:val="22"/>
          <w:szCs w:val="22"/>
        </w:rPr>
      </w:pPr>
      <w:r>
        <w:fldChar w:fldCharType="begin"/>
      </w:r>
      <w:r>
        <w:instrText xml:space="preserve"> TOC \o "1-3" </w:instrText>
      </w:r>
      <w:r>
        <w:fldChar w:fldCharType="separate"/>
      </w:r>
      <w:r w:rsidR="00533BA5">
        <w:rPr>
          <w:noProof/>
        </w:rPr>
        <w:t>Capítulo 1.</w:t>
      </w:r>
      <w:r w:rsidR="00533BA5">
        <w:rPr>
          <w:rFonts w:asciiTheme="minorHAnsi" w:eastAsiaTheme="minorEastAsia" w:hAnsiTheme="minorHAnsi" w:cstheme="minorBidi"/>
          <w:b w:val="0"/>
          <w:i w:val="0"/>
          <w:noProof/>
          <w:sz w:val="22"/>
          <w:szCs w:val="22"/>
        </w:rPr>
        <w:tab/>
      </w:r>
      <w:r w:rsidR="00533BA5">
        <w:rPr>
          <w:noProof/>
        </w:rPr>
        <w:t>Introducción</w:t>
      </w:r>
      <w:r w:rsidR="00533BA5">
        <w:rPr>
          <w:noProof/>
        </w:rPr>
        <w:tab/>
      </w:r>
      <w:r w:rsidR="00533BA5">
        <w:rPr>
          <w:noProof/>
        </w:rPr>
        <w:fldChar w:fldCharType="begin"/>
      </w:r>
      <w:r w:rsidR="00533BA5">
        <w:rPr>
          <w:noProof/>
        </w:rPr>
        <w:instrText xml:space="preserve"> PAGEREF _Toc105359412 \h </w:instrText>
      </w:r>
      <w:r w:rsidR="00533BA5">
        <w:rPr>
          <w:noProof/>
        </w:rPr>
      </w:r>
      <w:r w:rsidR="00533BA5">
        <w:rPr>
          <w:noProof/>
        </w:rPr>
        <w:fldChar w:fldCharType="separate"/>
      </w:r>
      <w:r w:rsidR="004D4FB8">
        <w:rPr>
          <w:noProof/>
        </w:rPr>
        <w:t>6</w:t>
      </w:r>
      <w:r w:rsidR="00533BA5">
        <w:rPr>
          <w:noProof/>
        </w:rPr>
        <w:fldChar w:fldCharType="end"/>
      </w:r>
    </w:p>
    <w:p w14:paraId="15D467B7" w14:textId="0AE36B9D" w:rsidR="00533BA5" w:rsidRDefault="00533BA5">
      <w:pPr>
        <w:pStyle w:val="TDC1"/>
        <w:rPr>
          <w:rFonts w:asciiTheme="minorHAnsi" w:eastAsiaTheme="minorEastAsia" w:hAnsiTheme="minorHAnsi" w:cstheme="minorBidi"/>
          <w:b w:val="0"/>
          <w:i w:val="0"/>
          <w:noProof/>
          <w:sz w:val="22"/>
          <w:szCs w:val="22"/>
        </w:rPr>
      </w:pPr>
      <w:r>
        <w:rPr>
          <w:noProof/>
        </w:rPr>
        <w:t>Capítulo 2.</w:t>
      </w:r>
      <w:r>
        <w:rPr>
          <w:rFonts w:asciiTheme="minorHAnsi" w:eastAsiaTheme="minorEastAsia" w:hAnsiTheme="minorHAnsi" w:cstheme="minorBidi"/>
          <w:b w:val="0"/>
          <w:i w:val="0"/>
          <w:noProof/>
          <w:sz w:val="22"/>
          <w:szCs w:val="22"/>
        </w:rPr>
        <w:tab/>
      </w:r>
      <w:r>
        <w:rPr>
          <w:noProof/>
        </w:rPr>
        <w:t>Descripción de las Tecnologías</w:t>
      </w:r>
      <w:r>
        <w:rPr>
          <w:noProof/>
        </w:rPr>
        <w:tab/>
      </w:r>
      <w:r>
        <w:rPr>
          <w:noProof/>
        </w:rPr>
        <w:fldChar w:fldCharType="begin"/>
      </w:r>
      <w:r>
        <w:rPr>
          <w:noProof/>
        </w:rPr>
        <w:instrText xml:space="preserve"> PAGEREF _Toc105359413 \h </w:instrText>
      </w:r>
      <w:r>
        <w:rPr>
          <w:noProof/>
        </w:rPr>
      </w:r>
      <w:r>
        <w:rPr>
          <w:noProof/>
        </w:rPr>
        <w:fldChar w:fldCharType="separate"/>
      </w:r>
      <w:r w:rsidR="004D4FB8">
        <w:rPr>
          <w:noProof/>
        </w:rPr>
        <w:t>8</w:t>
      </w:r>
      <w:r>
        <w:rPr>
          <w:noProof/>
        </w:rPr>
        <w:fldChar w:fldCharType="end"/>
      </w:r>
    </w:p>
    <w:p w14:paraId="109B9526" w14:textId="20CC78BF" w:rsidR="00533BA5" w:rsidRDefault="00533BA5">
      <w:pPr>
        <w:pStyle w:val="TDC2"/>
        <w:rPr>
          <w:rFonts w:asciiTheme="minorHAnsi" w:eastAsiaTheme="minorEastAsia" w:hAnsiTheme="minorHAnsi" w:cstheme="minorBidi"/>
          <w:noProof/>
          <w:szCs w:val="22"/>
        </w:rPr>
      </w:pPr>
      <w:r>
        <w:rPr>
          <w:noProof/>
        </w:rPr>
        <w:t>2.1</w:t>
      </w:r>
      <w:r>
        <w:rPr>
          <w:rFonts w:asciiTheme="minorHAnsi" w:eastAsiaTheme="minorEastAsia" w:hAnsiTheme="minorHAnsi" w:cstheme="minorBidi"/>
          <w:noProof/>
          <w:szCs w:val="22"/>
        </w:rPr>
        <w:tab/>
      </w:r>
      <w:r>
        <w:rPr>
          <w:noProof/>
        </w:rPr>
        <w:t>Spring Boot y Spring Framework</w:t>
      </w:r>
      <w:r>
        <w:rPr>
          <w:noProof/>
        </w:rPr>
        <w:tab/>
      </w:r>
      <w:r>
        <w:rPr>
          <w:noProof/>
        </w:rPr>
        <w:fldChar w:fldCharType="begin"/>
      </w:r>
      <w:r>
        <w:rPr>
          <w:noProof/>
        </w:rPr>
        <w:instrText xml:space="preserve"> PAGEREF _Toc105359414 \h </w:instrText>
      </w:r>
      <w:r>
        <w:rPr>
          <w:noProof/>
        </w:rPr>
      </w:r>
      <w:r>
        <w:rPr>
          <w:noProof/>
        </w:rPr>
        <w:fldChar w:fldCharType="separate"/>
      </w:r>
      <w:r w:rsidR="004D4FB8">
        <w:rPr>
          <w:noProof/>
        </w:rPr>
        <w:t>8</w:t>
      </w:r>
      <w:r>
        <w:rPr>
          <w:noProof/>
        </w:rPr>
        <w:fldChar w:fldCharType="end"/>
      </w:r>
    </w:p>
    <w:p w14:paraId="3BB59917" w14:textId="590EAB7D" w:rsidR="00533BA5" w:rsidRDefault="00533BA5">
      <w:pPr>
        <w:pStyle w:val="TDC2"/>
        <w:rPr>
          <w:rFonts w:asciiTheme="minorHAnsi" w:eastAsiaTheme="minorEastAsia" w:hAnsiTheme="minorHAnsi" w:cstheme="minorBidi"/>
          <w:noProof/>
          <w:szCs w:val="22"/>
        </w:rPr>
      </w:pPr>
      <w:r>
        <w:rPr>
          <w:noProof/>
        </w:rPr>
        <w:t>2.2</w:t>
      </w:r>
      <w:r>
        <w:rPr>
          <w:rFonts w:asciiTheme="minorHAnsi" w:eastAsiaTheme="minorEastAsia" w:hAnsiTheme="minorHAnsi" w:cstheme="minorBidi"/>
          <w:noProof/>
          <w:szCs w:val="22"/>
        </w:rPr>
        <w:tab/>
      </w:r>
      <w:r>
        <w:rPr>
          <w:noProof/>
        </w:rPr>
        <w:t>Arquitectura REST</w:t>
      </w:r>
      <w:r>
        <w:rPr>
          <w:noProof/>
        </w:rPr>
        <w:tab/>
      </w:r>
      <w:r>
        <w:rPr>
          <w:noProof/>
        </w:rPr>
        <w:fldChar w:fldCharType="begin"/>
      </w:r>
      <w:r>
        <w:rPr>
          <w:noProof/>
        </w:rPr>
        <w:instrText xml:space="preserve"> PAGEREF _Toc105359415 \h </w:instrText>
      </w:r>
      <w:r>
        <w:rPr>
          <w:noProof/>
        </w:rPr>
      </w:r>
      <w:r>
        <w:rPr>
          <w:noProof/>
        </w:rPr>
        <w:fldChar w:fldCharType="separate"/>
      </w:r>
      <w:r w:rsidR="004D4FB8">
        <w:rPr>
          <w:noProof/>
        </w:rPr>
        <w:t>9</w:t>
      </w:r>
      <w:r>
        <w:rPr>
          <w:noProof/>
        </w:rPr>
        <w:fldChar w:fldCharType="end"/>
      </w:r>
    </w:p>
    <w:p w14:paraId="40BEC95E" w14:textId="7EFD240D" w:rsidR="00533BA5" w:rsidRDefault="00533BA5">
      <w:pPr>
        <w:pStyle w:val="TDC2"/>
        <w:rPr>
          <w:rFonts w:asciiTheme="minorHAnsi" w:eastAsiaTheme="minorEastAsia" w:hAnsiTheme="minorHAnsi" w:cstheme="minorBidi"/>
          <w:noProof/>
          <w:szCs w:val="22"/>
        </w:rPr>
      </w:pPr>
      <w:r>
        <w:rPr>
          <w:noProof/>
        </w:rPr>
        <w:t>2.3</w:t>
      </w:r>
      <w:r>
        <w:rPr>
          <w:rFonts w:asciiTheme="minorHAnsi" w:eastAsiaTheme="minorEastAsia" w:hAnsiTheme="minorHAnsi" w:cstheme="minorBidi"/>
          <w:noProof/>
          <w:szCs w:val="22"/>
        </w:rPr>
        <w:tab/>
      </w:r>
      <w:r>
        <w:rPr>
          <w:noProof/>
        </w:rPr>
        <w:t>Model View Controller – MVC</w:t>
      </w:r>
      <w:r>
        <w:rPr>
          <w:noProof/>
        </w:rPr>
        <w:tab/>
      </w:r>
      <w:r>
        <w:rPr>
          <w:noProof/>
        </w:rPr>
        <w:fldChar w:fldCharType="begin"/>
      </w:r>
      <w:r>
        <w:rPr>
          <w:noProof/>
        </w:rPr>
        <w:instrText xml:space="preserve"> PAGEREF _Toc105359416 \h </w:instrText>
      </w:r>
      <w:r>
        <w:rPr>
          <w:noProof/>
        </w:rPr>
      </w:r>
      <w:r>
        <w:rPr>
          <w:noProof/>
        </w:rPr>
        <w:fldChar w:fldCharType="separate"/>
      </w:r>
      <w:r w:rsidR="004D4FB8">
        <w:rPr>
          <w:noProof/>
        </w:rPr>
        <w:t>11</w:t>
      </w:r>
      <w:r>
        <w:rPr>
          <w:noProof/>
        </w:rPr>
        <w:fldChar w:fldCharType="end"/>
      </w:r>
    </w:p>
    <w:p w14:paraId="723FF5F5" w14:textId="1C1EC100" w:rsidR="00533BA5" w:rsidRDefault="00533BA5">
      <w:pPr>
        <w:pStyle w:val="TDC3"/>
        <w:rPr>
          <w:rFonts w:asciiTheme="minorHAnsi" w:eastAsiaTheme="minorEastAsia" w:hAnsiTheme="minorHAnsi" w:cstheme="minorBidi"/>
          <w:i w:val="0"/>
          <w:noProof/>
          <w:szCs w:val="22"/>
        </w:rPr>
      </w:pPr>
      <w:r>
        <w:rPr>
          <w:noProof/>
        </w:rPr>
        <w:t>2.3.1 MVC en el servidor</w:t>
      </w:r>
      <w:r>
        <w:rPr>
          <w:noProof/>
        </w:rPr>
        <w:tab/>
      </w:r>
      <w:r>
        <w:rPr>
          <w:noProof/>
        </w:rPr>
        <w:fldChar w:fldCharType="begin"/>
      </w:r>
      <w:r>
        <w:rPr>
          <w:noProof/>
        </w:rPr>
        <w:instrText xml:space="preserve"> PAGEREF _Toc105359417 \h </w:instrText>
      </w:r>
      <w:r>
        <w:rPr>
          <w:noProof/>
        </w:rPr>
      </w:r>
      <w:r>
        <w:rPr>
          <w:noProof/>
        </w:rPr>
        <w:fldChar w:fldCharType="separate"/>
      </w:r>
      <w:r w:rsidR="004D4FB8">
        <w:rPr>
          <w:noProof/>
        </w:rPr>
        <w:t>11</w:t>
      </w:r>
      <w:r>
        <w:rPr>
          <w:noProof/>
        </w:rPr>
        <w:fldChar w:fldCharType="end"/>
      </w:r>
    </w:p>
    <w:p w14:paraId="1ACBBDE7" w14:textId="1D93D495" w:rsidR="00533BA5" w:rsidRDefault="00533BA5">
      <w:pPr>
        <w:pStyle w:val="TDC3"/>
        <w:rPr>
          <w:rFonts w:asciiTheme="minorHAnsi" w:eastAsiaTheme="minorEastAsia" w:hAnsiTheme="minorHAnsi" w:cstheme="minorBidi"/>
          <w:i w:val="0"/>
          <w:noProof/>
          <w:szCs w:val="22"/>
        </w:rPr>
      </w:pPr>
      <w:r>
        <w:rPr>
          <w:noProof/>
        </w:rPr>
        <w:t>2.3.2 Spring MVC</w:t>
      </w:r>
      <w:r>
        <w:rPr>
          <w:noProof/>
        </w:rPr>
        <w:tab/>
      </w:r>
      <w:r>
        <w:rPr>
          <w:noProof/>
        </w:rPr>
        <w:fldChar w:fldCharType="begin"/>
      </w:r>
      <w:r>
        <w:rPr>
          <w:noProof/>
        </w:rPr>
        <w:instrText xml:space="preserve"> PAGEREF _Toc105359418 \h </w:instrText>
      </w:r>
      <w:r>
        <w:rPr>
          <w:noProof/>
        </w:rPr>
      </w:r>
      <w:r>
        <w:rPr>
          <w:noProof/>
        </w:rPr>
        <w:fldChar w:fldCharType="separate"/>
      </w:r>
      <w:r w:rsidR="004D4FB8">
        <w:rPr>
          <w:noProof/>
        </w:rPr>
        <w:t>12</w:t>
      </w:r>
      <w:r>
        <w:rPr>
          <w:noProof/>
        </w:rPr>
        <w:fldChar w:fldCharType="end"/>
      </w:r>
    </w:p>
    <w:p w14:paraId="1541112D" w14:textId="361201BA" w:rsidR="00533BA5" w:rsidRDefault="00533BA5">
      <w:pPr>
        <w:pStyle w:val="TDC3"/>
        <w:rPr>
          <w:rFonts w:asciiTheme="minorHAnsi" w:eastAsiaTheme="minorEastAsia" w:hAnsiTheme="minorHAnsi" w:cstheme="minorBidi"/>
          <w:i w:val="0"/>
          <w:noProof/>
          <w:szCs w:val="22"/>
        </w:rPr>
      </w:pPr>
      <w:r>
        <w:rPr>
          <w:noProof/>
        </w:rPr>
        <w:t>2.3.3 Thymeleaf</w:t>
      </w:r>
      <w:r>
        <w:rPr>
          <w:noProof/>
        </w:rPr>
        <w:tab/>
      </w:r>
      <w:r>
        <w:rPr>
          <w:noProof/>
        </w:rPr>
        <w:fldChar w:fldCharType="begin"/>
      </w:r>
      <w:r>
        <w:rPr>
          <w:noProof/>
        </w:rPr>
        <w:instrText xml:space="preserve"> PAGEREF _Toc105359419 \h </w:instrText>
      </w:r>
      <w:r>
        <w:rPr>
          <w:noProof/>
        </w:rPr>
      </w:r>
      <w:r>
        <w:rPr>
          <w:noProof/>
        </w:rPr>
        <w:fldChar w:fldCharType="separate"/>
      </w:r>
      <w:r w:rsidR="004D4FB8">
        <w:rPr>
          <w:noProof/>
        </w:rPr>
        <w:t>13</w:t>
      </w:r>
      <w:r>
        <w:rPr>
          <w:noProof/>
        </w:rPr>
        <w:fldChar w:fldCharType="end"/>
      </w:r>
    </w:p>
    <w:p w14:paraId="7C3C9F0B" w14:textId="00A27E50" w:rsidR="00533BA5" w:rsidRDefault="00533BA5">
      <w:pPr>
        <w:pStyle w:val="TDC2"/>
        <w:rPr>
          <w:rFonts w:asciiTheme="minorHAnsi" w:eastAsiaTheme="minorEastAsia" w:hAnsiTheme="minorHAnsi" w:cstheme="minorBidi"/>
          <w:noProof/>
          <w:szCs w:val="22"/>
        </w:rPr>
      </w:pPr>
      <w:r>
        <w:rPr>
          <w:noProof/>
        </w:rPr>
        <w:t>2.4</w:t>
      </w:r>
      <w:r>
        <w:rPr>
          <w:rFonts w:asciiTheme="minorHAnsi" w:eastAsiaTheme="minorEastAsia" w:hAnsiTheme="minorHAnsi" w:cstheme="minorBidi"/>
          <w:noProof/>
          <w:szCs w:val="22"/>
        </w:rPr>
        <w:tab/>
      </w:r>
      <w:r>
        <w:rPr>
          <w:noProof/>
        </w:rPr>
        <w:t>Application Programming Interface – API</w:t>
      </w:r>
      <w:r>
        <w:rPr>
          <w:noProof/>
        </w:rPr>
        <w:tab/>
      </w:r>
      <w:r>
        <w:rPr>
          <w:noProof/>
        </w:rPr>
        <w:fldChar w:fldCharType="begin"/>
      </w:r>
      <w:r>
        <w:rPr>
          <w:noProof/>
        </w:rPr>
        <w:instrText xml:space="preserve"> PAGEREF _Toc105359420 \h </w:instrText>
      </w:r>
      <w:r>
        <w:rPr>
          <w:noProof/>
        </w:rPr>
      </w:r>
      <w:r>
        <w:rPr>
          <w:noProof/>
        </w:rPr>
        <w:fldChar w:fldCharType="separate"/>
      </w:r>
      <w:r w:rsidR="004D4FB8">
        <w:rPr>
          <w:noProof/>
        </w:rPr>
        <w:t>14</w:t>
      </w:r>
      <w:r>
        <w:rPr>
          <w:noProof/>
        </w:rPr>
        <w:fldChar w:fldCharType="end"/>
      </w:r>
    </w:p>
    <w:p w14:paraId="3CAE75F0" w14:textId="17D9C688" w:rsidR="00533BA5" w:rsidRDefault="00533BA5">
      <w:pPr>
        <w:pStyle w:val="TDC3"/>
        <w:rPr>
          <w:rFonts w:asciiTheme="minorHAnsi" w:eastAsiaTheme="minorEastAsia" w:hAnsiTheme="minorHAnsi" w:cstheme="minorBidi"/>
          <w:i w:val="0"/>
          <w:noProof/>
          <w:szCs w:val="22"/>
        </w:rPr>
      </w:pPr>
      <w:r>
        <w:rPr>
          <w:noProof/>
        </w:rPr>
        <w:t>2.4.1 API REST</w:t>
      </w:r>
      <w:r>
        <w:rPr>
          <w:noProof/>
        </w:rPr>
        <w:tab/>
      </w:r>
      <w:r>
        <w:rPr>
          <w:noProof/>
        </w:rPr>
        <w:fldChar w:fldCharType="begin"/>
      </w:r>
      <w:r>
        <w:rPr>
          <w:noProof/>
        </w:rPr>
        <w:instrText xml:space="preserve"> PAGEREF _Toc105359421 \h </w:instrText>
      </w:r>
      <w:r>
        <w:rPr>
          <w:noProof/>
        </w:rPr>
      </w:r>
      <w:r>
        <w:rPr>
          <w:noProof/>
        </w:rPr>
        <w:fldChar w:fldCharType="separate"/>
      </w:r>
      <w:r w:rsidR="004D4FB8">
        <w:rPr>
          <w:noProof/>
        </w:rPr>
        <w:t>15</w:t>
      </w:r>
      <w:r>
        <w:rPr>
          <w:noProof/>
        </w:rPr>
        <w:fldChar w:fldCharType="end"/>
      </w:r>
    </w:p>
    <w:p w14:paraId="0BEF454B" w14:textId="1A106CE1" w:rsidR="00533BA5" w:rsidRDefault="00533BA5">
      <w:pPr>
        <w:pStyle w:val="TDC3"/>
        <w:rPr>
          <w:rFonts w:asciiTheme="minorHAnsi" w:eastAsiaTheme="minorEastAsia" w:hAnsiTheme="minorHAnsi" w:cstheme="minorBidi"/>
          <w:i w:val="0"/>
          <w:noProof/>
          <w:szCs w:val="22"/>
        </w:rPr>
      </w:pPr>
      <w:r>
        <w:rPr>
          <w:noProof/>
        </w:rPr>
        <w:t>2.4.2 Ejemplo de API REST – Spoonacular</w:t>
      </w:r>
      <w:r>
        <w:rPr>
          <w:noProof/>
        </w:rPr>
        <w:tab/>
      </w:r>
      <w:r>
        <w:rPr>
          <w:noProof/>
        </w:rPr>
        <w:fldChar w:fldCharType="begin"/>
      </w:r>
      <w:r>
        <w:rPr>
          <w:noProof/>
        </w:rPr>
        <w:instrText xml:space="preserve"> PAGEREF _Toc105359422 \h </w:instrText>
      </w:r>
      <w:r>
        <w:rPr>
          <w:noProof/>
        </w:rPr>
      </w:r>
      <w:r>
        <w:rPr>
          <w:noProof/>
        </w:rPr>
        <w:fldChar w:fldCharType="separate"/>
      </w:r>
      <w:r w:rsidR="004D4FB8">
        <w:rPr>
          <w:noProof/>
        </w:rPr>
        <w:t>15</w:t>
      </w:r>
      <w:r>
        <w:rPr>
          <w:noProof/>
        </w:rPr>
        <w:fldChar w:fldCharType="end"/>
      </w:r>
    </w:p>
    <w:p w14:paraId="7541FE33" w14:textId="0CB65527" w:rsidR="00533BA5" w:rsidRDefault="00533BA5">
      <w:pPr>
        <w:pStyle w:val="TDC2"/>
        <w:rPr>
          <w:rFonts w:asciiTheme="minorHAnsi" w:eastAsiaTheme="minorEastAsia" w:hAnsiTheme="minorHAnsi" w:cstheme="minorBidi"/>
          <w:noProof/>
          <w:szCs w:val="22"/>
        </w:rPr>
      </w:pPr>
      <w:r>
        <w:rPr>
          <w:noProof/>
        </w:rPr>
        <w:t>2.5</w:t>
      </w:r>
      <w:r>
        <w:rPr>
          <w:rFonts w:asciiTheme="minorHAnsi" w:eastAsiaTheme="minorEastAsia" w:hAnsiTheme="minorHAnsi" w:cstheme="minorBidi"/>
          <w:noProof/>
          <w:szCs w:val="22"/>
        </w:rPr>
        <w:tab/>
      </w:r>
      <w:r>
        <w:rPr>
          <w:noProof/>
        </w:rPr>
        <w:t>SQL</w:t>
      </w:r>
      <w:r>
        <w:rPr>
          <w:noProof/>
        </w:rPr>
        <w:tab/>
      </w:r>
      <w:r>
        <w:rPr>
          <w:noProof/>
        </w:rPr>
        <w:fldChar w:fldCharType="begin"/>
      </w:r>
      <w:r>
        <w:rPr>
          <w:noProof/>
        </w:rPr>
        <w:instrText xml:space="preserve"> PAGEREF _Toc105359423 \h </w:instrText>
      </w:r>
      <w:r>
        <w:rPr>
          <w:noProof/>
        </w:rPr>
      </w:r>
      <w:r>
        <w:rPr>
          <w:noProof/>
        </w:rPr>
        <w:fldChar w:fldCharType="separate"/>
      </w:r>
      <w:r w:rsidR="004D4FB8">
        <w:rPr>
          <w:noProof/>
        </w:rPr>
        <w:t>15</w:t>
      </w:r>
      <w:r>
        <w:rPr>
          <w:noProof/>
        </w:rPr>
        <w:fldChar w:fldCharType="end"/>
      </w:r>
    </w:p>
    <w:p w14:paraId="7FC1CDF4" w14:textId="337C6979" w:rsidR="00533BA5" w:rsidRDefault="00533BA5">
      <w:pPr>
        <w:pStyle w:val="TDC3"/>
        <w:rPr>
          <w:rFonts w:asciiTheme="minorHAnsi" w:eastAsiaTheme="minorEastAsia" w:hAnsiTheme="minorHAnsi" w:cstheme="minorBidi"/>
          <w:i w:val="0"/>
          <w:noProof/>
          <w:szCs w:val="22"/>
        </w:rPr>
      </w:pPr>
      <w:r>
        <w:rPr>
          <w:noProof/>
        </w:rPr>
        <w:t>2.5.1 Base de datos H2</w:t>
      </w:r>
      <w:r>
        <w:rPr>
          <w:noProof/>
        </w:rPr>
        <w:tab/>
      </w:r>
      <w:r>
        <w:rPr>
          <w:noProof/>
        </w:rPr>
        <w:fldChar w:fldCharType="begin"/>
      </w:r>
      <w:r>
        <w:rPr>
          <w:noProof/>
        </w:rPr>
        <w:instrText xml:space="preserve"> PAGEREF _Toc105359424 \h </w:instrText>
      </w:r>
      <w:r>
        <w:rPr>
          <w:noProof/>
        </w:rPr>
      </w:r>
      <w:r>
        <w:rPr>
          <w:noProof/>
        </w:rPr>
        <w:fldChar w:fldCharType="separate"/>
      </w:r>
      <w:r w:rsidR="004D4FB8">
        <w:rPr>
          <w:noProof/>
        </w:rPr>
        <w:t>16</w:t>
      </w:r>
      <w:r>
        <w:rPr>
          <w:noProof/>
        </w:rPr>
        <w:fldChar w:fldCharType="end"/>
      </w:r>
    </w:p>
    <w:p w14:paraId="49070B57" w14:textId="284D0D0A" w:rsidR="00533BA5" w:rsidRDefault="00533BA5">
      <w:pPr>
        <w:pStyle w:val="TDC1"/>
        <w:rPr>
          <w:rFonts w:asciiTheme="minorHAnsi" w:eastAsiaTheme="minorEastAsia" w:hAnsiTheme="minorHAnsi" w:cstheme="minorBidi"/>
          <w:b w:val="0"/>
          <w:i w:val="0"/>
          <w:noProof/>
          <w:sz w:val="22"/>
          <w:szCs w:val="22"/>
        </w:rPr>
      </w:pPr>
      <w:r>
        <w:rPr>
          <w:noProof/>
        </w:rPr>
        <w:t>Capítulo 3.</w:t>
      </w:r>
      <w:r>
        <w:rPr>
          <w:rFonts w:asciiTheme="minorHAnsi" w:eastAsiaTheme="minorEastAsia" w:hAnsiTheme="minorHAnsi" w:cstheme="minorBidi"/>
          <w:b w:val="0"/>
          <w:i w:val="0"/>
          <w:noProof/>
          <w:sz w:val="22"/>
          <w:szCs w:val="22"/>
        </w:rPr>
        <w:tab/>
      </w:r>
      <w:r>
        <w:rPr>
          <w:noProof/>
        </w:rPr>
        <w:t>Estado de la Cuestión</w:t>
      </w:r>
      <w:r>
        <w:rPr>
          <w:noProof/>
        </w:rPr>
        <w:tab/>
      </w:r>
      <w:r>
        <w:rPr>
          <w:noProof/>
        </w:rPr>
        <w:fldChar w:fldCharType="begin"/>
      </w:r>
      <w:r>
        <w:rPr>
          <w:noProof/>
        </w:rPr>
        <w:instrText xml:space="preserve"> PAGEREF _Toc105359425 \h </w:instrText>
      </w:r>
      <w:r>
        <w:rPr>
          <w:noProof/>
        </w:rPr>
      </w:r>
      <w:r>
        <w:rPr>
          <w:noProof/>
        </w:rPr>
        <w:fldChar w:fldCharType="separate"/>
      </w:r>
      <w:r w:rsidR="004D4FB8">
        <w:rPr>
          <w:noProof/>
        </w:rPr>
        <w:t>17</w:t>
      </w:r>
      <w:r>
        <w:rPr>
          <w:noProof/>
        </w:rPr>
        <w:fldChar w:fldCharType="end"/>
      </w:r>
    </w:p>
    <w:p w14:paraId="2E4AF2A1" w14:textId="465C4EE7" w:rsidR="00533BA5" w:rsidRDefault="00533BA5">
      <w:pPr>
        <w:pStyle w:val="TDC2"/>
        <w:rPr>
          <w:rFonts w:asciiTheme="minorHAnsi" w:eastAsiaTheme="minorEastAsia" w:hAnsiTheme="minorHAnsi" w:cstheme="minorBidi"/>
          <w:noProof/>
          <w:szCs w:val="22"/>
        </w:rPr>
      </w:pPr>
      <w:r>
        <w:rPr>
          <w:noProof/>
        </w:rPr>
        <w:t>3.1</w:t>
      </w:r>
      <w:r>
        <w:rPr>
          <w:rFonts w:asciiTheme="minorHAnsi" w:eastAsiaTheme="minorEastAsia" w:hAnsiTheme="minorHAnsi" w:cstheme="minorBidi"/>
          <w:noProof/>
          <w:szCs w:val="22"/>
        </w:rPr>
        <w:tab/>
      </w:r>
      <w:r>
        <w:rPr>
          <w:noProof/>
        </w:rPr>
        <w:t>El mercado digital del fitness</w:t>
      </w:r>
      <w:r>
        <w:rPr>
          <w:noProof/>
        </w:rPr>
        <w:tab/>
      </w:r>
      <w:r>
        <w:rPr>
          <w:noProof/>
        </w:rPr>
        <w:fldChar w:fldCharType="begin"/>
      </w:r>
      <w:r>
        <w:rPr>
          <w:noProof/>
        </w:rPr>
        <w:instrText xml:space="preserve"> PAGEREF _Toc105359426 \h </w:instrText>
      </w:r>
      <w:r>
        <w:rPr>
          <w:noProof/>
        </w:rPr>
      </w:r>
      <w:r>
        <w:rPr>
          <w:noProof/>
        </w:rPr>
        <w:fldChar w:fldCharType="separate"/>
      </w:r>
      <w:r w:rsidR="004D4FB8">
        <w:rPr>
          <w:noProof/>
        </w:rPr>
        <w:t>17</w:t>
      </w:r>
      <w:r>
        <w:rPr>
          <w:noProof/>
        </w:rPr>
        <w:fldChar w:fldCharType="end"/>
      </w:r>
    </w:p>
    <w:p w14:paraId="0C4AE528" w14:textId="1CA5C2B6" w:rsidR="00533BA5" w:rsidRDefault="00533BA5">
      <w:pPr>
        <w:pStyle w:val="TDC3"/>
        <w:rPr>
          <w:rFonts w:asciiTheme="minorHAnsi" w:eastAsiaTheme="minorEastAsia" w:hAnsiTheme="minorHAnsi" w:cstheme="minorBidi"/>
          <w:i w:val="0"/>
          <w:noProof/>
          <w:szCs w:val="22"/>
        </w:rPr>
      </w:pPr>
      <w:r>
        <w:rPr>
          <w:noProof/>
        </w:rPr>
        <w:t>3.1.1 Aplicaciones fitness</w:t>
      </w:r>
      <w:r>
        <w:rPr>
          <w:noProof/>
        </w:rPr>
        <w:tab/>
      </w:r>
      <w:r>
        <w:rPr>
          <w:noProof/>
        </w:rPr>
        <w:fldChar w:fldCharType="begin"/>
      </w:r>
      <w:r>
        <w:rPr>
          <w:noProof/>
        </w:rPr>
        <w:instrText xml:space="preserve"> PAGEREF _Toc105359427 \h </w:instrText>
      </w:r>
      <w:r>
        <w:rPr>
          <w:noProof/>
        </w:rPr>
      </w:r>
      <w:r>
        <w:rPr>
          <w:noProof/>
        </w:rPr>
        <w:fldChar w:fldCharType="separate"/>
      </w:r>
      <w:r w:rsidR="004D4FB8">
        <w:rPr>
          <w:noProof/>
        </w:rPr>
        <w:t>17</w:t>
      </w:r>
      <w:r>
        <w:rPr>
          <w:noProof/>
        </w:rPr>
        <w:fldChar w:fldCharType="end"/>
      </w:r>
    </w:p>
    <w:p w14:paraId="3045DAC4" w14:textId="077C57AD" w:rsidR="00533BA5" w:rsidRDefault="00533BA5">
      <w:pPr>
        <w:pStyle w:val="TDC3"/>
        <w:rPr>
          <w:rFonts w:asciiTheme="minorHAnsi" w:eastAsiaTheme="minorEastAsia" w:hAnsiTheme="minorHAnsi" w:cstheme="minorBidi"/>
          <w:i w:val="0"/>
          <w:noProof/>
          <w:szCs w:val="22"/>
        </w:rPr>
      </w:pPr>
      <w:r>
        <w:rPr>
          <w:noProof/>
        </w:rPr>
        <w:t>3.1.2 Redes sociales y otras plataformas</w:t>
      </w:r>
      <w:r>
        <w:rPr>
          <w:noProof/>
        </w:rPr>
        <w:tab/>
      </w:r>
      <w:r>
        <w:rPr>
          <w:noProof/>
        </w:rPr>
        <w:fldChar w:fldCharType="begin"/>
      </w:r>
      <w:r>
        <w:rPr>
          <w:noProof/>
        </w:rPr>
        <w:instrText xml:space="preserve"> PAGEREF _Toc105359428 \h </w:instrText>
      </w:r>
      <w:r>
        <w:rPr>
          <w:noProof/>
        </w:rPr>
      </w:r>
      <w:r>
        <w:rPr>
          <w:noProof/>
        </w:rPr>
        <w:fldChar w:fldCharType="separate"/>
      </w:r>
      <w:r w:rsidR="004D4FB8">
        <w:rPr>
          <w:noProof/>
        </w:rPr>
        <w:t>19</w:t>
      </w:r>
      <w:r>
        <w:rPr>
          <w:noProof/>
        </w:rPr>
        <w:fldChar w:fldCharType="end"/>
      </w:r>
    </w:p>
    <w:p w14:paraId="02E663A1" w14:textId="4752ACA1" w:rsidR="00533BA5" w:rsidRDefault="00533BA5">
      <w:pPr>
        <w:pStyle w:val="TDC1"/>
        <w:rPr>
          <w:rFonts w:asciiTheme="minorHAnsi" w:eastAsiaTheme="minorEastAsia" w:hAnsiTheme="minorHAnsi" w:cstheme="minorBidi"/>
          <w:b w:val="0"/>
          <w:i w:val="0"/>
          <w:noProof/>
          <w:sz w:val="22"/>
          <w:szCs w:val="22"/>
        </w:rPr>
      </w:pPr>
      <w:r>
        <w:rPr>
          <w:noProof/>
        </w:rPr>
        <w:t>Capítulo 4.</w:t>
      </w:r>
      <w:r>
        <w:rPr>
          <w:rFonts w:asciiTheme="minorHAnsi" w:eastAsiaTheme="minorEastAsia" w:hAnsiTheme="minorHAnsi" w:cstheme="minorBidi"/>
          <w:b w:val="0"/>
          <w:i w:val="0"/>
          <w:noProof/>
          <w:sz w:val="22"/>
          <w:szCs w:val="22"/>
        </w:rPr>
        <w:tab/>
      </w:r>
      <w:r>
        <w:rPr>
          <w:noProof/>
        </w:rPr>
        <w:t>Definición del Trabajo</w:t>
      </w:r>
      <w:r>
        <w:rPr>
          <w:noProof/>
        </w:rPr>
        <w:tab/>
      </w:r>
      <w:r>
        <w:rPr>
          <w:noProof/>
        </w:rPr>
        <w:fldChar w:fldCharType="begin"/>
      </w:r>
      <w:r>
        <w:rPr>
          <w:noProof/>
        </w:rPr>
        <w:instrText xml:space="preserve"> PAGEREF _Toc105359429 \h </w:instrText>
      </w:r>
      <w:r>
        <w:rPr>
          <w:noProof/>
        </w:rPr>
      </w:r>
      <w:r>
        <w:rPr>
          <w:noProof/>
        </w:rPr>
        <w:fldChar w:fldCharType="separate"/>
      </w:r>
      <w:r w:rsidR="004D4FB8">
        <w:rPr>
          <w:noProof/>
        </w:rPr>
        <w:t>21</w:t>
      </w:r>
      <w:r>
        <w:rPr>
          <w:noProof/>
        </w:rPr>
        <w:fldChar w:fldCharType="end"/>
      </w:r>
    </w:p>
    <w:p w14:paraId="5B88C378" w14:textId="5204E0A0" w:rsidR="00533BA5" w:rsidRDefault="00533BA5">
      <w:pPr>
        <w:pStyle w:val="TDC2"/>
        <w:rPr>
          <w:rFonts w:asciiTheme="minorHAnsi" w:eastAsiaTheme="minorEastAsia" w:hAnsiTheme="minorHAnsi" w:cstheme="minorBidi"/>
          <w:noProof/>
          <w:szCs w:val="22"/>
        </w:rPr>
      </w:pPr>
      <w:r>
        <w:rPr>
          <w:noProof/>
        </w:rPr>
        <w:t>4.1</w:t>
      </w:r>
      <w:r>
        <w:rPr>
          <w:rFonts w:asciiTheme="minorHAnsi" w:eastAsiaTheme="minorEastAsia" w:hAnsiTheme="minorHAnsi" w:cstheme="minorBidi"/>
          <w:noProof/>
          <w:szCs w:val="22"/>
        </w:rPr>
        <w:tab/>
      </w:r>
      <w:r>
        <w:rPr>
          <w:noProof/>
        </w:rPr>
        <w:t>Justificación</w:t>
      </w:r>
      <w:r>
        <w:rPr>
          <w:noProof/>
        </w:rPr>
        <w:tab/>
      </w:r>
      <w:r>
        <w:rPr>
          <w:noProof/>
        </w:rPr>
        <w:fldChar w:fldCharType="begin"/>
      </w:r>
      <w:r>
        <w:rPr>
          <w:noProof/>
        </w:rPr>
        <w:instrText xml:space="preserve"> PAGEREF _Toc105359430 \h </w:instrText>
      </w:r>
      <w:r>
        <w:rPr>
          <w:noProof/>
        </w:rPr>
      </w:r>
      <w:r>
        <w:rPr>
          <w:noProof/>
        </w:rPr>
        <w:fldChar w:fldCharType="separate"/>
      </w:r>
      <w:r w:rsidR="004D4FB8">
        <w:rPr>
          <w:noProof/>
        </w:rPr>
        <w:t>21</w:t>
      </w:r>
      <w:r>
        <w:rPr>
          <w:noProof/>
        </w:rPr>
        <w:fldChar w:fldCharType="end"/>
      </w:r>
    </w:p>
    <w:p w14:paraId="28BFC457" w14:textId="1037A3F7" w:rsidR="00533BA5" w:rsidRDefault="00533BA5">
      <w:pPr>
        <w:pStyle w:val="TDC2"/>
        <w:rPr>
          <w:rFonts w:asciiTheme="minorHAnsi" w:eastAsiaTheme="minorEastAsia" w:hAnsiTheme="minorHAnsi" w:cstheme="minorBidi"/>
          <w:noProof/>
          <w:szCs w:val="22"/>
        </w:rPr>
      </w:pPr>
      <w:r>
        <w:rPr>
          <w:noProof/>
        </w:rPr>
        <w:t>4.2</w:t>
      </w:r>
      <w:r>
        <w:rPr>
          <w:rFonts w:asciiTheme="minorHAnsi" w:eastAsiaTheme="minorEastAsia" w:hAnsiTheme="minorHAnsi" w:cstheme="minorBidi"/>
          <w:noProof/>
          <w:szCs w:val="22"/>
        </w:rPr>
        <w:tab/>
      </w:r>
      <w:r>
        <w:rPr>
          <w:noProof/>
        </w:rPr>
        <w:t>Objetivos</w:t>
      </w:r>
      <w:r>
        <w:rPr>
          <w:noProof/>
        </w:rPr>
        <w:tab/>
      </w:r>
      <w:r>
        <w:rPr>
          <w:noProof/>
        </w:rPr>
        <w:fldChar w:fldCharType="begin"/>
      </w:r>
      <w:r>
        <w:rPr>
          <w:noProof/>
        </w:rPr>
        <w:instrText xml:space="preserve"> PAGEREF _Toc105359431 \h </w:instrText>
      </w:r>
      <w:r>
        <w:rPr>
          <w:noProof/>
        </w:rPr>
      </w:r>
      <w:r>
        <w:rPr>
          <w:noProof/>
        </w:rPr>
        <w:fldChar w:fldCharType="separate"/>
      </w:r>
      <w:r w:rsidR="004D4FB8">
        <w:rPr>
          <w:noProof/>
        </w:rPr>
        <w:t>22</w:t>
      </w:r>
      <w:r>
        <w:rPr>
          <w:noProof/>
        </w:rPr>
        <w:fldChar w:fldCharType="end"/>
      </w:r>
    </w:p>
    <w:p w14:paraId="5FDBFDBE" w14:textId="47856DBF" w:rsidR="00533BA5" w:rsidRDefault="00533BA5">
      <w:pPr>
        <w:pStyle w:val="TDC2"/>
        <w:rPr>
          <w:rFonts w:asciiTheme="minorHAnsi" w:eastAsiaTheme="minorEastAsia" w:hAnsiTheme="minorHAnsi" w:cstheme="minorBidi"/>
          <w:noProof/>
          <w:szCs w:val="22"/>
        </w:rPr>
      </w:pPr>
      <w:r>
        <w:rPr>
          <w:noProof/>
        </w:rPr>
        <w:t>4.3</w:t>
      </w:r>
      <w:r>
        <w:rPr>
          <w:rFonts w:asciiTheme="minorHAnsi" w:eastAsiaTheme="minorEastAsia" w:hAnsiTheme="minorHAnsi" w:cstheme="minorBidi"/>
          <w:noProof/>
          <w:szCs w:val="22"/>
        </w:rPr>
        <w:tab/>
      </w:r>
      <w:r>
        <w:rPr>
          <w:noProof/>
        </w:rPr>
        <w:t>Metodología</w:t>
      </w:r>
      <w:r>
        <w:rPr>
          <w:noProof/>
        </w:rPr>
        <w:tab/>
      </w:r>
      <w:r>
        <w:rPr>
          <w:noProof/>
        </w:rPr>
        <w:fldChar w:fldCharType="begin"/>
      </w:r>
      <w:r>
        <w:rPr>
          <w:noProof/>
        </w:rPr>
        <w:instrText xml:space="preserve"> PAGEREF _Toc105359432 \h </w:instrText>
      </w:r>
      <w:r>
        <w:rPr>
          <w:noProof/>
        </w:rPr>
      </w:r>
      <w:r>
        <w:rPr>
          <w:noProof/>
        </w:rPr>
        <w:fldChar w:fldCharType="separate"/>
      </w:r>
      <w:r w:rsidR="004D4FB8">
        <w:rPr>
          <w:noProof/>
        </w:rPr>
        <w:t>23</w:t>
      </w:r>
      <w:r>
        <w:rPr>
          <w:noProof/>
        </w:rPr>
        <w:fldChar w:fldCharType="end"/>
      </w:r>
    </w:p>
    <w:p w14:paraId="15A24E73" w14:textId="1EF8D9FE" w:rsidR="00533BA5" w:rsidRDefault="00533BA5">
      <w:pPr>
        <w:pStyle w:val="TDC2"/>
        <w:rPr>
          <w:rFonts w:asciiTheme="minorHAnsi" w:eastAsiaTheme="minorEastAsia" w:hAnsiTheme="minorHAnsi" w:cstheme="minorBidi"/>
          <w:noProof/>
          <w:szCs w:val="22"/>
        </w:rPr>
      </w:pPr>
      <w:r>
        <w:rPr>
          <w:noProof/>
        </w:rPr>
        <w:t>4.4</w:t>
      </w:r>
      <w:r>
        <w:rPr>
          <w:rFonts w:asciiTheme="minorHAnsi" w:eastAsiaTheme="minorEastAsia" w:hAnsiTheme="minorHAnsi" w:cstheme="minorBidi"/>
          <w:noProof/>
          <w:szCs w:val="22"/>
        </w:rPr>
        <w:tab/>
      </w:r>
      <w:r>
        <w:rPr>
          <w:noProof/>
        </w:rPr>
        <w:t>Planificación detallada</w:t>
      </w:r>
      <w:r>
        <w:rPr>
          <w:noProof/>
        </w:rPr>
        <w:tab/>
      </w:r>
      <w:r>
        <w:rPr>
          <w:noProof/>
        </w:rPr>
        <w:fldChar w:fldCharType="begin"/>
      </w:r>
      <w:r>
        <w:rPr>
          <w:noProof/>
        </w:rPr>
        <w:instrText xml:space="preserve"> PAGEREF _Toc105359433 \h </w:instrText>
      </w:r>
      <w:r>
        <w:rPr>
          <w:noProof/>
        </w:rPr>
      </w:r>
      <w:r>
        <w:rPr>
          <w:noProof/>
        </w:rPr>
        <w:fldChar w:fldCharType="separate"/>
      </w:r>
      <w:r w:rsidR="004D4FB8">
        <w:rPr>
          <w:noProof/>
        </w:rPr>
        <w:t>24</w:t>
      </w:r>
      <w:r>
        <w:rPr>
          <w:noProof/>
        </w:rPr>
        <w:fldChar w:fldCharType="end"/>
      </w:r>
    </w:p>
    <w:p w14:paraId="0EA83EE3" w14:textId="78825422" w:rsidR="00533BA5" w:rsidRDefault="00533BA5">
      <w:pPr>
        <w:pStyle w:val="TDC1"/>
        <w:rPr>
          <w:rFonts w:asciiTheme="minorHAnsi" w:eastAsiaTheme="minorEastAsia" w:hAnsiTheme="minorHAnsi" w:cstheme="minorBidi"/>
          <w:b w:val="0"/>
          <w:i w:val="0"/>
          <w:noProof/>
          <w:sz w:val="22"/>
          <w:szCs w:val="22"/>
        </w:rPr>
      </w:pPr>
      <w:r>
        <w:rPr>
          <w:noProof/>
        </w:rPr>
        <w:t>Capítulo 5.</w:t>
      </w:r>
      <w:r>
        <w:rPr>
          <w:rFonts w:asciiTheme="minorHAnsi" w:eastAsiaTheme="minorEastAsia" w:hAnsiTheme="minorHAnsi" w:cstheme="minorBidi"/>
          <w:b w:val="0"/>
          <w:i w:val="0"/>
          <w:noProof/>
          <w:sz w:val="22"/>
          <w:szCs w:val="22"/>
        </w:rPr>
        <w:tab/>
      </w:r>
      <w:r>
        <w:rPr>
          <w:noProof/>
        </w:rPr>
        <w:t>Aplicación Web Desarrollada</w:t>
      </w:r>
      <w:r>
        <w:rPr>
          <w:noProof/>
        </w:rPr>
        <w:tab/>
      </w:r>
      <w:r>
        <w:rPr>
          <w:noProof/>
        </w:rPr>
        <w:fldChar w:fldCharType="begin"/>
      </w:r>
      <w:r>
        <w:rPr>
          <w:noProof/>
        </w:rPr>
        <w:instrText xml:space="preserve"> PAGEREF _Toc105359434 \h </w:instrText>
      </w:r>
      <w:r>
        <w:rPr>
          <w:noProof/>
        </w:rPr>
      </w:r>
      <w:r>
        <w:rPr>
          <w:noProof/>
        </w:rPr>
        <w:fldChar w:fldCharType="separate"/>
      </w:r>
      <w:r w:rsidR="004D4FB8">
        <w:rPr>
          <w:noProof/>
        </w:rPr>
        <w:t>26</w:t>
      </w:r>
      <w:r>
        <w:rPr>
          <w:noProof/>
        </w:rPr>
        <w:fldChar w:fldCharType="end"/>
      </w:r>
    </w:p>
    <w:p w14:paraId="67814B47" w14:textId="1EB75223" w:rsidR="00533BA5" w:rsidRDefault="00533BA5">
      <w:pPr>
        <w:pStyle w:val="TDC2"/>
        <w:rPr>
          <w:rFonts w:asciiTheme="minorHAnsi" w:eastAsiaTheme="minorEastAsia" w:hAnsiTheme="minorHAnsi" w:cstheme="minorBidi"/>
          <w:noProof/>
          <w:szCs w:val="22"/>
        </w:rPr>
      </w:pPr>
      <w:r>
        <w:rPr>
          <w:noProof/>
        </w:rPr>
        <w:t>5.1</w:t>
      </w:r>
      <w:r>
        <w:rPr>
          <w:rFonts w:asciiTheme="minorHAnsi" w:eastAsiaTheme="minorEastAsia" w:hAnsiTheme="minorHAnsi" w:cstheme="minorBidi"/>
          <w:noProof/>
          <w:szCs w:val="22"/>
        </w:rPr>
        <w:tab/>
      </w:r>
      <w:r>
        <w:rPr>
          <w:noProof/>
        </w:rPr>
        <w:t>Modelo de datos</w:t>
      </w:r>
      <w:r>
        <w:rPr>
          <w:noProof/>
        </w:rPr>
        <w:tab/>
      </w:r>
      <w:r>
        <w:rPr>
          <w:noProof/>
        </w:rPr>
        <w:fldChar w:fldCharType="begin"/>
      </w:r>
      <w:r>
        <w:rPr>
          <w:noProof/>
        </w:rPr>
        <w:instrText xml:space="preserve"> PAGEREF _Toc105359435 \h </w:instrText>
      </w:r>
      <w:r>
        <w:rPr>
          <w:noProof/>
        </w:rPr>
      </w:r>
      <w:r>
        <w:rPr>
          <w:noProof/>
        </w:rPr>
        <w:fldChar w:fldCharType="separate"/>
      </w:r>
      <w:r w:rsidR="004D4FB8">
        <w:rPr>
          <w:noProof/>
        </w:rPr>
        <w:t>26</w:t>
      </w:r>
      <w:r>
        <w:rPr>
          <w:noProof/>
        </w:rPr>
        <w:fldChar w:fldCharType="end"/>
      </w:r>
    </w:p>
    <w:p w14:paraId="6631C133" w14:textId="3F828404" w:rsidR="00533BA5" w:rsidRDefault="00533BA5">
      <w:pPr>
        <w:pStyle w:val="TDC3"/>
        <w:rPr>
          <w:rFonts w:asciiTheme="minorHAnsi" w:eastAsiaTheme="minorEastAsia" w:hAnsiTheme="minorHAnsi" w:cstheme="minorBidi"/>
          <w:i w:val="0"/>
          <w:noProof/>
          <w:szCs w:val="22"/>
        </w:rPr>
      </w:pPr>
      <w:r>
        <w:rPr>
          <w:noProof/>
        </w:rPr>
        <w:t>5.1.1 Modelo de datos en la fase I</w:t>
      </w:r>
      <w:r>
        <w:rPr>
          <w:noProof/>
        </w:rPr>
        <w:tab/>
      </w:r>
      <w:r>
        <w:rPr>
          <w:noProof/>
        </w:rPr>
        <w:fldChar w:fldCharType="begin"/>
      </w:r>
      <w:r>
        <w:rPr>
          <w:noProof/>
        </w:rPr>
        <w:instrText xml:space="preserve"> PAGEREF _Toc105359436 \h </w:instrText>
      </w:r>
      <w:r>
        <w:rPr>
          <w:noProof/>
        </w:rPr>
      </w:r>
      <w:r>
        <w:rPr>
          <w:noProof/>
        </w:rPr>
        <w:fldChar w:fldCharType="separate"/>
      </w:r>
      <w:r w:rsidR="004D4FB8">
        <w:rPr>
          <w:noProof/>
        </w:rPr>
        <w:t>26</w:t>
      </w:r>
      <w:r>
        <w:rPr>
          <w:noProof/>
        </w:rPr>
        <w:fldChar w:fldCharType="end"/>
      </w:r>
    </w:p>
    <w:p w14:paraId="1DCDBCA3" w14:textId="20095BCE" w:rsidR="00533BA5" w:rsidRDefault="00533BA5">
      <w:pPr>
        <w:pStyle w:val="TDC3"/>
        <w:rPr>
          <w:rFonts w:asciiTheme="minorHAnsi" w:eastAsiaTheme="minorEastAsia" w:hAnsiTheme="minorHAnsi" w:cstheme="minorBidi"/>
          <w:i w:val="0"/>
          <w:noProof/>
          <w:szCs w:val="22"/>
        </w:rPr>
      </w:pPr>
      <w:r>
        <w:rPr>
          <w:noProof/>
        </w:rPr>
        <w:t>5.1.2 Modelo de datos en la fase II</w:t>
      </w:r>
      <w:r>
        <w:rPr>
          <w:noProof/>
        </w:rPr>
        <w:tab/>
      </w:r>
      <w:r>
        <w:rPr>
          <w:noProof/>
        </w:rPr>
        <w:fldChar w:fldCharType="begin"/>
      </w:r>
      <w:r>
        <w:rPr>
          <w:noProof/>
        </w:rPr>
        <w:instrText xml:space="preserve"> PAGEREF _Toc105359437 \h </w:instrText>
      </w:r>
      <w:r>
        <w:rPr>
          <w:noProof/>
        </w:rPr>
      </w:r>
      <w:r>
        <w:rPr>
          <w:noProof/>
        </w:rPr>
        <w:fldChar w:fldCharType="separate"/>
      </w:r>
      <w:r w:rsidR="004D4FB8">
        <w:rPr>
          <w:noProof/>
        </w:rPr>
        <w:t>27</w:t>
      </w:r>
      <w:r>
        <w:rPr>
          <w:noProof/>
        </w:rPr>
        <w:fldChar w:fldCharType="end"/>
      </w:r>
    </w:p>
    <w:p w14:paraId="78CA7D65" w14:textId="66E3C2F0" w:rsidR="00533BA5" w:rsidRDefault="00533BA5">
      <w:pPr>
        <w:pStyle w:val="TDC3"/>
        <w:rPr>
          <w:rFonts w:asciiTheme="minorHAnsi" w:eastAsiaTheme="minorEastAsia" w:hAnsiTheme="minorHAnsi" w:cstheme="minorBidi"/>
          <w:i w:val="0"/>
          <w:noProof/>
          <w:szCs w:val="22"/>
        </w:rPr>
      </w:pPr>
      <w:r>
        <w:rPr>
          <w:noProof/>
        </w:rPr>
        <w:t>5.1.3 Modelo de datos en la fase III</w:t>
      </w:r>
      <w:r>
        <w:rPr>
          <w:noProof/>
        </w:rPr>
        <w:tab/>
      </w:r>
      <w:r>
        <w:rPr>
          <w:noProof/>
        </w:rPr>
        <w:fldChar w:fldCharType="begin"/>
      </w:r>
      <w:r>
        <w:rPr>
          <w:noProof/>
        </w:rPr>
        <w:instrText xml:space="preserve"> PAGEREF _Toc105359438 \h </w:instrText>
      </w:r>
      <w:r>
        <w:rPr>
          <w:noProof/>
        </w:rPr>
      </w:r>
      <w:r>
        <w:rPr>
          <w:noProof/>
        </w:rPr>
        <w:fldChar w:fldCharType="separate"/>
      </w:r>
      <w:r w:rsidR="004D4FB8">
        <w:rPr>
          <w:noProof/>
        </w:rPr>
        <w:t>30</w:t>
      </w:r>
      <w:r>
        <w:rPr>
          <w:noProof/>
        </w:rPr>
        <w:fldChar w:fldCharType="end"/>
      </w:r>
    </w:p>
    <w:p w14:paraId="0B399723" w14:textId="6BCB2FF3" w:rsidR="00533BA5" w:rsidRDefault="00533BA5">
      <w:pPr>
        <w:pStyle w:val="TDC2"/>
        <w:rPr>
          <w:rFonts w:asciiTheme="minorHAnsi" w:eastAsiaTheme="minorEastAsia" w:hAnsiTheme="minorHAnsi" w:cstheme="minorBidi"/>
          <w:noProof/>
          <w:szCs w:val="22"/>
        </w:rPr>
      </w:pPr>
      <w:r>
        <w:rPr>
          <w:noProof/>
        </w:rPr>
        <w:t>5.2</w:t>
      </w:r>
      <w:r>
        <w:rPr>
          <w:rFonts w:asciiTheme="minorHAnsi" w:eastAsiaTheme="minorEastAsia" w:hAnsiTheme="minorHAnsi" w:cstheme="minorBidi"/>
          <w:noProof/>
          <w:szCs w:val="22"/>
        </w:rPr>
        <w:tab/>
      </w:r>
      <w:r>
        <w:rPr>
          <w:noProof/>
        </w:rPr>
        <w:t>Diagrama de arquitectura</w:t>
      </w:r>
      <w:r>
        <w:rPr>
          <w:noProof/>
        </w:rPr>
        <w:tab/>
      </w:r>
      <w:r>
        <w:rPr>
          <w:noProof/>
        </w:rPr>
        <w:fldChar w:fldCharType="begin"/>
      </w:r>
      <w:r>
        <w:rPr>
          <w:noProof/>
        </w:rPr>
        <w:instrText xml:space="preserve"> PAGEREF _Toc105359439 \h </w:instrText>
      </w:r>
      <w:r>
        <w:rPr>
          <w:noProof/>
        </w:rPr>
      </w:r>
      <w:r>
        <w:rPr>
          <w:noProof/>
        </w:rPr>
        <w:fldChar w:fldCharType="separate"/>
      </w:r>
      <w:r w:rsidR="004D4FB8">
        <w:rPr>
          <w:noProof/>
        </w:rPr>
        <w:t>32</w:t>
      </w:r>
      <w:r>
        <w:rPr>
          <w:noProof/>
        </w:rPr>
        <w:fldChar w:fldCharType="end"/>
      </w:r>
    </w:p>
    <w:p w14:paraId="3B67CE8A" w14:textId="0388D1C9" w:rsidR="00533BA5" w:rsidRDefault="00533BA5">
      <w:pPr>
        <w:pStyle w:val="TDC2"/>
        <w:rPr>
          <w:rFonts w:asciiTheme="minorHAnsi" w:eastAsiaTheme="minorEastAsia" w:hAnsiTheme="minorHAnsi" w:cstheme="minorBidi"/>
          <w:noProof/>
          <w:szCs w:val="22"/>
        </w:rPr>
      </w:pPr>
      <w:r>
        <w:rPr>
          <w:noProof/>
        </w:rPr>
        <w:lastRenderedPageBreak/>
        <w:t>5.3</w:t>
      </w:r>
      <w:r>
        <w:rPr>
          <w:rFonts w:asciiTheme="minorHAnsi" w:eastAsiaTheme="minorEastAsia" w:hAnsiTheme="minorHAnsi" w:cstheme="minorBidi"/>
          <w:noProof/>
          <w:szCs w:val="22"/>
        </w:rPr>
        <w:tab/>
      </w:r>
      <w:r>
        <w:rPr>
          <w:noProof/>
        </w:rPr>
        <w:t>Diagramas de clases</w:t>
      </w:r>
      <w:r>
        <w:rPr>
          <w:noProof/>
        </w:rPr>
        <w:tab/>
      </w:r>
      <w:r>
        <w:rPr>
          <w:noProof/>
        </w:rPr>
        <w:fldChar w:fldCharType="begin"/>
      </w:r>
      <w:r>
        <w:rPr>
          <w:noProof/>
        </w:rPr>
        <w:instrText xml:space="preserve"> PAGEREF _Toc105359440 \h </w:instrText>
      </w:r>
      <w:r>
        <w:rPr>
          <w:noProof/>
        </w:rPr>
      </w:r>
      <w:r>
        <w:rPr>
          <w:noProof/>
        </w:rPr>
        <w:fldChar w:fldCharType="separate"/>
      </w:r>
      <w:r w:rsidR="004D4FB8">
        <w:rPr>
          <w:noProof/>
        </w:rPr>
        <w:t>34</w:t>
      </w:r>
      <w:r>
        <w:rPr>
          <w:noProof/>
        </w:rPr>
        <w:fldChar w:fldCharType="end"/>
      </w:r>
    </w:p>
    <w:p w14:paraId="186B6026" w14:textId="0AC75181" w:rsidR="00533BA5" w:rsidRDefault="00533BA5">
      <w:pPr>
        <w:pStyle w:val="TDC3"/>
        <w:rPr>
          <w:rFonts w:asciiTheme="minorHAnsi" w:eastAsiaTheme="minorEastAsia" w:hAnsiTheme="minorHAnsi" w:cstheme="minorBidi"/>
          <w:i w:val="0"/>
          <w:noProof/>
          <w:szCs w:val="22"/>
        </w:rPr>
      </w:pPr>
      <w:r>
        <w:rPr>
          <w:noProof/>
        </w:rPr>
        <w:t>5.3.1 Diagrama de clases general</w:t>
      </w:r>
      <w:r>
        <w:rPr>
          <w:noProof/>
        </w:rPr>
        <w:tab/>
      </w:r>
      <w:r>
        <w:rPr>
          <w:noProof/>
        </w:rPr>
        <w:fldChar w:fldCharType="begin"/>
      </w:r>
      <w:r>
        <w:rPr>
          <w:noProof/>
        </w:rPr>
        <w:instrText xml:space="preserve"> PAGEREF _Toc105359441 \h </w:instrText>
      </w:r>
      <w:r>
        <w:rPr>
          <w:noProof/>
        </w:rPr>
      </w:r>
      <w:r>
        <w:rPr>
          <w:noProof/>
        </w:rPr>
        <w:fldChar w:fldCharType="separate"/>
      </w:r>
      <w:r w:rsidR="004D4FB8">
        <w:rPr>
          <w:noProof/>
        </w:rPr>
        <w:t>34</w:t>
      </w:r>
      <w:r>
        <w:rPr>
          <w:noProof/>
        </w:rPr>
        <w:fldChar w:fldCharType="end"/>
      </w:r>
    </w:p>
    <w:p w14:paraId="6A544760" w14:textId="443B10A3" w:rsidR="00533BA5" w:rsidRDefault="00533BA5">
      <w:pPr>
        <w:pStyle w:val="TDC3"/>
        <w:rPr>
          <w:rFonts w:asciiTheme="minorHAnsi" w:eastAsiaTheme="minorEastAsia" w:hAnsiTheme="minorHAnsi" w:cstheme="minorBidi"/>
          <w:i w:val="0"/>
          <w:noProof/>
          <w:szCs w:val="22"/>
        </w:rPr>
      </w:pPr>
      <w:r>
        <w:rPr>
          <w:noProof/>
        </w:rPr>
        <w:t>5.3.2 Diagrama de clases usuarios</w:t>
      </w:r>
      <w:r>
        <w:rPr>
          <w:noProof/>
        </w:rPr>
        <w:tab/>
      </w:r>
      <w:r>
        <w:rPr>
          <w:noProof/>
        </w:rPr>
        <w:fldChar w:fldCharType="begin"/>
      </w:r>
      <w:r>
        <w:rPr>
          <w:noProof/>
        </w:rPr>
        <w:instrText xml:space="preserve"> PAGEREF _Toc105359442 \h </w:instrText>
      </w:r>
      <w:r>
        <w:rPr>
          <w:noProof/>
        </w:rPr>
      </w:r>
      <w:r>
        <w:rPr>
          <w:noProof/>
        </w:rPr>
        <w:fldChar w:fldCharType="separate"/>
      </w:r>
      <w:r w:rsidR="004D4FB8">
        <w:rPr>
          <w:noProof/>
        </w:rPr>
        <w:t>36</w:t>
      </w:r>
      <w:r>
        <w:rPr>
          <w:noProof/>
        </w:rPr>
        <w:fldChar w:fldCharType="end"/>
      </w:r>
    </w:p>
    <w:p w14:paraId="3E432935" w14:textId="1F2AB08D" w:rsidR="00533BA5" w:rsidRDefault="00533BA5">
      <w:pPr>
        <w:pStyle w:val="TDC3"/>
        <w:rPr>
          <w:rFonts w:asciiTheme="minorHAnsi" w:eastAsiaTheme="minorEastAsia" w:hAnsiTheme="minorHAnsi" w:cstheme="minorBidi"/>
          <w:i w:val="0"/>
          <w:noProof/>
          <w:szCs w:val="22"/>
        </w:rPr>
      </w:pPr>
      <w:r>
        <w:rPr>
          <w:noProof/>
        </w:rPr>
        <w:t>5.3.3 Diagrama de clases funcionalidad</w:t>
      </w:r>
      <w:r>
        <w:rPr>
          <w:noProof/>
        </w:rPr>
        <w:tab/>
      </w:r>
      <w:r>
        <w:rPr>
          <w:noProof/>
        </w:rPr>
        <w:fldChar w:fldCharType="begin"/>
      </w:r>
      <w:r>
        <w:rPr>
          <w:noProof/>
        </w:rPr>
        <w:instrText xml:space="preserve"> PAGEREF _Toc105359443 \h </w:instrText>
      </w:r>
      <w:r>
        <w:rPr>
          <w:noProof/>
        </w:rPr>
      </w:r>
      <w:r>
        <w:rPr>
          <w:noProof/>
        </w:rPr>
        <w:fldChar w:fldCharType="separate"/>
      </w:r>
      <w:r w:rsidR="004D4FB8">
        <w:rPr>
          <w:noProof/>
        </w:rPr>
        <w:t>37</w:t>
      </w:r>
      <w:r>
        <w:rPr>
          <w:noProof/>
        </w:rPr>
        <w:fldChar w:fldCharType="end"/>
      </w:r>
    </w:p>
    <w:p w14:paraId="3190AF58" w14:textId="4A800021" w:rsidR="00533BA5" w:rsidRDefault="00533BA5">
      <w:pPr>
        <w:pStyle w:val="TDC2"/>
        <w:rPr>
          <w:rFonts w:asciiTheme="minorHAnsi" w:eastAsiaTheme="minorEastAsia" w:hAnsiTheme="minorHAnsi" w:cstheme="minorBidi"/>
          <w:noProof/>
          <w:szCs w:val="22"/>
        </w:rPr>
      </w:pPr>
      <w:r>
        <w:rPr>
          <w:noProof/>
        </w:rPr>
        <w:t>5.4</w:t>
      </w:r>
      <w:r>
        <w:rPr>
          <w:rFonts w:asciiTheme="minorHAnsi" w:eastAsiaTheme="minorEastAsia" w:hAnsiTheme="minorHAnsi" w:cstheme="minorBidi"/>
          <w:noProof/>
          <w:szCs w:val="22"/>
        </w:rPr>
        <w:tab/>
      </w:r>
      <w:r>
        <w:rPr>
          <w:noProof/>
        </w:rPr>
        <w:t>Diagramas de flujo</w:t>
      </w:r>
      <w:r>
        <w:rPr>
          <w:noProof/>
        </w:rPr>
        <w:tab/>
      </w:r>
      <w:r>
        <w:rPr>
          <w:noProof/>
        </w:rPr>
        <w:fldChar w:fldCharType="begin"/>
      </w:r>
      <w:r>
        <w:rPr>
          <w:noProof/>
        </w:rPr>
        <w:instrText xml:space="preserve"> PAGEREF _Toc105359444 \h </w:instrText>
      </w:r>
      <w:r>
        <w:rPr>
          <w:noProof/>
        </w:rPr>
      </w:r>
      <w:r>
        <w:rPr>
          <w:noProof/>
        </w:rPr>
        <w:fldChar w:fldCharType="separate"/>
      </w:r>
      <w:r w:rsidR="004D4FB8">
        <w:rPr>
          <w:noProof/>
        </w:rPr>
        <w:t>38</w:t>
      </w:r>
      <w:r>
        <w:rPr>
          <w:noProof/>
        </w:rPr>
        <w:fldChar w:fldCharType="end"/>
      </w:r>
    </w:p>
    <w:p w14:paraId="16A39BB0" w14:textId="10D871A0" w:rsidR="00533BA5" w:rsidRDefault="00533BA5">
      <w:pPr>
        <w:pStyle w:val="TDC3"/>
        <w:rPr>
          <w:rFonts w:asciiTheme="minorHAnsi" w:eastAsiaTheme="minorEastAsia" w:hAnsiTheme="minorHAnsi" w:cstheme="minorBidi"/>
          <w:i w:val="0"/>
          <w:noProof/>
          <w:szCs w:val="22"/>
        </w:rPr>
      </w:pPr>
      <w:r>
        <w:rPr>
          <w:noProof/>
        </w:rPr>
        <w:t>5.4.1 Diagramas para usuarios</w:t>
      </w:r>
      <w:r>
        <w:rPr>
          <w:noProof/>
        </w:rPr>
        <w:tab/>
      </w:r>
      <w:r>
        <w:rPr>
          <w:noProof/>
        </w:rPr>
        <w:fldChar w:fldCharType="begin"/>
      </w:r>
      <w:r>
        <w:rPr>
          <w:noProof/>
        </w:rPr>
        <w:instrText xml:space="preserve"> PAGEREF _Toc105359445 \h </w:instrText>
      </w:r>
      <w:r>
        <w:rPr>
          <w:noProof/>
        </w:rPr>
      </w:r>
      <w:r>
        <w:rPr>
          <w:noProof/>
        </w:rPr>
        <w:fldChar w:fldCharType="separate"/>
      </w:r>
      <w:r w:rsidR="004D4FB8">
        <w:rPr>
          <w:noProof/>
        </w:rPr>
        <w:t>39</w:t>
      </w:r>
      <w:r>
        <w:rPr>
          <w:noProof/>
        </w:rPr>
        <w:fldChar w:fldCharType="end"/>
      </w:r>
    </w:p>
    <w:p w14:paraId="1D9864D0" w14:textId="3E9C2AF2" w:rsidR="00533BA5" w:rsidRDefault="00533BA5">
      <w:pPr>
        <w:pStyle w:val="TDC3"/>
        <w:rPr>
          <w:rFonts w:asciiTheme="minorHAnsi" w:eastAsiaTheme="minorEastAsia" w:hAnsiTheme="minorHAnsi" w:cstheme="minorBidi"/>
          <w:i w:val="0"/>
          <w:noProof/>
          <w:szCs w:val="22"/>
        </w:rPr>
      </w:pPr>
      <w:r>
        <w:rPr>
          <w:noProof/>
        </w:rPr>
        <w:t>5.4.2 Diagramas para profesionales</w:t>
      </w:r>
      <w:r>
        <w:rPr>
          <w:noProof/>
        </w:rPr>
        <w:tab/>
      </w:r>
      <w:r>
        <w:rPr>
          <w:noProof/>
        </w:rPr>
        <w:fldChar w:fldCharType="begin"/>
      </w:r>
      <w:r>
        <w:rPr>
          <w:noProof/>
        </w:rPr>
        <w:instrText xml:space="preserve"> PAGEREF _Toc105359446 \h </w:instrText>
      </w:r>
      <w:r>
        <w:rPr>
          <w:noProof/>
        </w:rPr>
      </w:r>
      <w:r>
        <w:rPr>
          <w:noProof/>
        </w:rPr>
        <w:fldChar w:fldCharType="separate"/>
      </w:r>
      <w:r w:rsidR="004D4FB8">
        <w:rPr>
          <w:noProof/>
        </w:rPr>
        <w:t>44</w:t>
      </w:r>
      <w:r>
        <w:rPr>
          <w:noProof/>
        </w:rPr>
        <w:fldChar w:fldCharType="end"/>
      </w:r>
    </w:p>
    <w:p w14:paraId="7A604A0A" w14:textId="0CD4E47C" w:rsidR="00533BA5" w:rsidRDefault="00533BA5">
      <w:pPr>
        <w:pStyle w:val="TDC3"/>
        <w:rPr>
          <w:rFonts w:asciiTheme="minorHAnsi" w:eastAsiaTheme="minorEastAsia" w:hAnsiTheme="minorHAnsi" w:cstheme="minorBidi"/>
          <w:i w:val="0"/>
          <w:noProof/>
          <w:szCs w:val="22"/>
        </w:rPr>
      </w:pPr>
      <w:r>
        <w:rPr>
          <w:noProof/>
        </w:rPr>
        <w:t>5.4.3 Diagramas para clientes</w:t>
      </w:r>
      <w:r>
        <w:rPr>
          <w:noProof/>
        </w:rPr>
        <w:tab/>
      </w:r>
      <w:r>
        <w:rPr>
          <w:noProof/>
        </w:rPr>
        <w:fldChar w:fldCharType="begin"/>
      </w:r>
      <w:r>
        <w:rPr>
          <w:noProof/>
        </w:rPr>
        <w:instrText xml:space="preserve"> PAGEREF _Toc105359447 \h </w:instrText>
      </w:r>
      <w:r>
        <w:rPr>
          <w:noProof/>
        </w:rPr>
      </w:r>
      <w:r>
        <w:rPr>
          <w:noProof/>
        </w:rPr>
        <w:fldChar w:fldCharType="separate"/>
      </w:r>
      <w:r w:rsidR="004D4FB8">
        <w:rPr>
          <w:noProof/>
        </w:rPr>
        <w:t>49</w:t>
      </w:r>
      <w:r>
        <w:rPr>
          <w:noProof/>
        </w:rPr>
        <w:fldChar w:fldCharType="end"/>
      </w:r>
    </w:p>
    <w:p w14:paraId="5B05509A" w14:textId="73926A67" w:rsidR="00533BA5" w:rsidRDefault="00533BA5">
      <w:pPr>
        <w:pStyle w:val="TDC2"/>
        <w:rPr>
          <w:rFonts w:asciiTheme="minorHAnsi" w:eastAsiaTheme="minorEastAsia" w:hAnsiTheme="minorHAnsi" w:cstheme="minorBidi"/>
          <w:noProof/>
          <w:szCs w:val="22"/>
        </w:rPr>
      </w:pPr>
      <w:r>
        <w:rPr>
          <w:noProof/>
        </w:rPr>
        <w:t>5.5</w:t>
      </w:r>
      <w:r>
        <w:rPr>
          <w:rFonts w:asciiTheme="minorHAnsi" w:eastAsiaTheme="minorEastAsia" w:hAnsiTheme="minorHAnsi" w:cstheme="minorBidi"/>
          <w:noProof/>
          <w:szCs w:val="22"/>
        </w:rPr>
        <w:tab/>
      </w:r>
      <w:r>
        <w:rPr>
          <w:noProof/>
        </w:rPr>
        <w:t>API y servicio web</w:t>
      </w:r>
      <w:r>
        <w:rPr>
          <w:noProof/>
        </w:rPr>
        <w:tab/>
      </w:r>
      <w:r>
        <w:rPr>
          <w:noProof/>
        </w:rPr>
        <w:fldChar w:fldCharType="begin"/>
      </w:r>
      <w:r>
        <w:rPr>
          <w:noProof/>
        </w:rPr>
        <w:instrText xml:space="preserve"> PAGEREF _Toc105359448 \h </w:instrText>
      </w:r>
      <w:r>
        <w:rPr>
          <w:noProof/>
        </w:rPr>
      </w:r>
      <w:r>
        <w:rPr>
          <w:noProof/>
        </w:rPr>
        <w:fldChar w:fldCharType="separate"/>
      </w:r>
      <w:r w:rsidR="004D4FB8">
        <w:rPr>
          <w:noProof/>
        </w:rPr>
        <w:t>50</w:t>
      </w:r>
      <w:r>
        <w:rPr>
          <w:noProof/>
        </w:rPr>
        <w:fldChar w:fldCharType="end"/>
      </w:r>
    </w:p>
    <w:p w14:paraId="75F1FE3B" w14:textId="18FC3495" w:rsidR="00533BA5" w:rsidRDefault="00533BA5">
      <w:pPr>
        <w:pStyle w:val="TDC3"/>
        <w:rPr>
          <w:rFonts w:asciiTheme="minorHAnsi" w:eastAsiaTheme="minorEastAsia" w:hAnsiTheme="minorHAnsi" w:cstheme="minorBidi"/>
          <w:i w:val="0"/>
          <w:noProof/>
          <w:szCs w:val="22"/>
        </w:rPr>
      </w:pPr>
      <w:r>
        <w:rPr>
          <w:noProof/>
        </w:rPr>
        <w:t>5.5.1 Página principal</w:t>
      </w:r>
      <w:r>
        <w:rPr>
          <w:noProof/>
        </w:rPr>
        <w:tab/>
      </w:r>
      <w:r>
        <w:rPr>
          <w:noProof/>
        </w:rPr>
        <w:fldChar w:fldCharType="begin"/>
      </w:r>
      <w:r>
        <w:rPr>
          <w:noProof/>
        </w:rPr>
        <w:instrText xml:space="preserve"> PAGEREF _Toc105359449 \h </w:instrText>
      </w:r>
      <w:r>
        <w:rPr>
          <w:noProof/>
        </w:rPr>
      </w:r>
      <w:r>
        <w:rPr>
          <w:noProof/>
        </w:rPr>
        <w:fldChar w:fldCharType="separate"/>
      </w:r>
      <w:r w:rsidR="004D4FB8">
        <w:rPr>
          <w:noProof/>
        </w:rPr>
        <w:t>50</w:t>
      </w:r>
      <w:r>
        <w:rPr>
          <w:noProof/>
        </w:rPr>
        <w:fldChar w:fldCharType="end"/>
      </w:r>
    </w:p>
    <w:p w14:paraId="5FB318EA" w14:textId="45AC925A" w:rsidR="00533BA5" w:rsidRDefault="00533BA5">
      <w:pPr>
        <w:pStyle w:val="TDC3"/>
        <w:rPr>
          <w:rFonts w:asciiTheme="minorHAnsi" w:eastAsiaTheme="minorEastAsia" w:hAnsiTheme="minorHAnsi" w:cstheme="minorBidi"/>
          <w:i w:val="0"/>
          <w:noProof/>
          <w:szCs w:val="22"/>
        </w:rPr>
      </w:pPr>
      <w:r>
        <w:rPr>
          <w:noProof/>
        </w:rPr>
        <w:t>5.5.2 Plataforma para los clientes</w:t>
      </w:r>
      <w:r>
        <w:rPr>
          <w:noProof/>
        </w:rPr>
        <w:tab/>
      </w:r>
      <w:r>
        <w:rPr>
          <w:noProof/>
        </w:rPr>
        <w:fldChar w:fldCharType="begin"/>
      </w:r>
      <w:r>
        <w:rPr>
          <w:noProof/>
        </w:rPr>
        <w:instrText xml:space="preserve"> PAGEREF _Toc105359450 \h </w:instrText>
      </w:r>
      <w:r>
        <w:rPr>
          <w:noProof/>
        </w:rPr>
      </w:r>
      <w:r>
        <w:rPr>
          <w:noProof/>
        </w:rPr>
        <w:fldChar w:fldCharType="separate"/>
      </w:r>
      <w:r w:rsidR="004D4FB8">
        <w:rPr>
          <w:noProof/>
        </w:rPr>
        <w:t>52</w:t>
      </w:r>
      <w:r>
        <w:rPr>
          <w:noProof/>
        </w:rPr>
        <w:fldChar w:fldCharType="end"/>
      </w:r>
    </w:p>
    <w:p w14:paraId="74CFB008" w14:textId="67631211" w:rsidR="00533BA5" w:rsidRDefault="00533BA5">
      <w:pPr>
        <w:pStyle w:val="TDC3"/>
        <w:rPr>
          <w:rFonts w:asciiTheme="minorHAnsi" w:eastAsiaTheme="minorEastAsia" w:hAnsiTheme="minorHAnsi" w:cstheme="minorBidi"/>
          <w:i w:val="0"/>
          <w:noProof/>
          <w:szCs w:val="22"/>
        </w:rPr>
      </w:pPr>
      <w:r>
        <w:rPr>
          <w:noProof/>
        </w:rPr>
        <w:t>5.5.3 Plataforma para los profesionales</w:t>
      </w:r>
      <w:r>
        <w:rPr>
          <w:noProof/>
        </w:rPr>
        <w:tab/>
      </w:r>
      <w:r>
        <w:rPr>
          <w:noProof/>
        </w:rPr>
        <w:fldChar w:fldCharType="begin"/>
      </w:r>
      <w:r>
        <w:rPr>
          <w:noProof/>
        </w:rPr>
        <w:instrText xml:space="preserve"> PAGEREF _Toc105359451 \h </w:instrText>
      </w:r>
      <w:r>
        <w:rPr>
          <w:noProof/>
        </w:rPr>
      </w:r>
      <w:r>
        <w:rPr>
          <w:noProof/>
        </w:rPr>
        <w:fldChar w:fldCharType="separate"/>
      </w:r>
      <w:r w:rsidR="004D4FB8">
        <w:rPr>
          <w:noProof/>
        </w:rPr>
        <w:t>54</w:t>
      </w:r>
      <w:r>
        <w:rPr>
          <w:noProof/>
        </w:rPr>
        <w:fldChar w:fldCharType="end"/>
      </w:r>
    </w:p>
    <w:p w14:paraId="5EA119BE" w14:textId="7CD601D5" w:rsidR="00533BA5" w:rsidRDefault="00533BA5">
      <w:pPr>
        <w:pStyle w:val="TDC3"/>
        <w:rPr>
          <w:rFonts w:asciiTheme="minorHAnsi" w:eastAsiaTheme="minorEastAsia" w:hAnsiTheme="minorHAnsi" w:cstheme="minorBidi"/>
          <w:i w:val="0"/>
          <w:noProof/>
          <w:szCs w:val="22"/>
        </w:rPr>
      </w:pPr>
      <w:r>
        <w:rPr>
          <w:noProof/>
        </w:rPr>
        <w:t>5.5.4 API externa – Spoonacular</w:t>
      </w:r>
      <w:r>
        <w:rPr>
          <w:noProof/>
        </w:rPr>
        <w:tab/>
      </w:r>
      <w:r>
        <w:rPr>
          <w:noProof/>
        </w:rPr>
        <w:fldChar w:fldCharType="begin"/>
      </w:r>
      <w:r>
        <w:rPr>
          <w:noProof/>
        </w:rPr>
        <w:instrText xml:space="preserve"> PAGEREF _Toc105359452 \h </w:instrText>
      </w:r>
      <w:r>
        <w:rPr>
          <w:noProof/>
        </w:rPr>
      </w:r>
      <w:r>
        <w:rPr>
          <w:noProof/>
        </w:rPr>
        <w:fldChar w:fldCharType="separate"/>
      </w:r>
      <w:r w:rsidR="004D4FB8">
        <w:rPr>
          <w:noProof/>
        </w:rPr>
        <w:t>60</w:t>
      </w:r>
      <w:r>
        <w:rPr>
          <w:noProof/>
        </w:rPr>
        <w:fldChar w:fldCharType="end"/>
      </w:r>
    </w:p>
    <w:p w14:paraId="65656B28" w14:textId="63A7D580" w:rsidR="00533BA5" w:rsidRDefault="00533BA5">
      <w:pPr>
        <w:pStyle w:val="TDC2"/>
        <w:rPr>
          <w:rFonts w:asciiTheme="minorHAnsi" w:eastAsiaTheme="minorEastAsia" w:hAnsiTheme="minorHAnsi" w:cstheme="minorBidi"/>
          <w:noProof/>
          <w:szCs w:val="22"/>
        </w:rPr>
      </w:pPr>
      <w:r>
        <w:rPr>
          <w:noProof/>
        </w:rPr>
        <w:t>5.6</w:t>
      </w:r>
      <w:r>
        <w:rPr>
          <w:rFonts w:asciiTheme="minorHAnsi" w:eastAsiaTheme="minorEastAsia" w:hAnsiTheme="minorHAnsi" w:cstheme="minorBidi"/>
          <w:noProof/>
          <w:szCs w:val="22"/>
        </w:rPr>
        <w:tab/>
      </w:r>
      <w:r>
        <w:rPr>
          <w:noProof/>
        </w:rPr>
        <w:t>Interfaz</w:t>
      </w:r>
      <w:r>
        <w:rPr>
          <w:noProof/>
        </w:rPr>
        <w:tab/>
      </w:r>
      <w:r>
        <w:rPr>
          <w:noProof/>
        </w:rPr>
        <w:fldChar w:fldCharType="begin"/>
      </w:r>
      <w:r>
        <w:rPr>
          <w:noProof/>
        </w:rPr>
        <w:instrText xml:space="preserve"> PAGEREF _Toc105359453 \h </w:instrText>
      </w:r>
      <w:r>
        <w:rPr>
          <w:noProof/>
        </w:rPr>
      </w:r>
      <w:r>
        <w:rPr>
          <w:noProof/>
        </w:rPr>
        <w:fldChar w:fldCharType="separate"/>
      </w:r>
      <w:r w:rsidR="004D4FB8">
        <w:rPr>
          <w:noProof/>
        </w:rPr>
        <w:t>62</w:t>
      </w:r>
      <w:r>
        <w:rPr>
          <w:noProof/>
        </w:rPr>
        <w:fldChar w:fldCharType="end"/>
      </w:r>
    </w:p>
    <w:p w14:paraId="7ECCD543" w14:textId="4E82E043" w:rsidR="00533BA5" w:rsidRDefault="00533BA5">
      <w:pPr>
        <w:pStyle w:val="TDC3"/>
        <w:rPr>
          <w:rFonts w:asciiTheme="minorHAnsi" w:eastAsiaTheme="minorEastAsia" w:hAnsiTheme="minorHAnsi" w:cstheme="minorBidi"/>
          <w:i w:val="0"/>
          <w:noProof/>
          <w:szCs w:val="22"/>
        </w:rPr>
      </w:pPr>
      <w:r>
        <w:rPr>
          <w:noProof/>
        </w:rPr>
        <w:t>5.6.1 Interfaz principal</w:t>
      </w:r>
      <w:r>
        <w:rPr>
          <w:noProof/>
        </w:rPr>
        <w:tab/>
      </w:r>
      <w:r>
        <w:rPr>
          <w:noProof/>
        </w:rPr>
        <w:fldChar w:fldCharType="begin"/>
      </w:r>
      <w:r>
        <w:rPr>
          <w:noProof/>
        </w:rPr>
        <w:instrText xml:space="preserve"> PAGEREF _Toc105359454 \h </w:instrText>
      </w:r>
      <w:r>
        <w:rPr>
          <w:noProof/>
        </w:rPr>
      </w:r>
      <w:r>
        <w:rPr>
          <w:noProof/>
        </w:rPr>
        <w:fldChar w:fldCharType="separate"/>
      </w:r>
      <w:r w:rsidR="004D4FB8">
        <w:rPr>
          <w:noProof/>
        </w:rPr>
        <w:t>62</w:t>
      </w:r>
      <w:r>
        <w:rPr>
          <w:noProof/>
        </w:rPr>
        <w:fldChar w:fldCharType="end"/>
      </w:r>
    </w:p>
    <w:p w14:paraId="131E7596" w14:textId="3B4D56AB" w:rsidR="00533BA5" w:rsidRDefault="00533BA5">
      <w:pPr>
        <w:pStyle w:val="TDC3"/>
        <w:rPr>
          <w:rFonts w:asciiTheme="minorHAnsi" w:eastAsiaTheme="minorEastAsia" w:hAnsiTheme="minorHAnsi" w:cstheme="minorBidi"/>
          <w:i w:val="0"/>
          <w:noProof/>
          <w:szCs w:val="22"/>
        </w:rPr>
      </w:pPr>
      <w:r>
        <w:rPr>
          <w:noProof/>
        </w:rPr>
        <w:t>5.6.2 Interfaz para los profesionales</w:t>
      </w:r>
      <w:r>
        <w:rPr>
          <w:noProof/>
        </w:rPr>
        <w:tab/>
      </w:r>
      <w:r>
        <w:rPr>
          <w:noProof/>
        </w:rPr>
        <w:fldChar w:fldCharType="begin"/>
      </w:r>
      <w:r>
        <w:rPr>
          <w:noProof/>
        </w:rPr>
        <w:instrText xml:space="preserve"> PAGEREF _Toc105359455 \h </w:instrText>
      </w:r>
      <w:r>
        <w:rPr>
          <w:noProof/>
        </w:rPr>
      </w:r>
      <w:r>
        <w:rPr>
          <w:noProof/>
        </w:rPr>
        <w:fldChar w:fldCharType="separate"/>
      </w:r>
      <w:r w:rsidR="004D4FB8">
        <w:rPr>
          <w:noProof/>
        </w:rPr>
        <w:t>64</w:t>
      </w:r>
      <w:r>
        <w:rPr>
          <w:noProof/>
        </w:rPr>
        <w:fldChar w:fldCharType="end"/>
      </w:r>
    </w:p>
    <w:p w14:paraId="1291B3EB" w14:textId="0174BD3D" w:rsidR="00533BA5" w:rsidRDefault="00533BA5">
      <w:pPr>
        <w:pStyle w:val="TDC3"/>
        <w:rPr>
          <w:rFonts w:asciiTheme="minorHAnsi" w:eastAsiaTheme="minorEastAsia" w:hAnsiTheme="minorHAnsi" w:cstheme="minorBidi"/>
          <w:i w:val="0"/>
          <w:noProof/>
          <w:szCs w:val="22"/>
        </w:rPr>
      </w:pPr>
      <w:r>
        <w:rPr>
          <w:noProof/>
        </w:rPr>
        <w:t>5.6.3 Interfaz para los clientes</w:t>
      </w:r>
      <w:r>
        <w:rPr>
          <w:noProof/>
        </w:rPr>
        <w:tab/>
      </w:r>
      <w:r>
        <w:rPr>
          <w:noProof/>
        </w:rPr>
        <w:fldChar w:fldCharType="begin"/>
      </w:r>
      <w:r>
        <w:rPr>
          <w:noProof/>
        </w:rPr>
        <w:instrText xml:space="preserve"> PAGEREF _Toc105359456 \h </w:instrText>
      </w:r>
      <w:r>
        <w:rPr>
          <w:noProof/>
        </w:rPr>
      </w:r>
      <w:r>
        <w:rPr>
          <w:noProof/>
        </w:rPr>
        <w:fldChar w:fldCharType="separate"/>
      </w:r>
      <w:r w:rsidR="004D4FB8">
        <w:rPr>
          <w:noProof/>
        </w:rPr>
        <w:t>67</w:t>
      </w:r>
      <w:r>
        <w:rPr>
          <w:noProof/>
        </w:rPr>
        <w:fldChar w:fldCharType="end"/>
      </w:r>
    </w:p>
    <w:p w14:paraId="7AAFE93A" w14:textId="0938077C" w:rsidR="00533BA5" w:rsidRDefault="00533BA5">
      <w:pPr>
        <w:pStyle w:val="TDC1"/>
        <w:rPr>
          <w:rFonts w:asciiTheme="minorHAnsi" w:eastAsiaTheme="minorEastAsia" w:hAnsiTheme="minorHAnsi" w:cstheme="minorBidi"/>
          <w:b w:val="0"/>
          <w:i w:val="0"/>
          <w:noProof/>
          <w:sz w:val="22"/>
          <w:szCs w:val="22"/>
        </w:rPr>
      </w:pPr>
      <w:r>
        <w:rPr>
          <w:noProof/>
        </w:rPr>
        <w:t>Capítulo 6.</w:t>
      </w:r>
      <w:r>
        <w:rPr>
          <w:rFonts w:asciiTheme="minorHAnsi" w:eastAsiaTheme="minorEastAsia" w:hAnsiTheme="minorHAnsi" w:cstheme="minorBidi"/>
          <w:b w:val="0"/>
          <w:i w:val="0"/>
          <w:noProof/>
          <w:sz w:val="22"/>
          <w:szCs w:val="22"/>
        </w:rPr>
        <w:tab/>
      </w:r>
      <w:r>
        <w:rPr>
          <w:noProof/>
        </w:rPr>
        <w:t>Conclusiones y Trabajos Futuros</w:t>
      </w:r>
      <w:r>
        <w:rPr>
          <w:noProof/>
        </w:rPr>
        <w:tab/>
      </w:r>
      <w:r>
        <w:rPr>
          <w:noProof/>
        </w:rPr>
        <w:fldChar w:fldCharType="begin"/>
      </w:r>
      <w:r>
        <w:rPr>
          <w:noProof/>
        </w:rPr>
        <w:instrText xml:space="preserve"> PAGEREF _Toc105359457 \h </w:instrText>
      </w:r>
      <w:r>
        <w:rPr>
          <w:noProof/>
        </w:rPr>
      </w:r>
      <w:r>
        <w:rPr>
          <w:noProof/>
        </w:rPr>
        <w:fldChar w:fldCharType="separate"/>
      </w:r>
      <w:r w:rsidR="004D4FB8">
        <w:rPr>
          <w:noProof/>
        </w:rPr>
        <w:t>70</w:t>
      </w:r>
      <w:r>
        <w:rPr>
          <w:noProof/>
        </w:rPr>
        <w:fldChar w:fldCharType="end"/>
      </w:r>
    </w:p>
    <w:p w14:paraId="49935260" w14:textId="6C765770" w:rsidR="00533BA5" w:rsidRDefault="00533BA5">
      <w:pPr>
        <w:pStyle w:val="TDC2"/>
        <w:rPr>
          <w:rFonts w:asciiTheme="minorHAnsi" w:eastAsiaTheme="minorEastAsia" w:hAnsiTheme="minorHAnsi" w:cstheme="minorBidi"/>
          <w:noProof/>
          <w:szCs w:val="22"/>
        </w:rPr>
      </w:pPr>
      <w:r>
        <w:rPr>
          <w:noProof/>
        </w:rPr>
        <w:t>6.1</w:t>
      </w:r>
      <w:r>
        <w:rPr>
          <w:rFonts w:asciiTheme="minorHAnsi" w:eastAsiaTheme="minorEastAsia" w:hAnsiTheme="minorHAnsi" w:cstheme="minorBidi"/>
          <w:noProof/>
          <w:szCs w:val="22"/>
        </w:rPr>
        <w:tab/>
      </w:r>
      <w:r>
        <w:rPr>
          <w:noProof/>
        </w:rPr>
        <w:t>Resumen del proyecto</w:t>
      </w:r>
      <w:r>
        <w:rPr>
          <w:noProof/>
        </w:rPr>
        <w:tab/>
      </w:r>
      <w:r>
        <w:rPr>
          <w:noProof/>
        </w:rPr>
        <w:fldChar w:fldCharType="begin"/>
      </w:r>
      <w:r>
        <w:rPr>
          <w:noProof/>
        </w:rPr>
        <w:instrText xml:space="preserve"> PAGEREF _Toc105359458 \h </w:instrText>
      </w:r>
      <w:r>
        <w:rPr>
          <w:noProof/>
        </w:rPr>
      </w:r>
      <w:r>
        <w:rPr>
          <w:noProof/>
        </w:rPr>
        <w:fldChar w:fldCharType="separate"/>
      </w:r>
      <w:r w:rsidR="004D4FB8">
        <w:rPr>
          <w:noProof/>
        </w:rPr>
        <w:t>70</w:t>
      </w:r>
      <w:r>
        <w:rPr>
          <w:noProof/>
        </w:rPr>
        <w:fldChar w:fldCharType="end"/>
      </w:r>
    </w:p>
    <w:p w14:paraId="33CC13E7" w14:textId="4D329D7A" w:rsidR="00533BA5" w:rsidRDefault="00533BA5">
      <w:pPr>
        <w:pStyle w:val="TDC2"/>
        <w:rPr>
          <w:rFonts w:asciiTheme="minorHAnsi" w:eastAsiaTheme="minorEastAsia" w:hAnsiTheme="minorHAnsi" w:cstheme="minorBidi"/>
          <w:noProof/>
          <w:szCs w:val="22"/>
        </w:rPr>
      </w:pPr>
      <w:r>
        <w:rPr>
          <w:noProof/>
        </w:rPr>
        <w:t>6.2</w:t>
      </w:r>
      <w:r>
        <w:rPr>
          <w:rFonts w:asciiTheme="minorHAnsi" w:eastAsiaTheme="minorEastAsia" w:hAnsiTheme="minorHAnsi" w:cstheme="minorBidi"/>
          <w:noProof/>
          <w:szCs w:val="22"/>
        </w:rPr>
        <w:tab/>
      </w:r>
      <w:r>
        <w:rPr>
          <w:noProof/>
        </w:rPr>
        <w:t>Objetivos alcanzados</w:t>
      </w:r>
      <w:r>
        <w:rPr>
          <w:noProof/>
        </w:rPr>
        <w:tab/>
      </w:r>
      <w:r>
        <w:rPr>
          <w:noProof/>
        </w:rPr>
        <w:fldChar w:fldCharType="begin"/>
      </w:r>
      <w:r>
        <w:rPr>
          <w:noProof/>
        </w:rPr>
        <w:instrText xml:space="preserve"> PAGEREF _Toc105359459 \h </w:instrText>
      </w:r>
      <w:r>
        <w:rPr>
          <w:noProof/>
        </w:rPr>
      </w:r>
      <w:r>
        <w:rPr>
          <w:noProof/>
        </w:rPr>
        <w:fldChar w:fldCharType="separate"/>
      </w:r>
      <w:r w:rsidR="004D4FB8">
        <w:rPr>
          <w:noProof/>
        </w:rPr>
        <w:t>70</w:t>
      </w:r>
      <w:r>
        <w:rPr>
          <w:noProof/>
        </w:rPr>
        <w:fldChar w:fldCharType="end"/>
      </w:r>
    </w:p>
    <w:p w14:paraId="37245564" w14:textId="31EF3740" w:rsidR="00533BA5" w:rsidRDefault="00533BA5">
      <w:pPr>
        <w:pStyle w:val="TDC2"/>
        <w:rPr>
          <w:rFonts w:asciiTheme="minorHAnsi" w:eastAsiaTheme="minorEastAsia" w:hAnsiTheme="minorHAnsi" w:cstheme="minorBidi"/>
          <w:noProof/>
          <w:szCs w:val="22"/>
        </w:rPr>
      </w:pPr>
      <w:r>
        <w:rPr>
          <w:noProof/>
        </w:rPr>
        <w:t>6.3</w:t>
      </w:r>
      <w:r>
        <w:rPr>
          <w:rFonts w:asciiTheme="minorHAnsi" w:eastAsiaTheme="minorEastAsia" w:hAnsiTheme="minorHAnsi" w:cstheme="minorBidi"/>
          <w:noProof/>
          <w:szCs w:val="22"/>
        </w:rPr>
        <w:tab/>
      </w:r>
      <w:r>
        <w:rPr>
          <w:noProof/>
        </w:rPr>
        <w:t>Trabajos futuros y ampliaciones</w:t>
      </w:r>
      <w:r>
        <w:rPr>
          <w:noProof/>
        </w:rPr>
        <w:tab/>
      </w:r>
      <w:r>
        <w:rPr>
          <w:noProof/>
        </w:rPr>
        <w:fldChar w:fldCharType="begin"/>
      </w:r>
      <w:r>
        <w:rPr>
          <w:noProof/>
        </w:rPr>
        <w:instrText xml:space="preserve"> PAGEREF _Toc105359460 \h </w:instrText>
      </w:r>
      <w:r>
        <w:rPr>
          <w:noProof/>
        </w:rPr>
      </w:r>
      <w:r>
        <w:rPr>
          <w:noProof/>
        </w:rPr>
        <w:fldChar w:fldCharType="separate"/>
      </w:r>
      <w:r w:rsidR="004D4FB8">
        <w:rPr>
          <w:noProof/>
        </w:rPr>
        <w:t>71</w:t>
      </w:r>
      <w:r>
        <w:rPr>
          <w:noProof/>
        </w:rPr>
        <w:fldChar w:fldCharType="end"/>
      </w:r>
    </w:p>
    <w:p w14:paraId="07ECBA51" w14:textId="1CE108C4" w:rsidR="00533BA5" w:rsidRDefault="00533BA5">
      <w:pPr>
        <w:pStyle w:val="TDC3"/>
        <w:rPr>
          <w:rFonts w:asciiTheme="minorHAnsi" w:eastAsiaTheme="minorEastAsia" w:hAnsiTheme="minorHAnsi" w:cstheme="minorBidi"/>
          <w:i w:val="0"/>
          <w:noProof/>
          <w:szCs w:val="22"/>
        </w:rPr>
      </w:pPr>
      <w:r>
        <w:rPr>
          <w:noProof/>
        </w:rPr>
        <w:t>6.3.1 Pagar al profesional mediante la plataforma</w:t>
      </w:r>
      <w:r>
        <w:rPr>
          <w:noProof/>
        </w:rPr>
        <w:tab/>
      </w:r>
      <w:r>
        <w:rPr>
          <w:noProof/>
        </w:rPr>
        <w:fldChar w:fldCharType="begin"/>
      </w:r>
      <w:r>
        <w:rPr>
          <w:noProof/>
        </w:rPr>
        <w:instrText xml:space="preserve"> PAGEREF _Toc105359461 \h </w:instrText>
      </w:r>
      <w:r>
        <w:rPr>
          <w:noProof/>
        </w:rPr>
      </w:r>
      <w:r>
        <w:rPr>
          <w:noProof/>
        </w:rPr>
        <w:fldChar w:fldCharType="separate"/>
      </w:r>
      <w:r w:rsidR="004D4FB8">
        <w:rPr>
          <w:noProof/>
        </w:rPr>
        <w:t>71</w:t>
      </w:r>
      <w:r>
        <w:rPr>
          <w:noProof/>
        </w:rPr>
        <w:fldChar w:fldCharType="end"/>
      </w:r>
    </w:p>
    <w:p w14:paraId="1FB478DD" w14:textId="0472A02F" w:rsidR="00533BA5" w:rsidRDefault="00533BA5">
      <w:pPr>
        <w:pStyle w:val="TDC3"/>
        <w:rPr>
          <w:rFonts w:asciiTheme="minorHAnsi" w:eastAsiaTheme="minorEastAsia" w:hAnsiTheme="minorHAnsi" w:cstheme="minorBidi"/>
          <w:i w:val="0"/>
          <w:noProof/>
          <w:szCs w:val="22"/>
        </w:rPr>
      </w:pPr>
      <w:r>
        <w:rPr>
          <w:noProof/>
        </w:rPr>
        <w:t>6.3.2 Blog con noticias y recomendaciones</w:t>
      </w:r>
      <w:r>
        <w:rPr>
          <w:noProof/>
        </w:rPr>
        <w:tab/>
      </w:r>
      <w:r>
        <w:rPr>
          <w:noProof/>
        </w:rPr>
        <w:fldChar w:fldCharType="begin"/>
      </w:r>
      <w:r>
        <w:rPr>
          <w:noProof/>
        </w:rPr>
        <w:instrText xml:space="preserve"> PAGEREF _Toc105359462 \h </w:instrText>
      </w:r>
      <w:r>
        <w:rPr>
          <w:noProof/>
        </w:rPr>
      </w:r>
      <w:r>
        <w:rPr>
          <w:noProof/>
        </w:rPr>
        <w:fldChar w:fldCharType="separate"/>
      </w:r>
      <w:r w:rsidR="004D4FB8">
        <w:rPr>
          <w:noProof/>
        </w:rPr>
        <w:t>72</w:t>
      </w:r>
      <w:r>
        <w:rPr>
          <w:noProof/>
        </w:rPr>
        <w:fldChar w:fldCharType="end"/>
      </w:r>
    </w:p>
    <w:p w14:paraId="698D7C0B" w14:textId="5B09A524" w:rsidR="00533BA5" w:rsidRDefault="00533BA5">
      <w:pPr>
        <w:pStyle w:val="TDC3"/>
        <w:rPr>
          <w:rFonts w:asciiTheme="minorHAnsi" w:eastAsiaTheme="minorEastAsia" w:hAnsiTheme="minorHAnsi" w:cstheme="minorBidi"/>
          <w:i w:val="0"/>
          <w:noProof/>
          <w:szCs w:val="22"/>
        </w:rPr>
      </w:pPr>
      <w:r>
        <w:rPr>
          <w:noProof/>
        </w:rPr>
        <w:t>6.3.3 Sincronización de calendarios y cuentas de terceros</w:t>
      </w:r>
      <w:r>
        <w:rPr>
          <w:noProof/>
        </w:rPr>
        <w:tab/>
      </w:r>
      <w:r>
        <w:rPr>
          <w:noProof/>
        </w:rPr>
        <w:fldChar w:fldCharType="begin"/>
      </w:r>
      <w:r>
        <w:rPr>
          <w:noProof/>
        </w:rPr>
        <w:instrText xml:space="preserve"> PAGEREF _Toc105359463 \h </w:instrText>
      </w:r>
      <w:r>
        <w:rPr>
          <w:noProof/>
        </w:rPr>
      </w:r>
      <w:r>
        <w:rPr>
          <w:noProof/>
        </w:rPr>
        <w:fldChar w:fldCharType="separate"/>
      </w:r>
      <w:r w:rsidR="004D4FB8">
        <w:rPr>
          <w:noProof/>
        </w:rPr>
        <w:t>72</w:t>
      </w:r>
      <w:r>
        <w:rPr>
          <w:noProof/>
        </w:rPr>
        <w:fldChar w:fldCharType="end"/>
      </w:r>
    </w:p>
    <w:p w14:paraId="73DC8FF4" w14:textId="5AE0D69C" w:rsidR="00533BA5" w:rsidRDefault="00533BA5">
      <w:pPr>
        <w:pStyle w:val="TDC3"/>
        <w:rPr>
          <w:rFonts w:asciiTheme="minorHAnsi" w:eastAsiaTheme="minorEastAsia" w:hAnsiTheme="minorHAnsi" w:cstheme="minorBidi"/>
          <w:i w:val="0"/>
          <w:noProof/>
          <w:szCs w:val="22"/>
        </w:rPr>
      </w:pPr>
      <w:r>
        <w:rPr>
          <w:noProof/>
        </w:rPr>
        <w:t>6.3.4 Gimnasios y equipos deportivos</w:t>
      </w:r>
      <w:r>
        <w:rPr>
          <w:noProof/>
        </w:rPr>
        <w:tab/>
      </w:r>
      <w:r>
        <w:rPr>
          <w:noProof/>
        </w:rPr>
        <w:fldChar w:fldCharType="begin"/>
      </w:r>
      <w:r>
        <w:rPr>
          <w:noProof/>
        </w:rPr>
        <w:instrText xml:space="preserve"> PAGEREF _Toc105359464 \h </w:instrText>
      </w:r>
      <w:r>
        <w:rPr>
          <w:noProof/>
        </w:rPr>
      </w:r>
      <w:r>
        <w:rPr>
          <w:noProof/>
        </w:rPr>
        <w:fldChar w:fldCharType="separate"/>
      </w:r>
      <w:r w:rsidR="004D4FB8">
        <w:rPr>
          <w:noProof/>
        </w:rPr>
        <w:t>72</w:t>
      </w:r>
      <w:r>
        <w:rPr>
          <w:noProof/>
        </w:rPr>
        <w:fldChar w:fldCharType="end"/>
      </w:r>
    </w:p>
    <w:p w14:paraId="6F8B7B4C" w14:textId="5D28EBB4" w:rsidR="00533BA5" w:rsidRDefault="00533BA5">
      <w:pPr>
        <w:pStyle w:val="TDC1"/>
        <w:rPr>
          <w:rFonts w:asciiTheme="minorHAnsi" w:eastAsiaTheme="minorEastAsia" w:hAnsiTheme="minorHAnsi" w:cstheme="minorBidi"/>
          <w:b w:val="0"/>
          <w:i w:val="0"/>
          <w:noProof/>
          <w:sz w:val="22"/>
          <w:szCs w:val="22"/>
        </w:rPr>
      </w:pPr>
      <w:r>
        <w:rPr>
          <w:noProof/>
        </w:rPr>
        <w:t>Capítulo 7.</w:t>
      </w:r>
      <w:r>
        <w:rPr>
          <w:rFonts w:asciiTheme="minorHAnsi" w:eastAsiaTheme="minorEastAsia" w:hAnsiTheme="minorHAnsi" w:cstheme="minorBidi"/>
          <w:b w:val="0"/>
          <w:i w:val="0"/>
          <w:noProof/>
          <w:sz w:val="22"/>
          <w:szCs w:val="22"/>
        </w:rPr>
        <w:tab/>
      </w:r>
      <w:r>
        <w:rPr>
          <w:noProof/>
        </w:rPr>
        <w:t>Bibliografía</w:t>
      </w:r>
      <w:r>
        <w:rPr>
          <w:noProof/>
        </w:rPr>
        <w:tab/>
      </w:r>
      <w:r>
        <w:rPr>
          <w:noProof/>
        </w:rPr>
        <w:fldChar w:fldCharType="begin"/>
      </w:r>
      <w:r>
        <w:rPr>
          <w:noProof/>
        </w:rPr>
        <w:instrText xml:space="preserve"> PAGEREF _Toc105359465 \h </w:instrText>
      </w:r>
      <w:r>
        <w:rPr>
          <w:noProof/>
        </w:rPr>
      </w:r>
      <w:r>
        <w:rPr>
          <w:noProof/>
        </w:rPr>
        <w:fldChar w:fldCharType="separate"/>
      </w:r>
      <w:r w:rsidR="004D4FB8">
        <w:rPr>
          <w:noProof/>
        </w:rPr>
        <w:t>74</w:t>
      </w:r>
      <w:r>
        <w:rPr>
          <w:noProof/>
        </w:rPr>
        <w:fldChar w:fldCharType="end"/>
      </w:r>
    </w:p>
    <w:p w14:paraId="550615F5" w14:textId="15FC9F61" w:rsidR="00533BA5" w:rsidRDefault="00533BA5">
      <w:pPr>
        <w:pStyle w:val="TDC1"/>
        <w:rPr>
          <w:rFonts w:asciiTheme="minorHAnsi" w:eastAsiaTheme="minorEastAsia" w:hAnsiTheme="minorHAnsi" w:cstheme="minorBidi"/>
          <w:b w:val="0"/>
          <w:i w:val="0"/>
          <w:noProof/>
          <w:sz w:val="22"/>
          <w:szCs w:val="22"/>
        </w:rPr>
      </w:pPr>
      <w:r>
        <w:rPr>
          <w:noProof/>
        </w:rPr>
        <w:t>ANEXO I: ALINEACIÓN DEL PROYECTO CON LOS ODS</w:t>
      </w:r>
      <w:r>
        <w:rPr>
          <w:noProof/>
        </w:rPr>
        <w:tab/>
      </w:r>
      <w:r>
        <w:rPr>
          <w:noProof/>
        </w:rPr>
        <w:fldChar w:fldCharType="begin"/>
      </w:r>
      <w:r>
        <w:rPr>
          <w:noProof/>
        </w:rPr>
        <w:instrText xml:space="preserve"> PAGEREF _Toc105359466 \h </w:instrText>
      </w:r>
      <w:r>
        <w:rPr>
          <w:noProof/>
        </w:rPr>
      </w:r>
      <w:r>
        <w:rPr>
          <w:noProof/>
        </w:rPr>
        <w:fldChar w:fldCharType="separate"/>
      </w:r>
      <w:r w:rsidR="004D4FB8">
        <w:rPr>
          <w:noProof/>
        </w:rPr>
        <w:t>76</w:t>
      </w:r>
      <w:r>
        <w:rPr>
          <w:noProof/>
        </w:rPr>
        <w:fldChar w:fldCharType="end"/>
      </w:r>
    </w:p>
    <w:p w14:paraId="58FC1C2F" w14:textId="658541E0" w:rsidR="00217C2F" w:rsidRDefault="00743140" w:rsidP="007B76D5">
      <w:pPr>
        <w:widowControl w:val="0"/>
        <w:spacing w:line="276" w:lineRule="auto"/>
        <w:sectPr w:rsidR="00217C2F" w:rsidSect="006D50AD">
          <w:headerReference w:type="default" r:id="rId20"/>
          <w:footerReference w:type="default" r:id="rId21"/>
          <w:pgSz w:w="11906" w:h="16838" w:code="9"/>
          <w:pgMar w:top="2325" w:right="1418" w:bottom="1644" w:left="1701" w:header="1077" w:footer="794" w:gutter="0"/>
          <w:pgNumType w:fmt="upperRoman" w:start="1"/>
          <w:cols w:space="720"/>
          <w:docGrid w:linePitch="326"/>
        </w:sectPr>
      </w:pPr>
      <w:r>
        <w:fldChar w:fldCharType="end"/>
      </w:r>
    </w:p>
    <w:p w14:paraId="496C60D5" w14:textId="5008CF7E" w:rsidR="00217C2F" w:rsidRPr="00C14FC4" w:rsidRDefault="00217C2F" w:rsidP="00C14FC4">
      <w:pPr>
        <w:widowControl w:val="0"/>
        <w:jc w:val="center"/>
        <w:outlineLvl w:val="0"/>
        <w:rPr>
          <w:b/>
          <w:i/>
          <w:sz w:val="44"/>
          <w:szCs w:val="40"/>
        </w:rPr>
      </w:pPr>
      <w:r w:rsidRPr="00D43323">
        <w:rPr>
          <w:b/>
          <w:i/>
          <w:sz w:val="44"/>
          <w:szCs w:val="40"/>
        </w:rPr>
        <w:lastRenderedPageBreak/>
        <w:t>Índice de figuras</w:t>
      </w:r>
    </w:p>
    <w:p w14:paraId="3F8F417E" w14:textId="64CD9FDB" w:rsidR="00533BA5" w:rsidRDefault="003A5993">
      <w:pPr>
        <w:pStyle w:val="Tabladeilustraciones"/>
        <w:tabs>
          <w:tab w:val="right" w:leader="dot" w:pos="8777"/>
        </w:tabs>
        <w:rPr>
          <w:rFonts w:asciiTheme="minorHAnsi" w:eastAsiaTheme="minorEastAsia" w:hAnsiTheme="minorHAnsi" w:cstheme="minorBidi"/>
          <w:noProof/>
          <w:sz w:val="22"/>
          <w:szCs w:val="22"/>
        </w:rPr>
      </w:pPr>
      <w:r>
        <w:rPr>
          <w:sz w:val="20"/>
          <w:szCs w:val="20"/>
        </w:rPr>
        <w:fldChar w:fldCharType="begin"/>
      </w:r>
      <w:r>
        <w:rPr>
          <w:sz w:val="20"/>
          <w:szCs w:val="20"/>
        </w:rPr>
        <w:instrText xml:space="preserve"> TOC \h \z \c "Ilustración" </w:instrText>
      </w:r>
      <w:r>
        <w:rPr>
          <w:sz w:val="20"/>
          <w:szCs w:val="20"/>
        </w:rPr>
        <w:fldChar w:fldCharType="separate"/>
      </w:r>
      <w:hyperlink w:anchor="_Toc105359467" w:history="1">
        <w:r w:rsidR="00533BA5" w:rsidRPr="00894279">
          <w:rPr>
            <w:rStyle w:val="Hipervnculo"/>
            <w:noProof/>
          </w:rPr>
          <w:t>Ilustración 1. Arquitectura de usuarios en la plataforma</w:t>
        </w:r>
        <w:r w:rsidR="00533BA5">
          <w:rPr>
            <w:noProof/>
            <w:webHidden/>
          </w:rPr>
          <w:tab/>
        </w:r>
        <w:r w:rsidR="00533BA5">
          <w:rPr>
            <w:noProof/>
            <w:webHidden/>
          </w:rPr>
          <w:fldChar w:fldCharType="begin"/>
        </w:r>
        <w:r w:rsidR="00533BA5">
          <w:rPr>
            <w:noProof/>
            <w:webHidden/>
          </w:rPr>
          <w:instrText xml:space="preserve"> PAGEREF _Toc105359467 \h </w:instrText>
        </w:r>
        <w:r w:rsidR="00533BA5">
          <w:rPr>
            <w:noProof/>
            <w:webHidden/>
          </w:rPr>
        </w:r>
        <w:r w:rsidR="00533BA5">
          <w:rPr>
            <w:noProof/>
            <w:webHidden/>
          </w:rPr>
          <w:fldChar w:fldCharType="separate"/>
        </w:r>
        <w:r w:rsidR="004D4FB8">
          <w:rPr>
            <w:noProof/>
            <w:webHidden/>
          </w:rPr>
          <w:t>7</w:t>
        </w:r>
        <w:r w:rsidR="00533BA5">
          <w:rPr>
            <w:noProof/>
            <w:webHidden/>
          </w:rPr>
          <w:fldChar w:fldCharType="end"/>
        </w:r>
      </w:hyperlink>
    </w:p>
    <w:p w14:paraId="75D067F8" w14:textId="5C2B5433"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68" w:history="1">
        <w:r w:rsidRPr="00894279">
          <w:rPr>
            <w:rStyle w:val="Hipervnculo"/>
            <w:noProof/>
          </w:rPr>
          <w:t>Ilustración 2. Interfaz profesional para ver a sus clientes</w:t>
        </w:r>
        <w:r>
          <w:rPr>
            <w:noProof/>
            <w:webHidden/>
          </w:rPr>
          <w:tab/>
        </w:r>
        <w:r>
          <w:rPr>
            <w:noProof/>
            <w:webHidden/>
          </w:rPr>
          <w:fldChar w:fldCharType="begin"/>
        </w:r>
        <w:r>
          <w:rPr>
            <w:noProof/>
            <w:webHidden/>
          </w:rPr>
          <w:instrText xml:space="preserve"> PAGEREF _Toc105359468 \h </w:instrText>
        </w:r>
        <w:r>
          <w:rPr>
            <w:noProof/>
            <w:webHidden/>
          </w:rPr>
        </w:r>
        <w:r>
          <w:rPr>
            <w:noProof/>
            <w:webHidden/>
          </w:rPr>
          <w:fldChar w:fldCharType="separate"/>
        </w:r>
        <w:r w:rsidR="004D4FB8">
          <w:rPr>
            <w:noProof/>
            <w:webHidden/>
          </w:rPr>
          <w:t>7</w:t>
        </w:r>
        <w:r>
          <w:rPr>
            <w:noProof/>
            <w:webHidden/>
          </w:rPr>
          <w:fldChar w:fldCharType="end"/>
        </w:r>
      </w:hyperlink>
    </w:p>
    <w:p w14:paraId="57319632" w14:textId="0765B27E"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69" w:history="1">
        <w:r w:rsidRPr="00894279">
          <w:rPr>
            <w:rStyle w:val="Hipervnculo"/>
            <w:noProof/>
          </w:rPr>
          <w:t>Ilustración 3. Interfaz cliente para ver su plan semanal</w:t>
        </w:r>
        <w:r>
          <w:rPr>
            <w:noProof/>
            <w:webHidden/>
          </w:rPr>
          <w:tab/>
        </w:r>
        <w:r>
          <w:rPr>
            <w:noProof/>
            <w:webHidden/>
          </w:rPr>
          <w:fldChar w:fldCharType="begin"/>
        </w:r>
        <w:r>
          <w:rPr>
            <w:noProof/>
            <w:webHidden/>
          </w:rPr>
          <w:instrText xml:space="preserve"> PAGEREF _Toc105359469 \h </w:instrText>
        </w:r>
        <w:r>
          <w:rPr>
            <w:noProof/>
            <w:webHidden/>
          </w:rPr>
        </w:r>
        <w:r>
          <w:rPr>
            <w:noProof/>
            <w:webHidden/>
          </w:rPr>
          <w:fldChar w:fldCharType="separate"/>
        </w:r>
        <w:r w:rsidR="004D4FB8">
          <w:rPr>
            <w:noProof/>
            <w:webHidden/>
          </w:rPr>
          <w:t>8</w:t>
        </w:r>
        <w:r>
          <w:rPr>
            <w:noProof/>
            <w:webHidden/>
          </w:rPr>
          <w:fldChar w:fldCharType="end"/>
        </w:r>
      </w:hyperlink>
    </w:p>
    <w:p w14:paraId="245BD4CE" w14:textId="550D61A6"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70" w:history="1">
        <w:r w:rsidRPr="00894279">
          <w:rPr>
            <w:rStyle w:val="Hipervnculo"/>
            <w:noProof/>
            <w:lang w:val="en-US"/>
          </w:rPr>
          <w:t>Ilustración 4. User architecture in the platform</w:t>
        </w:r>
        <w:r>
          <w:rPr>
            <w:noProof/>
            <w:webHidden/>
          </w:rPr>
          <w:tab/>
        </w:r>
        <w:r>
          <w:rPr>
            <w:noProof/>
            <w:webHidden/>
          </w:rPr>
          <w:fldChar w:fldCharType="begin"/>
        </w:r>
        <w:r>
          <w:rPr>
            <w:noProof/>
            <w:webHidden/>
          </w:rPr>
          <w:instrText xml:space="preserve"> PAGEREF _Toc105359470 \h </w:instrText>
        </w:r>
        <w:r>
          <w:rPr>
            <w:noProof/>
            <w:webHidden/>
          </w:rPr>
        </w:r>
        <w:r>
          <w:rPr>
            <w:noProof/>
            <w:webHidden/>
          </w:rPr>
          <w:fldChar w:fldCharType="separate"/>
        </w:r>
        <w:r w:rsidR="004D4FB8">
          <w:rPr>
            <w:noProof/>
            <w:webHidden/>
          </w:rPr>
          <w:t>10</w:t>
        </w:r>
        <w:r>
          <w:rPr>
            <w:noProof/>
            <w:webHidden/>
          </w:rPr>
          <w:fldChar w:fldCharType="end"/>
        </w:r>
      </w:hyperlink>
    </w:p>
    <w:p w14:paraId="71FFB81A" w14:textId="18B4D5CA"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71" w:history="1">
        <w:r w:rsidRPr="00894279">
          <w:rPr>
            <w:rStyle w:val="Hipervnculo"/>
            <w:noProof/>
          </w:rPr>
          <w:t xml:space="preserve">Ilustración 5. </w:t>
        </w:r>
        <w:r w:rsidRPr="00894279">
          <w:rPr>
            <w:rStyle w:val="Hipervnculo"/>
            <w:noProof/>
            <w:lang w:val="en-US"/>
          </w:rPr>
          <w:t>Professional interface for seeing their clients</w:t>
        </w:r>
        <w:r>
          <w:rPr>
            <w:noProof/>
            <w:webHidden/>
          </w:rPr>
          <w:tab/>
        </w:r>
        <w:r>
          <w:rPr>
            <w:noProof/>
            <w:webHidden/>
          </w:rPr>
          <w:fldChar w:fldCharType="begin"/>
        </w:r>
        <w:r>
          <w:rPr>
            <w:noProof/>
            <w:webHidden/>
          </w:rPr>
          <w:instrText xml:space="preserve"> PAGEREF _Toc105359471 \h </w:instrText>
        </w:r>
        <w:r>
          <w:rPr>
            <w:noProof/>
            <w:webHidden/>
          </w:rPr>
        </w:r>
        <w:r>
          <w:rPr>
            <w:noProof/>
            <w:webHidden/>
          </w:rPr>
          <w:fldChar w:fldCharType="separate"/>
        </w:r>
        <w:r w:rsidR="004D4FB8">
          <w:rPr>
            <w:noProof/>
            <w:webHidden/>
          </w:rPr>
          <w:t>10</w:t>
        </w:r>
        <w:r>
          <w:rPr>
            <w:noProof/>
            <w:webHidden/>
          </w:rPr>
          <w:fldChar w:fldCharType="end"/>
        </w:r>
      </w:hyperlink>
    </w:p>
    <w:p w14:paraId="7A46B268" w14:textId="2D269AF9"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72" w:history="1">
        <w:r w:rsidRPr="00894279">
          <w:rPr>
            <w:rStyle w:val="Hipervnculo"/>
            <w:noProof/>
          </w:rPr>
          <w:t xml:space="preserve">Ilustración 6. </w:t>
        </w:r>
        <w:r w:rsidRPr="00894279">
          <w:rPr>
            <w:rStyle w:val="Hipervnculo"/>
            <w:noProof/>
            <w:lang w:val="en-US"/>
          </w:rPr>
          <w:t>Client interface for seeing their weekly plan</w:t>
        </w:r>
        <w:r>
          <w:rPr>
            <w:noProof/>
            <w:webHidden/>
          </w:rPr>
          <w:tab/>
        </w:r>
        <w:r>
          <w:rPr>
            <w:noProof/>
            <w:webHidden/>
          </w:rPr>
          <w:fldChar w:fldCharType="begin"/>
        </w:r>
        <w:r>
          <w:rPr>
            <w:noProof/>
            <w:webHidden/>
          </w:rPr>
          <w:instrText xml:space="preserve"> PAGEREF _Toc105359472 \h </w:instrText>
        </w:r>
        <w:r>
          <w:rPr>
            <w:noProof/>
            <w:webHidden/>
          </w:rPr>
        </w:r>
        <w:r>
          <w:rPr>
            <w:noProof/>
            <w:webHidden/>
          </w:rPr>
          <w:fldChar w:fldCharType="separate"/>
        </w:r>
        <w:r w:rsidR="004D4FB8">
          <w:rPr>
            <w:noProof/>
            <w:webHidden/>
          </w:rPr>
          <w:t>11</w:t>
        </w:r>
        <w:r>
          <w:rPr>
            <w:noProof/>
            <w:webHidden/>
          </w:rPr>
          <w:fldChar w:fldCharType="end"/>
        </w:r>
      </w:hyperlink>
    </w:p>
    <w:p w14:paraId="05372E74" w14:textId="47776251"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73" w:history="1">
        <w:r w:rsidRPr="00894279">
          <w:rPr>
            <w:rStyle w:val="Hipervnculo"/>
            <w:noProof/>
          </w:rPr>
          <w:t>Ilustración 7. Funcionamiento y arquitectura del Servlet Dispatcher [19]</w:t>
        </w:r>
        <w:r>
          <w:rPr>
            <w:noProof/>
            <w:webHidden/>
          </w:rPr>
          <w:tab/>
        </w:r>
        <w:r>
          <w:rPr>
            <w:noProof/>
            <w:webHidden/>
          </w:rPr>
          <w:fldChar w:fldCharType="begin"/>
        </w:r>
        <w:r>
          <w:rPr>
            <w:noProof/>
            <w:webHidden/>
          </w:rPr>
          <w:instrText xml:space="preserve"> PAGEREF _Toc105359473 \h </w:instrText>
        </w:r>
        <w:r>
          <w:rPr>
            <w:noProof/>
            <w:webHidden/>
          </w:rPr>
        </w:r>
        <w:r>
          <w:rPr>
            <w:noProof/>
            <w:webHidden/>
          </w:rPr>
          <w:fldChar w:fldCharType="separate"/>
        </w:r>
        <w:r w:rsidR="004D4FB8">
          <w:rPr>
            <w:noProof/>
            <w:webHidden/>
          </w:rPr>
          <w:t>13</w:t>
        </w:r>
        <w:r>
          <w:rPr>
            <w:noProof/>
            <w:webHidden/>
          </w:rPr>
          <w:fldChar w:fldCharType="end"/>
        </w:r>
      </w:hyperlink>
    </w:p>
    <w:p w14:paraId="30FDD68F" w14:textId="05EEA777"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74" w:history="1">
        <w:r w:rsidRPr="00894279">
          <w:rPr>
            <w:rStyle w:val="Hipervnculo"/>
            <w:noProof/>
          </w:rPr>
          <w:t>Ilustración 8. Diagrama de Gantt para ver la organización temporal del proyecto</w:t>
        </w:r>
        <w:r>
          <w:rPr>
            <w:noProof/>
            <w:webHidden/>
          </w:rPr>
          <w:tab/>
        </w:r>
        <w:r>
          <w:rPr>
            <w:noProof/>
            <w:webHidden/>
          </w:rPr>
          <w:fldChar w:fldCharType="begin"/>
        </w:r>
        <w:r>
          <w:rPr>
            <w:noProof/>
            <w:webHidden/>
          </w:rPr>
          <w:instrText xml:space="preserve"> PAGEREF _Toc105359474 \h </w:instrText>
        </w:r>
        <w:r>
          <w:rPr>
            <w:noProof/>
            <w:webHidden/>
          </w:rPr>
        </w:r>
        <w:r>
          <w:rPr>
            <w:noProof/>
            <w:webHidden/>
          </w:rPr>
          <w:fldChar w:fldCharType="separate"/>
        </w:r>
        <w:r w:rsidR="004D4FB8">
          <w:rPr>
            <w:noProof/>
            <w:webHidden/>
          </w:rPr>
          <w:t>24</w:t>
        </w:r>
        <w:r>
          <w:rPr>
            <w:noProof/>
            <w:webHidden/>
          </w:rPr>
          <w:fldChar w:fldCharType="end"/>
        </w:r>
      </w:hyperlink>
    </w:p>
    <w:p w14:paraId="151CEB31" w14:textId="7237E01C"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75" w:history="1">
        <w:r w:rsidRPr="00894279">
          <w:rPr>
            <w:rStyle w:val="Hipervnculo"/>
            <w:noProof/>
          </w:rPr>
          <w:t>Ilustración 9. Diseño de la base de datos en la primera fase</w:t>
        </w:r>
        <w:r>
          <w:rPr>
            <w:noProof/>
            <w:webHidden/>
          </w:rPr>
          <w:tab/>
        </w:r>
        <w:r>
          <w:rPr>
            <w:noProof/>
            <w:webHidden/>
          </w:rPr>
          <w:fldChar w:fldCharType="begin"/>
        </w:r>
        <w:r>
          <w:rPr>
            <w:noProof/>
            <w:webHidden/>
          </w:rPr>
          <w:instrText xml:space="preserve"> PAGEREF _Toc105359475 \h </w:instrText>
        </w:r>
        <w:r>
          <w:rPr>
            <w:noProof/>
            <w:webHidden/>
          </w:rPr>
        </w:r>
        <w:r>
          <w:rPr>
            <w:noProof/>
            <w:webHidden/>
          </w:rPr>
          <w:fldChar w:fldCharType="separate"/>
        </w:r>
        <w:r w:rsidR="004D4FB8">
          <w:rPr>
            <w:noProof/>
            <w:webHidden/>
          </w:rPr>
          <w:t>26</w:t>
        </w:r>
        <w:r>
          <w:rPr>
            <w:noProof/>
            <w:webHidden/>
          </w:rPr>
          <w:fldChar w:fldCharType="end"/>
        </w:r>
      </w:hyperlink>
    </w:p>
    <w:p w14:paraId="117775F8" w14:textId="0AD48C55"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76" w:history="1">
        <w:r w:rsidRPr="00894279">
          <w:rPr>
            <w:rStyle w:val="Hipervnculo"/>
            <w:noProof/>
          </w:rPr>
          <w:t>Ilustración 10. Diseño de la base de datos en la segunda fase</w:t>
        </w:r>
        <w:r>
          <w:rPr>
            <w:noProof/>
            <w:webHidden/>
          </w:rPr>
          <w:tab/>
        </w:r>
        <w:r>
          <w:rPr>
            <w:noProof/>
            <w:webHidden/>
          </w:rPr>
          <w:fldChar w:fldCharType="begin"/>
        </w:r>
        <w:r>
          <w:rPr>
            <w:noProof/>
            <w:webHidden/>
          </w:rPr>
          <w:instrText xml:space="preserve"> PAGEREF _Toc105359476 \h </w:instrText>
        </w:r>
        <w:r>
          <w:rPr>
            <w:noProof/>
            <w:webHidden/>
          </w:rPr>
        </w:r>
        <w:r>
          <w:rPr>
            <w:noProof/>
            <w:webHidden/>
          </w:rPr>
          <w:fldChar w:fldCharType="separate"/>
        </w:r>
        <w:r w:rsidR="004D4FB8">
          <w:rPr>
            <w:noProof/>
            <w:webHidden/>
          </w:rPr>
          <w:t>28</w:t>
        </w:r>
        <w:r>
          <w:rPr>
            <w:noProof/>
            <w:webHidden/>
          </w:rPr>
          <w:fldChar w:fldCharType="end"/>
        </w:r>
      </w:hyperlink>
    </w:p>
    <w:p w14:paraId="2EF5634B" w14:textId="1D694BE0"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77" w:history="1">
        <w:r w:rsidRPr="00894279">
          <w:rPr>
            <w:rStyle w:val="Hipervnculo"/>
            <w:noProof/>
          </w:rPr>
          <w:t>Ilustración 11. Análisis en detalle de la relación entre dietas y recetas</w:t>
        </w:r>
        <w:r>
          <w:rPr>
            <w:noProof/>
            <w:webHidden/>
          </w:rPr>
          <w:tab/>
        </w:r>
        <w:r>
          <w:rPr>
            <w:noProof/>
            <w:webHidden/>
          </w:rPr>
          <w:fldChar w:fldCharType="begin"/>
        </w:r>
        <w:r>
          <w:rPr>
            <w:noProof/>
            <w:webHidden/>
          </w:rPr>
          <w:instrText xml:space="preserve"> PAGEREF _Toc105359477 \h </w:instrText>
        </w:r>
        <w:r>
          <w:rPr>
            <w:noProof/>
            <w:webHidden/>
          </w:rPr>
        </w:r>
        <w:r>
          <w:rPr>
            <w:noProof/>
            <w:webHidden/>
          </w:rPr>
          <w:fldChar w:fldCharType="separate"/>
        </w:r>
        <w:r w:rsidR="004D4FB8">
          <w:rPr>
            <w:noProof/>
            <w:webHidden/>
          </w:rPr>
          <w:t>29</w:t>
        </w:r>
        <w:r>
          <w:rPr>
            <w:noProof/>
            <w:webHidden/>
          </w:rPr>
          <w:fldChar w:fldCharType="end"/>
        </w:r>
      </w:hyperlink>
    </w:p>
    <w:p w14:paraId="16EEF091" w14:textId="24441B2B"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78" w:history="1">
        <w:r w:rsidRPr="00894279">
          <w:rPr>
            <w:rStyle w:val="Hipervnculo"/>
            <w:noProof/>
          </w:rPr>
          <w:t>Ilustración 12. Diseño de la base de datos en la tercera fase</w:t>
        </w:r>
        <w:r>
          <w:rPr>
            <w:noProof/>
            <w:webHidden/>
          </w:rPr>
          <w:tab/>
        </w:r>
        <w:r>
          <w:rPr>
            <w:noProof/>
            <w:webHidden/>
          </w:rPr>
          <w:fldChar w:fldCharType="begin"/>
        </w:r>
        <w:r>
          <w:rPr>
            <w:noProof/>
            <w:webHidden/>
          </w:rPr>
          <w:instrText xml:space="preserve"> PAGEREF _Toc105359478 \h </w:instrText>
        </w:r>
        <w:r>
          <w:rPr>
            <w:noProof/>
            <w:webHidden/>
          </w:rPr>
        </w:r>
        <w:r>
          <w:rPr>
            <w:noProof/>
            <w:webHidden/>
          </w:rPr>
          <w:fldChar w:fldCharType="separate"/>
        </w:r>
        <w:r w:rsidR="004D4FB8">
          <w:rPr>
            <w:noProof/>
            <w:webHidden/>
          </w:rPr>
          <w:t>30</w:t>
        </w:r>
        <w:r>
          <w:rPr>
            <w:noProof/>
            <w:webHidden/>
          </w:rPr>
          <w:fldChar w:fldCharType="end"/>
        </w:r>
      </w:hyperlink>
    </w:p>
    <w:p w14:paraId="678FA69E" w14:textId="31A2D575"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79" w:history="1">
        <w:r w:rsidRPr="00894279">
          <w:rPr>
            <w:rStyle w:val="Hipervnculo"/>
            <w:noProof/>
          </w:rPr>
          <w:t>Ilustración 13. Arquitectura de la plataforma</w:t>
        </w:r>
        <w:r>
          <w:rPr>
            <w:noProof/>
            <w:webHidden/>
          </w:rPr>
          <w:tab/>
        </w:r>
        <w:r>
          <w:rPr>
            <w:noProof/>
            <w:webHidden/>
          </w:rPr>
          <w:fldChar w:fldCharType="begin"/>
        </w:r>
        <w:r>
          <w:rPr>
            <w:noProof/>
            <w:webHidden/>
          </w:rPr>
          <w:instrText xml:space="preserve"> PAGEREF _Toc105359479 \h </w:instrText>
        </w:r>
        <w:r>
          <w:rPr>
            <w:noProof/>
            <w:webHidden/>
          </w:rPr>
        </w:r>
        <w:r>
          <w:rPr>
            <w:noProof/>
            <w:webHidden/>
          </w:rPr>
          <w:fldChar w:fldCharType="separate"/>
        </w:r>
        <w:r w:rsidR="004D4FB8">
          <w:rPr>
            <w:noProof/>
            <w:webHidden/>
          </w:rPr>
          <w:t>32</w:t>
        </w:r>
        <w:r>
          <w:rPr>
            <w:noProof/>
            <w:webHidden/>
          </w:rPr>
          <w:fldChar w:fldCharType="end"/>
        </w:r>
      </w:hyperlink>
    </w:p>
    <w:p w14:paraId="0CF7E13B" w14:textId="12BE5929"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80" w:history="1">
        <w:r w:rsidRPr="00894279">
          <w:rPr>
            <w:rStyle w:val="Hipervnculo"/>
            <w:noProof/>
          </w:rPr>
          <w:t>Ilustración 14. Diagrama de clases general</w:t>
        </w:r>
        <w:r>
          <w:rPr>
            <w:noProof/>
            <w:webHidden/>
          </w:rPr>
          <w:tab/>
        </w:r>
        <w:r>
          <w:rPr>
            <w:noProof/>
            <w:webHidden/>
          </w:rPr>
          <w:fldChar w:fldCharType="begin"/>
        </w:r>
        <w:r>
          <w:rPr>
            <w:noProof/>
            <w:webHidden/>
          </w:rPr>
          <w:instrText xml:space="preserve"> PAGEREF _Toc105359480 \h </w:instrText>
        </w:r>
        <w:r>
          <w:rPr>
            <w:noProof/>
            <w:webHidden/>
          </w:rPr>
        </w:r>
        <w:r>
          <w:rPr>
            <w:noProof/>
            <w:webHidden/>
          </w:rPr>
          <w:fldChar w:fldCharType="separate"/>
        </w:r>
        <w:r w:rsidR="004D4FB8">
          <w:rPr>
            <w:noProof/>
            <w:webHidden/>
          </w:rPr>
          <w:t>34</w:t>
        </w:r>
        <w:r>
          <w:rPr>
            <w:noProof/>
            <w:webHidden/>
          </w:rPr>
          <w:fldChar w:fldCharType="end"/>
        </w:r>
      </w:hyperlink>
    </w:p>
    <w:p w14:paraId="1C884224" w14:textId="65938B81"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81" w:history="1">
        <w:r w:rsidRPr="00894279">
          <w:rPr>
            <w:rStyle w:val="Hipervnculo"/>
            <w:noProof/>
          </w:rPr>
          <w:t>Ilustración 15. Diagrama de clases con enfoque en los usuarios</w:t>
        </w:r>
        <w:r>
          <w:rPr>
            <w:noProof/>
            <w:webHidden/>
          </w:rPr>
          <w:tab/>
        </w:r>
        <w:r>
          <w:rPr>
            <w:noProof/>
            <w:webHidden/>
          </w:rPr>
          <w:fldChar w:fldCharType="begin"/>
        </w:r>
        <w:r>
          <w:rPr>
            <w:noProof/>
            <w:webHidden/>
          </w:rPr>
          <w:instrText xml:space="preserve"> PAGEREF _Toc105359481 \h </w:instrText>
        </w:r>
        <w:r>
          <w:rPr>
            <w:noProof/>
            <w:webHidden/>
          </w:rPr>
        </w:r>
        <w:r>
          <w:rPr>
            <w:noProof/>
            <w:webHidden/>
          </w:rPr>
          <w:fldChar w:fldCharType="separate"/>
        </w:r>
        <w:r w:rsidR="004D4FB8">
          <w:rPr>
            <w:noProof/>
            <w:webHidden/>
          </w:rPr>
          <w:t>36</w:t>
        </w:r>
        <w:r>
          <w:rPr>
            <w:noProof/>
            <w:webHidden/>
          </w:rPr>
          <w:fldChar w:fldCharType="end"/>
        </w:r>
      </w:hyperlink>
    </w:p>
    <w:p w14:paraId="325E3147" w14:textId="25E361D9"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82" w:history="1">
        <w:r w:rsidRPr="00894279">
          <w:rPr>
            <w:rStyle w:val="Hipervnculo"/>
            <w:noProof/>
          </w:rPr>
          <w:t>Ilustración 16. Diagrama de clases con enfoque en la funcionalidad</w:t>
        </w:r>
        <w:r>
          <w:rPr>
            <w:noProof/>
            <w:webHidden/>
          </w:rPr>
          <w:tab/>
        </w:r>
        <w:r>
          <w:rPr>
            <w:noProof/>
            <w:webHidden/>
          </w:rPr>
          <w:fldChar w:fldCharType="begin"/>
        </w:r>
        <w:r>
          <w:rPr>
            <w:noProof/>
            <w:webHidden/>
          </w:rPr>
          <w:instrText xml:space="preserve"> PAGEREF _Toc105359482 \h </w:instrText>
        </w:r>
        <w:r>
          <w:rPr>
            <w:noProof/>
            <w:webHidden/>
          </w:rPr>
        </w:r>
        <w:r>
          <w:rPr>
            <w:noProof/>
            <w:webHidden/>
          </w:rPr>
          <w:fldChar w:fldCharType="separate"/>
        </w:r>
        <w:r w:rsidR="004D4FB8">
          <w:rPr>
            <w:noProof/>
            <w:webHidden/>
          </w:rPr>
          <w:t>37</w:t>
        </w:r>
        <w:r>
          <w:rPr>
            <w:noProof/>
            <w:webHidden/>
          </w:rPr>
          <w:fldChar w:fldCharType="end"/>
        </w:r>
      </w:hyperlink>
    </w:p>
    <w:p w14:paraId="62952E3B" w14:textId="33A8A7EF"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83" w:history="1">
        <w:r w:rsidRPr="00894279">
          <w:rPr>
            <w:rStyle w:val="Hipervnculo"/>
            <w:noProof/>
          </w:rPr>
          <w:t>Ilustración 17. Diagrama de flujo para el registro de un nuevo usuario</w:t>
        </w:r>
        <w:r>
          <w:rPr>
            <w:noProof/>
            <w:webHidden/>
          </w:rPr>
          <w:tab/>
        </w:r>
        <w:r>
          <w:rPr>
            <w:noProof/>
            <w:webHidden/>
          </w:rPr>
          <w:fldChar w:fldCharType="begin"/>
        </w:r>
        <w:r>
          <w:rPr>
            <w:noProof/>
            <w:webHidden/>
          </w:rPr>
          <w:instrText xml:space="preserve"> PAGEREF _Toc105359483 \h </w:instrText>
        </w:r>
        <w:r>
          <w:rPr>
            <w:noProof/>
            <w:webHidden/>
          </w:rPr>
        </w:r>
        <w:r>
          <w:rPr>
            <w:noProof/>
            <w:webHidden/>
          </w:rPr>
          <w:fldChar w:fldCharType="separate"/>
        </w:r>
        <w:r w:rsidR="004D4FB8">
          <w:rPr>
            <w:noProof/>
            <w:webHidden/>
          </w:rPr>
          <w:t>39</w:t>
        </w:r>
        <w:r>
          <w:rPr>
            <w:noProof/>
            <w:webHidden/>
          </w:rPr>
          <w:fldChar w:fldCharType="end"/>
        </w:r>
      </w:hyperlink>
    </w:p>
    <w:p w14:paraId="101B8B8B" w14:textId="5EA9C4BE"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84" w:history="1">
        <w:r w:rsidRPr="00894279">
          <w:rPr>
            <w:rStyle w:val="Hipervnculo"/>
            <w:noProof/>
          </w:rPr>
          <w:t>Ilustración 18. Diagrama de flujo para el acceso de un usuario</w:t>
        </w:r>
        <w:r>
          <w:rPr>
            <w:noProof/>
            <w:webHidden/>
          </w:rPr>
          <w:tab/>
        </w:r>
        <w:r>
          <w:rPr>
            <w:noProof/>
            <w:webHidden/>
          </w:rPr>
          <w:fldChar w:fldCharType="begin"/>
        </w:r>
        <w:r>
          <w:rPr>
            <w:noProof/>
            <w:webHidden/>
          </w:rPr>
          <w:instrText xml:space="preserve"> PAGEREF _Toc105359484 \h </w:instrText>
        </w:r>
        <w:r>
          <w:rPr>
            <w:noProof/>
            <w:webHidden/>
          </w:rPr>
        </w:r>
        <w:r>
          <w:rPr>
            <w:noProof/>
            <w:webHidden/>
          </w:rPr>
          <w:fldChar w:fldCharType="separate"/>
        </w:r>
        <w:r w:rsidR="004D4FB8">
          <w:rPr>
            <w:noProof/>
            <w:webHidden/>
          </w:rPr>
          <w:t>40</w:t>
        </w:r>
        <w:r>
          <w:rPr>
            <w:noProof/>
            <w:webHidden/>
          </w:rPr>
          <w:fldChar w:fldCharType="end"/>
        </w:r>
      </w:hyperlink>
    </w:p>
    <w:p w14:paraId="0BC4FB83" w14:textId="0169D1CE"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85" w:history="1">
        <w:r w:rsidRPr="00894279">
          <w:rPr>
            <w:rStyle w:val="Hipervnculo"/>
            <w:noProof/>
          </w:rPr>
          <w:t>Ilustración 19. Diagrama de flujo para visualizar cualquier creación</w:t>
        </w:r>
        <w:r>
          <w:rPr>
            <w:noProof/>
            <w:webHidden/>
          </w:rPr>
          <w:tab/>
        </w:r>
        <w:r>
          <w:rPr>
            <w:noProof/>
            <w:webHidden/>
          </w:rPr>
          <w:fldChar w:fldCharType="begin"/>
        </w:r>
        <w:r>
          <w:rPr>
            <w:noProof/>
            <w:webHidden/>
          </w:rPr>
          <w:instrText xml:space="preserve"> PAGEREF _Toc105359485 \h </w:instrText>
        </w:r>
        <w:r>
          <w:rPr>
            <w:noProof/>
            <w:webHidden/>
          </w:rPr>
        </w:r>
        <w:r>
          <w:rPr>
            <w:noProof/>
            <w:webHidden/>
          </w:rPr>
          <w:fldChar w:fldCharType="separate"/>
        </w:r>
        <w:r w:rsidR="004D4FB8">
          <w:rPr>
            <w:noProof/>
            <w:webHidden/>
          </w:rPr>
          <w:t>41</w:t>
        </w:r>
        <w:r>
          <w:rPr>
            <w:noProof/>
            <w:webHidden/>
          </w:rPr>
          <w:fldChar w:fldCharType="end"/>
        </w:r>
      </w:hyperlink>
    </w:p>
    <w:p w14:paraId="1EF183EB" w14:textId="1B59F8FB"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86" w:history="1">
        <w:r w:rsidRPr="00894279">
          <w:rPr>
            <w:rStyle w:val="Hipervnculo"/>
            <w:noProof/>
          </w:rPr>
          <w:t>Ilustración 20. Diagrama de flujo para visualizar creaciones anidadas</w:t>
        </w:r>
        <w:r>
          <w:rPr>
            <w:noProof/>
            <w:webHidden/>
          </w:rPr>
          <w:tab/>
        </w:r>
        <w:r>
          <w:rPr>
            <w:noProof/>
            <w:webHidden/>
          </w:rPr>
          <w:fldChar w:fldCharType="begin"/>
        </w:r>
        <w:r>
          <w:rPr>
            <w:noProof/>
            <w:webHidden/>
          </w:rPr>
          <w:instrText xml:space="preserve"> PAGEREF _Toc105359486 \h </w:instrText>
        </w:r>
        <w:r>
          <w:rPr>
            <w:noProof/>
            <w:webHidden/>
          </w:rPr>
        </w:r>
        <w:r>
          <w:rPr>
            <w:noProof/>
            <w:webHidden/>
          </w:rPr>
          <w:fldChar w:fldCharType="separate"/>
        </w:r>
        <w:r w:rsidR="004D4FB8">
          <w:rPr>
            <w:noProof/>
            <w:webHidden/>
          </w:rPr>
          <w:t>42</w:t>
        </w:r>
        <w:r>
          <w:rPr>
            <w:noProof/>
            <w:webHidden/>
          </w:rPr>
          <w:fldChar w:fldCharType="end"/>
        </w:r>
      </w:hyperlink>
    </w:p>
    <w:p w14:paraId="325E921C" w14:textId="63C67905"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87" w:history="1">
        <w:r w:rsidRPr="00894279">
          <w:rPr>
            <w:rStyle w:val="Hipervnculo"/>
            <w:noProof/>
          </w:rPr>
          <w:t>Ilustración 21. Diagrama de flujo para la desconexión de un usuario</w:t>
        </w:r>
        <w:r>
          <w:rPr>
            <w:noProof/>
            <w:webHidden/>
          </w:rPr>
          <w:tab/>
        </w:r>
        <w:r>
          <w:rPr>
            <w:noProof/>
            <w:webHidden/>
          </w:rPr>
          <w:fldChar w:fldCharType="begin"/>
        </w:r>
        <w:r>
          <w:rPr>
            <w:noProof/>
            <w:webHidden/>
          </w:rPr>
          <w:instrText xml:space="preserve"> PAGEREF _Toc105359487 \h </w:instrText>
        </w:r>
        <w:r>
          <w:rPr>
            <w:noProof/>
            <w:webHidden/>
          </w:rPr>
        </w:r>
        <w:r>
          <w:rPr>
            <w:noProof/>
            <w:webHidden/>
          </w:rPr>
          <w:fldChar w:fldCharType="separate"/>
        </w:r>
        <w:r w:rsidR="004D4FB8">
          <w:rPr>
            <w:noProof/>
            <w:webHidden/>
          </w:rPr>
          <w:t>43</w:t>
        </w:r>
        <w:r>
          <w:rPr>
            <w:noProof/>
            <w:webHidden/>
          </w:rPr>
          <w:fldChar w:fldCharType="end"/>
        </w:r>
      </w:hyperlink>
    </w:p>
    <w:p w14:paraId="7117F770" w14:textId="1AE7DE55"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88" w:history="1">
        <w:r w:rsidRPr="00894279">
          <w:rPr>
            <w:rStyle w:val="Hipervnculo"/>
            <w:noProof/>
          </w:rPr>
          <w:t>Ilustración 22. Diagrama de flujo para la creación de un ejercicio o una receta</w:t>
        </w:r>
        <w:r>
          <w:rPr>
            <w:noProof/>
            <w:webHidden/>
          </w:rPr>
          <w:tab/>
        </w:r>
        <w:r>
          <w:rPr>
            <w:noProof/>
            <w:webHidden/>
          </w:rPr>
          <w:fldChar w:fldCharType="begin"/>
        </w:r>
        <w:r>
          <w:rPr>
            <w:noProof/>
            <w:webHidden/>
          </w:rPr>
          <w:instrText xml:space="preserve"> PAGEREF _Toc105359488 \h </w:instrText>
        </w:r>
        <w:r>
          <w:rPr>
            <w:noProof/>
            <w:webHidden/>
          </w:rPr>
        </w:r>
        <w:r>
          <w:rPr>
            <w:noProof/>
            <w:webHidden/>
          </w:rPr>
          <w:fldChar w:fldCharType="separate"/>
        </w:r>
        <w:r w:rsidR="004D4FB8">
          <w:rPr>
            <w:noProof/>
            <w:webHidden/>
          </w:rPr>
          <w:t>44</w:t>
        </w:r>
        <w:r>
          <w:rPr>
            <w:noProof/>
            <w:webHidden/>
          </w:rPr>
          <w:fldChar w:fldCharType="end"/>
        </w:r>
      </w:hyperlink>
    </w:p>
    <w:p w14:paraId="3F7C7787" w14:textId="2D3E77F6"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89" w:history="1">
        <w:r w:rsidRPr="00894279">
          <w:rPr>
            <w:rStyle w:val="Hipervnculo"/>
            <w:noProof/>
          </w:rPr>
          <w:t>Ilustración 23. Diagrama de flujo para la creación de una nueva dieta o rutina</w:t>
        </w:r>
        <w:r>
          <w:rPr>
            <w:noProof/>
            <w:webHidden/>
          </w:rPr>
          <w:tab/>
        </w:r>
        <w:r>
          <w:rPr>
            <w:noProof/>
            <w:webHidden/>
          </w:rPr>
          <w:fldChar w:fldCharType="begin"/>
        </w:r>
        <w:r>
          <w:rPr>
            <w:noProof/>
            <w:webHidden/>
          </w:rPr>
          <w:instrText xml:space="preserve"> PAGEREF _Toc105359489 \h </w:instrText>
        </w:r>
        <w:r>
          <w:rPr>
            <w:noProof/>
            <w:webHidden/>
          </w:rPr>
        </w:r>
        <w:r>
          <w:rPr>
            <w:noProof/>
            <w:webHidden/>
          </w:rPr>
          <w:fldChar w:fldCharType="separate"/>
        </w:r>
        <w:r w:rsidR="004D4FB8">
          <w:rPr>
            <w:noProof/>
            <w:webHidden/>
          </w:rPr>
          <w:t>45</w:t>
        </w:r>
        <w:r>
          <w:rPr>
            <w:noProof/>
            <w:webHidden/>
          </w:rPr>
          <w:fldChar w:fldCharType="end"/>
        </w:r>
      </w:hyperlink>
    </w:p>
    <w:p w14:paraId="250248FE" w14:textId="48C79D5A"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90" w:history="1">
        <w:r w:rsidRPr="00894279">
          <w:rPr>
            <w:rStyle w:val="Hipervnculo"/>
            <w:noProof/>
          </w:rPr>
          <w:t>Ilustración 24. Diagrama de flujo para crear un nuevo plan diario</w:t>
        </w:r>
        <w:r>
          <w:rPr>
            <w:noProof/>
            <w:webHidden/>
          </w:rPr>
          <w:tab/>
        </w:r>
        <w:r>
          <w:rPr>
            <w:noProof/>
            <w:webHidden/>
          </w:rPr>
          <w:fldChar w:fldCharType="begin"/>
        </w:r>
        <w:r>
          <w:rPr>
            <w:noProof/>
            <w:webHidden/>
          </w:rPr>
          <w:instrText xml:space="preserve"> PAGEREF _Toc105359490 \h </w:instrText>
        </w:r>
        <w:r>
          <w:rPr>
            <w:noProof/>
            <w:webHidden/>
          </w:rPr>
        </w:r>
        <w:r>
          <w:rPr>
            <w:noProof/>
            <w:webHidden/>
          </w:rPr>
          <w:fldChar w:fldCharType="separate"/>
        </w:r>
        <w:r w:rsidR="004D4FB8">
          <w:rPr>
            <w:noProof/>
            <w:webHidden/>
          </w:rPr>
          <w:t>46</w:t>
        </w:r>
        <w:r>
          <w:rPr>
            <w:noProof/>
            <w:webHidden/>
          </w:rPr>
          <w:fldChar w:fldCharType="end"/>
        </w:r>
      </w:hyperlink>
    </w:p>
    <w:p w14:paraId="63B6EEAB" w14:textId="00FA94E3"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91" w:history="1">
        <w:r w:rsidRPr="00894279">
          <w:rPr>
            <w:rStyle w:val="Hipervnculo"/>
            <w:noProof/>
          </w:rPr>
          <w:t>Ilustración 25. Diagrama de flujo para crear un nuevo plan semanal</w:t>
        </w:r>
        <w:r>
          <w:rPr>
            <w:noProof/>
            <w:webHidden/>
          </w:rPr>
          <w:tab/>
        </w:r>
        <w:r>
          <w:rPr>
            <w:noProof/>
            <w:webHidden/>
          </w:rPr>
          <w:fldChar w:fldCharType="begin"/>
        </w:r>
        <w:r>
          <w:rPr>
            <w:noProof/>
            <w:webHidden/>
          </w:rPr>
          <w:instrText xml:space="preserve"> PAGEREF _Toc105359491 \h </w:instrText>
        </w:r>
        <w:r>
          <w:rPr>
            <w:noProof/>
            <w:webHidden/>
          </w:rPr>
        </w:r>
        <w:r>
          <w:rPr>
            <w:noProof/>
            <w:webHidden/>
          </w:rPr>
          <w:fldChar w:fldCharType="separate"/>
        </w:r>
        <w:r w:rsidR="004D4FB8">
          <w:rPr>
            <w:noProof/>
            <w:webHidden/>
          </w:rPr>
          <w:t>47</w:t>
        </w:r>
        <w:r>
          <w:rPr>
            <w:noProof/>
            <w:webHidden/>
          </w:rPr>
          <w:fldChar w:fldCharType="end"/>
        </w:r>
      </w:hyperlink>
    </w:p>
    <w:p w14:paraId="7BEF1160" w14:textId="1C01EAF5"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92" w:history="1">
        <w:r w:rsidRPr="00894279">
          <w:rPr>
            <w:rStyle w:val="Hipervnculo"/>
            <w:noProof/>
          </w:rPr>
          <w:t>Ilustración 26. Diagrama de flujo para asignar alguna creación al cliente</w:t>
        </w:r>
        <w:r>
          <w:rPr>
            <w:noProof/>
            <w:webHidden/>
          </w:rPr>
          <w:tab/>
        </w:r>
        <w:r>
          <w:rPr>
            <w:noProof/>
            <w:webHidden/>
          </w:rPr>
          <w:fldChar w:fldCharType="begin"/>
        </w:r>
        <w:r>
          <w:rPr>
            <w:noProof/>
            <w:webHidden/>
          </w:rPr>
          <w:instrText xml:space="preserve"> PAGEREF _Toc105359492 \h </w:instrText>
        </w:r>
        <w:r>
          <w:rPr>
            <w:noProof/>
            <w:webHidden/>
          </w:rPr>
        </w:r>
        <w:r>
          <w:rPr>
            <w:noProof/>
            <w:webHidden/>
          </w:rPr>
          <w:fldChar w:fldCharType="separate"/>
        </w:r>
        <w:r w:rsidR="004D4FB8">
          <w:rPr>
            <w:noProof/>
            <w:webHidden/>
          </w:rPr>
          <w:t>48</w:t>
        </w:r>
        <w:r>
          <w:rPr>
            <w:noProof/>
            <w:webHidden/>
          </w:rPr>
          <w:fldChar w:fldCharType="end"/>
        </w:r>
      </w:hyperlink>
    </w:p>
    <w:p w14:paraId="1D7A885D" w14:textId="50B0D9AB"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93" w:history="1">
        <w:r w:rsidRPr="00894279">
          <w:rPr>
            <w:rStyle w:val="Hipervnculo"/>
            <w:noProof/>
          </w:rPr>
          <w:t>Ilustración 27. Diagrama de flujo para guardar una creación de la red social</w:t>
        </w:r>
        <w:r>
          <w:rPr>
            <w:noProof/>
            <w:webHidden/>
          </w:rPr>
          <w:tab/>
        </w:r>
        <w:r>
          <w:rPr>
            <w:noProof/>
            <w:webHidden/>
          </w:rPr>
          <w:fldChar w:fldCharType="begin"/>
        </w:r>
        <w:r>
          <w:rPr>
            <w:noProof/>
            <w:webHidden/>
          </w:rPr>
          <w:instrText xml:space="preserve"> PAGEREF _Toc105359493 \h </w:instrText>
        </w:r>
        <w:r>
          <w:rPr>
            <w:noProof/>
            <w:webHidden/>
          </w:rPr>
        </w:r>
        <w:r>
          <w:rPr>
            <w:noProof/>
            <w:webHidden/>
          </w:rPr>
          <w:fldChar w:fldCharType="separate"/>
        </w:r>
        <w:r w:rsidR="004D4FB8">
          <w:rPr>
            <w:noProof/>
            <w:webHidden/>
          </w:rPr>
          <w:t>49</w:t>
        </w:r>
        <w:r>
          <w:rPr>
            <w:noProof/>
            <w:webHidden/>
          </w:rPr>
          <w:fldChar w:fldCharType="end"/>
        </w:r>
      </w:hyperlink>
    </w:p>
    <w:p w14:paraId="00CE0E43" w14:textId="7FFEB743"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94" w:history="1">
        <w:r w:rsidRPr="00894279">
          <w:rPr>
            <w:rStyle w:val="Hipervnculo"/>
            <w:noProof/>
          </w:rPr>
          <w:t>Ilustración 28. Arquitectura de las ULRs de la página principal</w:t>
        </w:r>
        <w:r>
          <w:rPr>
            <w:noProof/>
            <w:webHidden/>
          </w:rPr>
          <w:tab/>
        </w:r>
        <w:r>
          <w:rPr>
            <w:noProof/>
            <w:webHidden/>
          </w:rPr>
          <w:fldChar w:fldCharType="begin"/>
        </w:r>
        <w:r>
          <w:rPr>
            <w:noProof/>
            <w:webHidden/>
          </w:rPr>
          <w:instrText xml:space="preserve"> PAGEREF _Toc105359494 \h </w:instrText>
        </w:r>
        <w:r>
          <w:rPr>
            <w:noProof/>
            <w:webHidden/>
          </w:rPr>
        </w:r>
        <w:r>
          <w:rPr>
            <w:noProof/>
            <w:webHidden/>
          </w:rPr>
          <w:fldChar w:fldCharType="separate"/>
        </w:r>
        <w:r w:rsidR="004D4FB8">
          <w:rPr>
            <w:noProof/>
            <w:webHidden/>
          </w:rPr>
          <w:t>50</w:t>
        </w:r>
        <w:r>
          <w:rPr>
            <w:noProof/>
            <w:webHidden/>
          </w:rPr>
          <w:fldChar w:fldCharType="end"/>
        </w:r>
      </w:hyperlink>
    </w:p>
    <w:p w14:paraId="7C05D5D6" w14:textId="71CD45FC"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95" w:history="1">
        <w:r w:rsidRPr="00894279">
          <w:rPr>
            <w:rStyle w:val="Hipervnculo"/>
            <w:noProof/>
          </w:rPr>
          <w:t>Ilustración 29. Arquitectura de las URLs de la plataforma según usuarios</w:t>
        </w:r>
        <w:r>
          <w:rPr>
            <w:noProof/>
            <w:webHidden/>
          </w:rPr>
          <w:tab/>
        </w:r>
        <w:r>
          <w:rPr>
            <w:noProof/>
            <w:webHidden/>
          </w:rPr>
          <w:fldChar w:fldCharType="begin"/>
        </w:r>
        <w:r>
          <w:rPr>
            <w:noProof/>
            <w:webHidden/>
          </w:rPr>
          <w:instrText xml:space="preserve"> PAGEREF _Toc105359495 \h </w:instrText>
        </w:r>
        <w:r>
          <w:rPr>
            <w:noProof/>
            <w:webHidden/>
          </w:rPr>
        </w:r>
        <w:r>
          <w:rPr>
            <w:noProof/>
            <w:webHidden/>
          </w:rPr>
          <w:fldChar w:fldCharType="separate"/>
        </w:r>
        <w:r w:rsidR="004D4FB8">
          <w:rPr>
            <w:noProof/>
            <w:webHidden/>
          </w:rPr>
          <w:t>51</w:t>
        </w:r>
        <w:r>
          <w:rPr>
            <w:noProof/>
            <w:webHidden/>
          </w:rPr>
          <w:fldChar w:fldCharType="end"/>
        </w:r>
      </w:hyperlink>
    </w:p>
    <w:p w14:paraId="06E9671C" w14:textId="634D2217"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96" w:history="1">
        <w:r w:rsidRPr="00894279">
          <w:rPr>
            <w:rStyle w:val="Hipervnculo"/>
            <w:noProof/>
          </w:rPr>
          <w:t>Ilustración 30. Arquitectura de las URLs para los clientes</w:t>
        </w:r>
        <w:r>
          <w:rPr>
            <w:noProof/>
            <w:webHidden/>
          </w:rPr>
          <w:tab/>
        </w:r>
        <w:r>
          <w:rPr>
            <w:noProof/>
            <w:webHidden/>
          </w:rPr>
          <w:fldChar w:fldCharType="begin"/>
        </w:r>
        <w:r>
          <w:rPr>
            <w:noProof/>
            <w:webHidden/>
          </w:rPr>
          <w:instrText xml:space="preserve"> PAGEREF _Toc105359496 \h </w:instrText>
        </w:r>
        <w:r>
          <w:rPr>
            <w:noProof/>
            <w:webHidden/>
          </w:rPr>
        </w:r>
        <w:r>
          <w:rPr>
            <w:noProof/>
            <w:webHidden/>
          </w:rPr>
          <w:fldChar w:fldCharType="separate"/>
        </w:r>
        <w:r w:rsidR="004D4FB8">
          <w:rPr>
            <w:noProof/>
            <w:webHidden/>
          </w:rPr>
          <w:t>52</w:t>
        </w:r>
        <w:r>
          <w:rPr>
            <w:noProof/>
            <w:webHidden/>
          </w:rPr>
          <w:fldChar w:fldCharType="end"/>
        </w:r>
      </w:hyperlink>
    </w:p>
    <w:p w14:paraId="43255FA2" w14:textId="23929699"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97" w:history="1">
        <w:r w:rsidRPr="00894279">
          <w:rPr>
            <w:rStyle w:val="Hipervnculo"/>
            <w:noProof/>
          </w:rPr>
          <w:t>Ilustración 31. Arquitectura de las URLs para los profesionales de tipo basic</w:t>
        </w:r>
        <w:r>
          <w:rPr>
            <w:noProof/>
            <w:webHidden/>
          </w:rPr>
          <w:tab/>
        </w:r>
        <w:r>
          <w:rPr>
            <w:noProof/>
            <w:webHidden/>
          </w:rPr>
          <w:fldChar w:fldCharType="begin"/>
        </w:r>
        <w:r>
          <w:rPr>
            <w:noProof/>
            <w:webHidden/>
          </w:rPr>
          <w:instrText xml:space="preserve"> PAGEREF _Toc105359497 \h </w:instrText>
        </w:r>
        <w:r>
          <w:rPr>
            <w:noProof/>
            <w:webHidden/>
          </w:rPr>
        </w:r>
        <w:r>
          <w:rPr>
            <w:noProof/>
            <w:webHidden/>
          </w:rPr>
          <w:fldChar w:fldCharType="separate"/>
        </w:r>
        <w:r w:rsidR="004D4FB8">
          <w:rPr>
            <w:noProof/>
            <w:webHidden/>
          </w:rPr>
          <w:t>55</w:t>
        </w:r>
        <w:r>
          <w:rPr>
            <w:noProof/>
            <w:webHidden/>
          </w:rPr>
          <w:fldChar w:fldCharType="end"/>
        </w:r>
      </w:hyperlink>
    </w:p>
    <w:p w14:paraId="0BD2A81D" w14:textId="519415EE"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98" w:history="1">
        <w:r w:rsidRPr="00894279">
          <w:rPr>
            <w:rStyle w:val="Hipervnculo"/>
            <w:noProof/>
          </w:rPr>
          <w:t>Ilustración 32. Arquitectura de las URLs para profesionales de tipo business</w:t>
        </w:r>
        <w:r>
          <w:rPr>
            <w:noProof/>
            <w:webHidden/>
          </w:rPr>
          <w:tab/>
        </w:r>
        <w:r>
          <w:rPr>
            <w:noProof/>
            <w:webHidden/>
          </w:rPr>
          <w:fldChar w:fldCharType="begin"/>
        </w:r>
        <w:r>
          <w:rPr>
            <w:noProof/>
            <w:webHidden/>
          </w:rPr>
          <w:instrText xml:space="preserve"> PAGEREF _Toc105359498 \h </w:instrText>
        </w:r>
        <w:r>
          <w:rPr>
            <w:noProof/>
            <w:webHidden/>
          </w:rPr>
        </w:r>
        <w:r>
          <w:rPr>
            <w:noProof/>
            <w:webHidden/>
          </w:rPr>
          <w:fldChar w:fldCharType="separate"/>
        </w:r>
        <w:r w:rsidR="004D4FB8">
          <w:rPr>
            <w:noProof/>
            <w:webHidden/>
          </w:rPr>
          <w:t>56</w:t>
        </w:r>
        <w:r>
          <w:rPr>
            <w:noProof/>
            <w:webHidden/>
          </w:rPr>
          <w:fldChar w:fldCharType="end"/>
        </w:r>
      </w:hyperlink>
    </w:p>
    <w:p w14:paraId="2B882758" w14:textId="3DEA2C0E"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499" w:history="1">
        <w:r w:rsidRPr="00894279">
          <w:rPr>
            <w:rStyle w:val="Hipervnculo"/>
            <w:noProof/>
          </w:rPr>
          <w:t>Ilustración 33. Arquitectura del modelo API REST</w:t>
        </w:r>
        <w:r>
          <w:rPr>
            <w:noProof/>
            <w:webHidden/>
          </w:rPr>
          <w:tab/>
        </w:r>
        <w:r>
          <w:rPr>
            <w:noProof/>
            <w:webHidden/>
          </w:rPr>
          <w:fldChar w:fldCharType="begin"/>
        </w:r>
        <w:r>
          <w:rPr>
            <w:noProof/>
            <w:webHidden/>
          </w:rPr>
          <w:instrText xml:space="preserve"> PAGEREF _Toc105359499 \h </w:instrText>
        </w:r>
        <w:r>
          <w:rPr>
            <w:noProof/>
            <w:webHidden/>
          </w:rPr>
        </w:r>
        <w:r>
          <w:rPr>
            <w:noProof/>
            <w:webHidden/>
          </w:rPr>
          <w:fldChar w:fldCharType="separate"/>
        </w:r>
        <w:r w:rsidR="004D4FB8">
          <w:rPr>
            <w:noProof/>
            <w:webHidden/>
          </w:rPr>
          <w:t>61</w:t>
        </w:r>
        <w:r>
          <w:rPr>
            <w:noProof/>
            <w:webHidden/>
          </w:rPr>
          <w:fldChar w:fldCharType="end"/>
        </w:r>
      </w:hyperlink>
    </w:p>
    <w:p w14:paraId="215A2766" w14:textId="7A6A1133"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00" w:history="1">
        <w:r w:rsidRPr="00894279">
          <w:rPr>
            <w:rStyle w:val="Hipervnculo"/>
            <w:noProof/>
          </w:rPr>
          <w:t>Ilustración 34. Interfaz de la página principal</w:t>
        </w:r>
        <w:r>
          <w:rPr>
            <w:noProof/>
            <w:webHidden/>
          </w:rPr>
          <w:tab/>
        </w:r>
        <w:r>
          <w:rPr>
            <w:noProof/>
            <w:webHidden/>
          </w:rPr>
          <w:fldChar w:fldCharType="begin"/>
        </w:r>
        <w:r>
          <w:rPr>
            <w:noProof/>
            <w:webHidden/>
          </w:rPr>
          <w:instrText xml:space="preserve"> PAGEREF _Toc105359500 \h </w:instrText>
        </w:r>
        <w:r>
          <w:rPr>
            <w:noProof/>
            <w:webHidden/>
          </w:rPr>
        </w:r>
        <w:r>
          <w:rPr>
            <w:noProof/>
            <w:webHidden/>
          </w:rPr>
          <w:fldChar w:fldCharType="separate"/>
        </w:r>
        <w:r w:rsidR="004D4FB8">
          <w:rPr>
            <w:noProof/>
            <w:webHidden/>
          </w:rPr>
          <w:t>62</w:t>
        </w:r>
        <w:r>
          <w:rPr>
            <w:noProof/>
            <w:webHidden/>
          </w:rPr>
          <w:fldChar w:fldCharType="end"/>
        </w:r>
      </w:hyperlink>
    </w:p>
    <w:p w14:paraId="1AA63206" w14:textId="19F4E5CA"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01" w:history="1">
        <w:r w:rsidRPr="00894279">
          <w:rPr>
            <w:rStyle w:val="Hipervnculo"/>
            <w:noProof/>
          </w:rPr>
          <w:t>Ilustración 35. Interfaz para el acceso de un usuario</w:t>
        </w:r>
        <w:r>
          <w:rPr>
            <w:noProof/>
            <w:webHidden/>
          </w:rPr>
          <w:tab/>
        </w:r>
        <w:r>
          <w:rPr>
            <w:noProof/>
            <w:webHidden/>
          </w:rPr>
          <w:fldChar w:fldCharType="begin"/>
        </w:r>
        <w:r>
          <w:rPr>
            <w:noProof/>
            <w:webHidden/>
          </w:rPr>
          <w:instrText xml:space="preserve"> PAGEREF _Toc105359501 \h </w:instrText>
        </w:r>
        <w:r>
          <w:rPr>
            <w:noProof/>
            <w:webHidden/>
          </w:rPr>
        </w:r>
        <w:r>
          <w:rPr>
            <w:noProof/>
            <w:webHidden/>
          </w:rPr>
          <w:fldChar w:fldCharType="separate"/>
        </w:r>
        <w:r w:rsidR="004D4FB8">
          <w:rPr>
            <w:noProof/>
            <w:webHidden/>
          </w:rPr>
          <w:t>62</w:t>
        </w:r>
        <w:r>
          <w:rPr>
            <w:noProof/>
            <w:webHidden/>
          </w:rPr>
          <w:fldChar w:fldCharType="end"/>
        </w:r>
      </w:hyperlink>
    </w:p>
    <w:p w14:paraId="74D9CBF8" w14:textId="67CCA23C"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02" w:history="1">
        <w:r w:rsidRPr="00894279">
          <w:rPr>
            <w:rStyle w:val="Hipervnculo"/>
            <w:noProof/>
          </w:rPr>
          <w:t>Ilustración 36. Interfaz para el registro de un usuario I</w:t>
        </w:r>
        <w:r>
          <w:rPr>
            <w:noProof/>
            <w:webHidden/>
          </w:rPr>
          <w:tab/>
        </w:r>
        <w:r>
          <w:rPr>
            <w:noProof/>
            <w:webHidden/>
          </w:rPr>
          <w:fldChar w:fldCharType="begin"/>
        </w:r>
        <w:r>
          <w:rPr>
            <w:noProof/>
            <w:webHidden/>
          </w:rPr>
          <w:instrText xml:space="preserve"> PAGEREF _Toc105359502 \h </w:instrText>
        </w:r>
        <w:r>
          <w:rPr>
            <w:noProof/>
            <w:webHidden/>
          </w:rPr>
        </w:r>
        <w:r>
          <w:rPr>
            <w:noProof/>
            <w:webHidden/>
          </w:rPr>
          <w:fldChar w:fldCharType="separate"/>
        </w:r>
        <w:r w:rsidR="004D4FB8">
          <w:rPr>
            <w:noProof/>
            <w:webHidden/>
          </w:rPr>
          <w:t>63</w:t>
        </w:r>
        <w:r>
          <w:rPr>
            <w:noProof/>
            <w:webHidden/>
          </w:rPr>
          <w:fldChar w:fldCharType="end"/>
        </w:r>
      </w:hyperlink>
    </w:p>
    <w:p w14:paraId="6272E759" w14:textId="22156273"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03" w:history="1">
        <w:r w:rsidRPr="00894279">
          <w:rPr>
            <w:rStyle w:val="Hipervnculo"/>
            <w:noProof/>
          </w:rPr>
          <w:t>Ilustración 37. Interfaz para el registro de un usuario II</w:t>
        </w:r>
        <w:r>
          <w:rPr>
            <w:noProof/>
            <w:webHidden/>
          </w:rPr>
          <w:tab/>
        </w:r>
        <w:r>
          <w:rPr>
            <w:noProof/>
            <w:webHidden/>
          </w:rPr>
          <w:fldChar w:fldCharType="begin"/>
        </w:r>
        <w:r>
          <w:rPr>
            <w:noProof/>
            <w:webHidden/>
          </w:rPr>
          <w:instrText xml:space="preserve"> PAGEREF _Toc105359503 \h </w:instrText>
        </w:r>
        <w:r>
          <w:rPr>
            <w:noProof/>
            <w:webHidden/>
          </w:rPr>
        </w:r>
        <w:r>
          <w:rPr>
            <w:noProof/>
            <w:webHidden/>
          </w:rPr>
          <w:fldChar w:fldCharType="separate"/>
        </w:r>
        <w:r w:rsidR="004D4FB8">
          <w:rPr>
            <w:noProof/>
            <w:webHidden/>
          </w:rPr>
          <w:t>63</w:t>
        </w:r>
        <w:r>
          <w:rPr>
            <w:noProof/>
            <w:webHidden/>
          </w:rPr>
          <w:fldChar w:fldCharType="end"/>
        </w:r>
      </w:hyperlink>
    </w:p>
    <w:p w14:paraId="6D221DB7" w14:textId="116BEA97"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04" w:history="1">
        <w:r w:rsidRPr="00894279">
          <w:rPr>
            <w:rStyle w:val="Hipervnculo"/>
            <w:noProof/>
          </w:rPr>
          <w:t>Ilustración 38. Interfaz para visualizar a los clientes</w:t>
        </w:r>
        <w:r>
          <w:rPr>
            <w:noProof/>
            <w:webHidden/>
          </w:rPr>
          <w:tab/>
        </w:r>
        <w:r>
          <w:rPr>
            <w:noProof/>
            <w:webHidden/>
          </w:rPr>
          <w:fldChar w:fldCharType="begin"/>
        </w:r>
        <w:r>
          <w:rPr>
            <w:noProof/>
            <w:webHidden/>
          </w:rPr>
          <w:instrText xml:space="preserve"> PAGEREF _Toc105359504 \h </w:instrText>
        </w:r>
        <w:r>
          <w:rPr>
            <w:noProof/>
            <w:webHidden/>
          </w:rPr>
        </w:r>
        <w:r>
          <w:rPr>
            <w:noProof/>
            <w:webHidden/>
          </w:rPr>
          <w:fldChar w:fldCharType="separate"/>
        </w:r>
        <w:r w:rsidR="004D4FB8">
          <w:rPr>
            <w:noProof/>
            <w:webHidden/>
          </w:rPr>
          <w:t>64</w:t>
        </w:r>
        <w:r>
          <w:rPr>
            <w:noProof/>
            <w:webHidden/>
          </w:rPr>
          <w:fldChar w:fldCharType="end"/>
        </w:r>
      </w:hyperlink>
    </w:p>
    <w:p w14:paraId="50DAF442" w14:textId="247F3114"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05" w:history="1">
        <w:r w:rsidRPr="00894279">
          <w:rPr>
            <w:rStyle w:val="Hipervnculo"/>
            <w:noProof/>
          </w:rPr>
          <w:t>Ilustración 39. Interfaz para visualizar las dietas</w:t>
        </w:r>
        <w:r>
          <w:rPr>
            <w:noProof/>
            <w:webHidden/>
          </w:rPr>
          <w:tab/>
        </w:r>
        <w:r>
          <w:rPr>
            <w:noProof/>
            <w:webHidden/>
          </w:rPr>
          <w:fldChar w:fldCharType="begin"/>
        </w:r>
        <w:r>
          <w:rPr>
            <w:noProof/>
            <w:webHidden/>
          </w:rPr>
          <w:instrText xml:space="preserve"> PAGEREF _Toc105359505 \h </w:instrText>
        </w:r>
        <w:r>
          <w:rPr>
            <w:noProof/>
            <w:webHidden/>
          </w:rPr>
        </w:r>
        <w:r>
          <w:rPr>
            <w:noProof/>
            <w:webHidden/>
          </w:rPr>
          <w:fldChar w:fldCharType="separate"/>
        </w:r>
        <w:r w:rsidR="004D4FB8">
          <w:rPr>
            <w:noProof/>
            <w:webHidden/>
          </w:rPr>
          <w:t>64</w:t>
        </w:r>
        <w:r>
          <w:rPr>
            <w:noProof/>
            <w:webHidden/>
          </w:rPr>
          <w:fldChar w:fldCharType="end"/>
        </w:r>
      </w:hyperlink>
    </w:p>
    <w:p w14:paraId="7AD96EB3" w14:textId="66A33C08"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06" w:history="1">
        <w:r w:rsidRPr="00894279">
          <w:rPr>
            <w:rStyle w:val="Hipervnculo"/>
            <w:noProof/>
          </w:rPr>
          <w:t>Ilustración 40. Interfaz para visualizar las recetas</w:t>
        </w:r>
        <w:r>
          <w:rPr>
            <w:noProof/>
            <w:webHidden/>
          </w:rPr>
          <w:tab/>
        </w:r>
        <w:r>
          <w:rPr>
            <w:noProof/>
            <w:webHidden/>
          </w:rPr>
          <w:fldChar w:fldCharType="begin"/>
        </w:r>
        <w:r>
          <w:rPr>
            <w:noProof/>
            <w:webHidden/>
          </w:rPr>
          <w:instrText xml:space="preserve"> PAGEREF _Toc105359506 \h </w:instrText>
        </w:r>
        <w:r>
          <w:rPr>
            <w:noProof/>
            <w:webHidden/>
          </w:rPr>
        </w:r>
        <w:r>
          <w:rPr>
            <w:noProof/>
            <w:webHidden/>
          </w:rPr>
          <w:fldChar w:fldCharType="separate"/>
        </w:r>
        <w:r w:rsidR="004D4FB8">
          <w:rPr>
            <w:noProof/>
            <w:webHidden/>
          </w:rPr>
          <w:t>65</w:t>
        </w:r>
        <w:r>
          <w:rPr>
            <w:noProof/>
            <w:webHidden/>
          </w:rPr>
          <w:fldChar w:fldCharType="end"/>
        </w:r>
      </w:hyperlink>
    </w:p>
    <w:p w14:paraId="0278CA5C" w14:textId="66C0782C"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07" w:history="1">
        <w:r w:rsidRPr="00894279">
          <w:rPr>
            <w:rStyle w:val="Hipervnculo"/>
            <w:noProof/>
          </w:rPr>
          <w:t>Ilustración 41. Interfaz para visualizar las rutinas</w:t>
        </w:r>
        <w:r>
          <w:rPr>
            <w:noProof/>
            <w:webHidden/>
          </w:rPr>
          <w:tab/>
        </w:r>
        <w:r>
          <w:rPr>
            <w:noProof/>
            <w:webHidden/>
          </w:rPr>
          <w:fldChar w:fldCharType="begin"/>
        </w:r>
        <w:r>
          <w:rPr>
            <w:noProof/>
            <w:webHidden/>
          </w:rPr>
          <w:instrText xml:space="preserve"> PAGEREF _Toc105359507 \h </w:instrText>
        </w:r>
        <w:r>
          <w:rPr>
            <w:noProof/>
            <w:webHidden/>
          </w:rPr>
        </w:r>
        <w:r>
          <w:rPr>
            <w:noProof/>
            <w:webHidden/>
          </w:rPr>
          <w:fldChar w:fldCharType="separate"/>
        </w:r>
        <w:r w:rsidR="004D4FB8">
          <w:rPr>
            <w:noProof/>
            <w:webHidden/>
          </w:rPr>
          <w:t>65</w:t>
        </w:r>
        <w:r>
          <w:rPr>
            <w:noProof/>
            <w:webHidden/>
          </w:rPr>
          <w:fldChar w:fldCharType="end"/>
        </w:r>
      </w:hyperlink>
    </w:p>
    <w:p w14:paraId="6EF7CC50" w14:textId="23EC1BFA"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08" w:history="1">
        <w:r w:rsidRPr="00894279">
          <w:rPr>
            <w:rStyle w:val="Hipervnculo"/>
            <w:noProof/>
          </w:rPr>
          <w:t>Ilustración 42. Interfaz para visualizar los ejercicios</w:t>
        </w:r>
        <w:r>
          <w:rPr>
            <w:noProof/>
            <w:webHidden/>
          </w:rPr>
          <w:tab/>
        </w:r>
        <w:r>
          <w:rPr>
            <w:noProof/>
            <w:webHidden/>
          </w:rPr>
          <w:fldChar w:fldCharType="begin"/>
        </w:r>
        <w:r>
          <w:rPr>
            <w:noProof/>
            <w:webHidden/>
          </w:rPr>
          <w:instrText xml:space="preserve"> PAGEREF _Toc105359508 \h </w:instrText>
        </w:r>
        <w:r>
          <w:rPr>
            <w:noProof/>
            <w:webHidden/>
          </w:rPr>
        </w:r>
        <w:r>
          <w:rPr>
            <w:noProof/>
            <w:webHidden/>
          </w:rPr>
          <w:fldChar w:fldCharType="separate"/>
        </w:r>
        <w:r w:rsidR="004D4FB8">
          <w:rPr>
            <w:noProof/>
            <w:webHidden/>
          </w:rPr>
          <w:t>66</w:t>
        </w:r>
        <w:r>
          <w:rPr>
            <w:noProof/>
            <w:webHidden/>
          </w:rPr>
          <w:fldChar w:fldCharType="end"/>
        </w:r>
      </w:hyperlink>
    </w:p>
    <w:p w14:paraId="33660F4E" w14:textId="1D3BB7F8"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09" w:history="1">
        <w:r w:rsidRPr="00894279">
          <w:rPr>
            <w:rStyle w:val="Hipervnculo"/>
            <w:noProof/>
          </w:rPr>
          <w:t>Ilustración 43. Interfaz para visualizar los planes diarios</w:t>
        </w:r>
        <w:r>
          <w:rPr>
            <w:noProof/>
            <w:webHidden/>
          </w:rPr>
          <w:tab/>
        </w:r>
        <w:r>
          <w:rPr>
            <w:noProof/>
            <w:webHidden/>
          </w:rPr>
          <w:fldChar w:fldCharType="begin"/>
        </w:r>
        <w:r>
          <w:rPr>
            <w:noProof/>
            <w:webHidden/>
          </w:rPr>
          <w:instrText xml:space="preserve"> PAGEREF _Toc105359509 \h </w:instrText>
        </w:r>
        <w:r>
          <w:rPr>
            <w:noProof/>
            <w:webHidden/>
          </w:rPr>
        </w:r>
        <w:r>
          <w:rPr>
            <w:noProof/>
            <w:webHidden/>
          </w:rPr>
          <w:fldChar w:fldCharType="separate"/>
        </w:r>
        <w:r w:rsidR="004D4FB8">
          <w:rPr>
            <w:noProof/>
            <w:webHidden/>
          </w:rPr>
          <w:t>66</w:t>
        </w:r>
        <w:r>
          <w:rPr>
            <w:noProof/>
            <w:webHidden/>
          </w:rPr>
          <w:fldChar w:fldCharType="end"/>
        </w:r>
      </w:hyperlink>
    </w:p>
    <w:p w14:paraId="6D65DFA7" w14:textId="762CB938"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10" w:history="1">
        <w:r w:rsidRPr="00894279">
          <w:rPr>
            <w:rStyle w:val="Hipervnculo"/>
            <w:noProof/>
          </w:rPr>
          <w:t>Ilustración 44. Interfaz cliente para ver su plan diario</w:t>
        </w:r>
        <w:r>
          <w:rPr>
            <w:noProof/>
            <w:webHidden/>
          </w:rPr>
          <w:tab/>
        </w:r>
        <w:r>
          <w:rPr>
            <w:noProof/>
            <w:webHidden/>
          </w:rPr>
          <w:fldChar w:fldCharType="begin"/>
        </w:r>
        <w:r>
          <w:rPr>
            <w:noProof/>
            <w:webHidden/>
          </w:rPr>
          <w:instrText xml:space="preserve"> PAGEREF _Toc105359510 \h </w:instrText>
        </w:r>
        <w:r>
          <w:rPr>
            <w:noProof/>
            <w:webHidden/>
          </w:rPr>
        </w:r>
        <w:r>
          <w:rPr>
            <w:noProof/>
            <w:webHidden/>
          </w:rPr>
          <w:fldChar w:fldCharType="separate"/>
        </w:r>
        <w:r w:rsidR="004D4FB8">
          <w:rPr>
            <w:noProof/>
            <w:webHidden/>
          </w:rPr>
          <w:t>67</w:t>
        </w:r>
        <w:r>
          <w:rPr>
            <w:noProof/>
            <w:webHidden/>
          </w:rPr>
          <w:fldChar w:fldCharType="end"/>
        </w:r>
      </w:hyperlink>
    </w:p>
    <w:p w14:paraId="7841EBF9" w14:textId="74E5A0E5"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11" w:history="1">
        <w:r w:rsidRPr="00894279">
          <w:rPr>
            <w:rStyle w:val="Hipervnculo"/>
            <w:noProof/>
          </w:rPr>
          <w:t>Ilustración 45. Interfaz cliente para ver a sus profesionales</w:t>
        </w:r>
        <w:r>
          <w:rPr>
            <w:noProof/>
            <w:webHidden/>
          </w:rPr>
          <w:tab/>
        </w:r>
        <w:r>
          <w:rPr>
            <w:noProof/>
            <w:webHidden/>
          </w:rPr>
          <w:fldChar w:fldCharType="begin"/>
        </w:r>
        <w:r>
          <w:rPr>
            <w:noProof/>
            <w:webHidden/>
          </w:rPr>
          <w:instrText xml:space="preserve"> PAGEREF _Toc105359511 \h </w:instrText>
        </w:r>
        <w:r>
          <w:rPr>
            <w:noProof/>
            <w:webHidden/>
          </w:rPr>
        </w:r>
        <w:r>
          <w:rPr>
            <w:noProof/>
            <w:webHidden/>
          </w:rPr>
          <w:fldChar w:fldCharType="separate"/>
        </w:r>
        <w:r w:rsidR="004D4FB8">
          <w:rPr>
            <w:noProof/>
            <w:webHidden/>
          </w:rPr>
          <w:t>67</w:t>
        </w:r>
        <w:r>
          <w:rPr>
            <w:noProof/>
            <w:webHidden/>
          </w:rPr>
          <w:fldChar w:fldCharType="end"/>
        </w:r>
      </w:hyperlink>
    </w:p>
    <w:p w14:paraId="1406954A" w14:textId="2CFFCC95"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12" w:history="1">
        <w:r w:rsidRPr="00894279">
          <w:rPr>
            <w:rStyle w:val="Hipervnculo"/>
            <w:noProof/>
          </w:rPr>
          <w:t>Ilustración 46. Interfaz cliente para el buscador de recetas</w:t>
        </w:r>
        <w:r>
          <w:rPr>
            <w:noProof/>
            <w:webHidden/>
          </w:rPr>
          <w:tab/>
        </w:r>
        <w:r>
          <w:rPr>
            <w:noProof/>
            <w:webHidden/>
          </w:rPr>
          <w:fldChar w:fldCharType="begin"/>
        </w:r>
        <w:r>
          <w:rPr>
            <w:noProof/>
            <w:webHidden/>
          </w:rPr>
          <w:instrText xml:space="preserve"> PAGEREF _Toc105359512 \h </w:instrText>
        </w:r>
        <w:r>
          <w:rPr>
            <w:noProof/>
            <w:webHidden/>
          </w:rPr>
        </w:r>
        <w:r>
          <w:rPr>
            <w:noProof/>
            <w:webHidden/>
          </w:rPr>
          <w:fldChar w:fldCharType="separate"/>
        </w:r>
        <w:r w:rsidR="004D4FB8">
          <w:rPr>
            <w:noProof/>
            <w:webHidden/>
          </w:rPr>
          <w:t>68</w:t>
        </w:r>
        <w:r>
          <w:rPr>
            <w:noProof/>
            <w:webHidden/>
          </w:rPr>
          <w:fldChar w:fldCharType="end"/>
        </w:r>
      </w:hyperlink>
    </w:p>
    <w:p w14:paraId="5B99E5AA" w14:textId="0D0FDAD6"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13" w:history="1">
        <w:r w:rsidRPr="00894279">
          <w:rPr>
            <w:rStyle w:val="Hipervnculo"/>
            <w:noProof/>
          </w:rPr>
          <w:t>Ilustración 47. Interfaz cliente para ver las creaciones guardadas</w:t>
        </w:r>
        <w:r>
          <w:rPr>
            <w:noProof/>
            <w:webHidden/>
          </w:rPr>
          <w:tab/>
        </w:r>
        <w:r>
          <w:rPr>
            <w:noProof/>
            <w:webHidden/>
          </w:rPr>
          <w:fldChar w:fldCharType="begin"/>
        </w:r>
        <w:r>
          <w:rPr>
            <w:noProof/>
            <w:webHidden/>
          </w:rPr>
          <w:instrText xml:space="preserve"> PAGEREF _Toc105359513 \h </w:instrText>
        </w:r>
        <w:r>
          <w:rPr>
            <w:noProof/>
            <w:webHidden/>
          </w:rPr>
        </w:r>
        <w:r>
          <w:rPr>
            <w:noProof/>
            <w:webHidden/>
          </w:rPr>
          <w:fldChar w:fldCharType="separate"/>
        </w:r>
        <w:r w:rsidR="004D4FB8">
          <w:rPr>
            <w:noProof/>
            <w:webHidden/>
          </w:rPr>
          <w:t>68</w:t>
        </w:r>
        <w:r>
          <w:rPr>
            <w:noProof/>
            <w:webHidden/>
          </w:rPr>
          <w:fldChar w:fldCharType="end"/>
        </w:r>
      </w:hyperlink>
    </w:p>
    <w:p w14:paraId="3A0C83EC" w14:textId="3C42A246"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14" w:history="1">
        <w:r w:rsidRPr="00894279">
          <w:rPr>
            <w:rStyle w:val="Hipervnculo"/>
            <w:noProof/>
          </w:rPr>
          <w:t>Ilustración 48. Interfaz cliente de ejemplo para ver una de las creaciones guardadas</w:t>
        </w:r>
        <w:r>
          <w:rPr>
            <w:noProof/>
            <w:webHidden/>
          </w:rPr>
          <w:tab/>
        </w:r>
        <w:r>
          <w:rPr>
            <w:noProof/>
            <w:webHidden/>
          </w:rPr>
          <w:fldChar w:fldCharType="begin"/>
        </w:r>
        <w:r>
          <w:rPr>
            <w:noProof/>
            <w:webHidden/>
          </w:rPr>
          <w:instrText xml:space="preserve"> PAGEREF _Toc105359514 \h </w:instrText>
        </w:r>
        <w:r>
          <w:rPr>
            <w:noProof/>
            <w:webHidden/>
          </w:rPr>
        </w:r>
        <w:r>
          <w:rPr>
            <w:noProof/>
            <w:webHidden/>
          </w:rPr>
          <w:fldChar w:fldCharType="separate"/>
        </w:r>
        <w:r w:rsidR="004D4FB8">
          <w:rPr>
            <w:noProof/>
            <w:webHidden/>
          </w:rPr>
          <w:t>69</w:t>
        </w:r>
        <w:r>
          <w:rPr>
            <w:noProof/>
            <w:webHidden/>
          </w:rPr>
          <w:fldChar w:fldCharType="end"/>
        </w:r>
      </w:hyperlink>
    </w:p>
    <w:p w14:paraId="0D2DD46C" w14:textId="47EB86CF"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15" w:history="1">
        <w:r w:rsidRPr="00894279">
          <w:rPr>
            <w:rStyle w:val="Hipervnculo"/>
            <w:noProof/>
          </w:rPr>
          <w:t>Ilustración 49. Interfaz cliente para la red social</w:t>
        </w:r>
        <w:r>
          <w:rPr>
            <w:noProof/>
            <w:webHidden/>
          </w:rPr>
          <w:tab/>
        </w:r>
        <w:r>
          <w:rPr>
            <w:noProof/>
            <w:webHidden/>
          </w:rPr>
          <w:fldChar w:fldCharType="begin"/>
        </w:r>
        <w:r>
          <w:rPr>
            <w:noProof/>
            <w:webHidden/>
          </w:rPr>
          <w:instrText xml:space="preserve"> PAGEREF _Toc105359515 \h </w:instrText>
        </w:r>
        <w:r>
          <w:rPr>
            <w:noProof/>
            <w:webHidden/>
          </w:rPr>
        </w:r>
        <w:r>
          <w:rPr>
            <w:noProof/>
            <w:webHidden/>
          </w:rPr>
          <w:fldChar w:fldCharType="separate"/>
        </w:r>
        <w:r w:rsidR="004D4FB8">
          <w:rPr>
            <w:noProof/>
            <w:webHidden/>
          </w:rPr>
          <w:t>69</w:t>
        </w:r>
        <w:r>
          <w:rPr>
            <w:noProof/>
            <w:webHidden/>
          </w:rPr>
          <w:fldChar w:fldCharType="end"/>
        </w:r>
      </w:hyperlink>
    </w:p>
    <w:p w14:paraId="697F9C26" w14:textId="323AE4FD" w:rsidR="00217C2F" w:rsidRPr="00D43323" w:rsidRDefault="003A5993" w:rsidP="00D43323">
      <w:pPr>
        <w:widowControl w:val="0"/>
        <w:jc w:val="left"/>
        <w:rPr>
          <w:sz w:val="22"/>
          <w:szCs w:val="22"/>
        </w:rPr>
      </w:pPr>
      <w:r>
        <w:rPr>
          <w:sz w:val="20"/>
          <w:szCs w:val="20"/>
        </w:rPr>
        <w:fldChar w:fldCharType="end"/>
      </w:r>
    </w:p>
    <w:p w14:paraId="5F965CA8" w14:textId="77777777" w:rsidR="00217C2F" w:rsidRDefault="00217C2F" w:rsidP="00D43323">
      <w:pPr>
        <w:widowControl w:val="0"/>
        <w:jc w:val="left"/>
      </w:pPr>
    </w:p>
    <w:p w14:paraId="266D86BA" w14:textId="77777777" w:rsidR="00DF77E0" w:rsidRDefault="00DF77E0">
      <w:pPr>
        <w:spacing w:after="0" w:line="240" w:lineRule="auto"/>
        <w:jc w:val="left"/>
        <w:rPr>
          <w:b/>
          <w:i/>
          <w:sz w:val="44"/>
        </w:rPr>
      </w:pPr>
      <w:r>
        <w:rPr>
          <w:b/>
          <w:i/>
          <w:sz w:val="44"/>
        </w:rPr>
        <w:br w:type="page"/>
      </w:r>
    </w:p>
    <w:p w14:paraId="05D6FDFE" w14:textId="5304D177" w:rsidR="00217C2F" w:rsidRPr="00C14FC4" w:rsidRDefault="00217C2F" w:rsidP="00C14FC4">
      <w:pPr>
        <w:widowControl w:val="0"/>
        <w:jc w:val="center"/>
        <w:outlineLvl w:val="0"/>
        <w:rPr>
          <w:b/>
          <w:i/>
          <w:sz w:val="44"/>
        </w:rPr>
      </w:pPr>
      <w:r w:rsidRPr="00D43323">
        <w:rPr>
          <w:b/>
          <w:i/>
          <w:sz w:val="44"/>
        </w:rPr>
        <w:lastRenderedPageBreak/>
        <w:t>Índice de tablas</w:t>
      </w:r>
    </w:p>
    <w:p w14:paraId="7A420B74" w14:textId="51E9BF2F" w:rsidR="00533BA5" w:rsidRDefault="00217C2F">
      <w:pPr>
        <w:pStyle w:val="Tabladeilustraciones"/>
        <w:tabs>
          <w:tab w:val="right" w:leader="dot" w:pos="8777"/>
        </w:tabs>
        <w:rPr>
          <w:rFonts w:asciiTheme="minorHAnsi" w:eastAsiaTheme="minorEastAsia" w:hAnsiTheme="minorHAnsi" w:cstheme="minorBidi"/>
          <w:noProof/>
          <w:sz w:val="22"/>
          <w:szCs w:val="22"/>
        </w:rPr>
      </w:pPr>
      <w:r w:rsidRPr="00D43323">
        <w:rPr>
          <w:sz w:val="20"/>
        </w:rPr>
        <w:fldChar w:fldCharType="begin"/>
      </w:r>
      <w:r w:rsidRPr="00D43323">
        <w:rPr>
          <w:sz w:val="20"/>
        </w:rPr>
        <w:instrText xml:space="preserve"> TOC \h \z \c "Tabla" </w:instrText>
      </w:r>
      <w:r w:rsidRPr="00D43323">
        <w:rPr>
          <w:sz w:val="20"/>
        </w:rPr>
        <w:fldChar w:fldCharType="separate"/>
      </w:r>
      <w:hyperlink w:anchor="_Toc105359516" w:history="1">
        <w:r w:rsidR="00533BA5" w:rsidRPr="009D1E8D">
          <w:rPr>
            <w:rStyle w:val="Hipervnculo"/>
            <w:noProof/>
          </w:rPr>
          <w:t>Tabla 1. Posibles endpoints de la página principal</w:t>
        </w:r>
        <w:r w:rsidR="00533BA5">
          <w:rPr>
            <w:noProof/>
            <w:webHidden/>
          </w:rPr>
          <w:tab/>
        </w:r>
        <w:r w:rsidR="00533BA5">
          <w:rPr>
            <w:noProof/>
            <w:webHidden/>
          </w:rPr>
          <w:fldChar w:fldCharType="begin"/>
        </w:r>
        <w:r w:rsidR="00533BA5">
          <w:rPr>
            <w:noProof/>
            <w:webHidden/>
          </w:rPr>
          <w:instrText xml:space="preserve"> PAGEREF _Toc105359516 \h </w:instrText>
        </w:r>
        <w:r w:rsidR="00533BA5">
          <w:rPr>
            <w:noProof/>
            <w:webHidden/>
          </w:rPr>
        </w:r>
        <w:r w:rsidR="00533BA5">
          <w:rPr>
            <w:noProof/>
            <w:webHidden/>
          </w:rPr>
          <w:fldChar w:fldCharType="separate"/>
        </w:r>
        <w:r w:rsidR="004D4FB8">
          <w:rPr>
            <w:noProof/>
            <w:webHidden/>
          </w:rPr>
          <w:t>52</w:t>
        </w:r>
        <w:r w:rsidR="00533BA5">
          <w:rPr>
            <w:noProof/>
            <w:webHidden/>
          </w:rPr>
          <w:fldChar w:fldCharType="end"/>
        </w:r>
      </w:hyperlink>
    </w:p>
    <w:p w14:paraId="52BE4C36" w14:textId="475BBE3C"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17" w:history="1">
        <w:r w:rsidRPr="009D1E8D">
          <w:rPr>
            <w:rStyle w:val="Hipervnculo"/>
            <w:noProof/>
          </w:rPr>
          <w:t>Tabla 2. Posibles endpoints para los clientes de tipo free</w:t>
        </w:r>
        <w:r>
          <w:rPr>
            <w:noProof/>
            <w:webHidden/>
          </w:rPr>
          <w:tab/>
        </w:r>
        <w:r>
          <w:rPr>
            <w:noProof/>
            <w:webHidden/>
          </w:rPr>
          <w:fldChar w:fldCharType="begin"/>
        </w:r>
        <w:r>
          <w:rPr>
            <w:noProof/>
            <w:webHidden/>
          </w:rPr>
          <w:instrText xml:space="preserve"> PAGEREF _Toc105359517 \h </w:instrText>
        </w:r>
        <w:r>
          <w:rPr>
            <w:noProof/>
            <w:webHidden/>
          </w:rPr>
        </w:r>
        <w:r>
          <w:rPr>
            <w:noProof/>
            <w:webHidden/>
          </w:rPr>
          <w:fldChar w:fldCharType="separate"/>
        </w:r>
        <w:r w:rsidR="004D4FB8">
          <w:rPr>
            <w:noProof/>
            <w:webHidden/>
          </w:rPr>
          <w:t>53</w:t>
        </w:r>
        <w:r>
          <w:rPr>
            <w:noProof/>
            <w:webHidden/>
          </w:rPr>
          <w:fldChar w:fldCharType="end"/>
        </w:r>
      </w:hyperlink>
    </w:p>
    <w:p w14:paraId="697EA32F" w14:textId="32CB5938"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18" w:history="1">
        <w:r w:rsidRPr="009D1E8D">
          <w:rPr>
            <w:rStyle w:val="Hipervnculo"/>
            <w:noProof/>
          </w:rPr>
          <w:t>Tabla 3. Posibles endpoints para los clientes de tipo premium</w:t>
        </w:r>
        <w:r>
          <w:rPr>
            <w:noProof/>
            <w:webHidden/>
          </w:rPr>
          <w:tab/>
        </w:r>
        <w:r>
          <w:rPr>
            <w:noProof/>
            <w:webHidden/>
          </w:rPr>
          <w:fldChar w:fldCharType="begin"/>
        </w:r>
        <w:r>
          <w:rPr>
            <w:noProof/>
            <w:webHidden/>
          </w:rPr>
          <w:instrText xml:space="preserve"> PAGEREF _Toc105359518 \h </w:instrText>
        </w:r>
        <w:r>
          <w:rPr>
            <w:noProof/>
            <w:webHidden/>
          </w:rPr>
        </w:r>
        <w:r>
          <w:rPr>
            <w:noProof/>
            <w:webHidden/>
          </w:rPr>
          <w:fldChar w:fldCharType="separate"/>
        </w:r>
        <w:r w:rsidR="004D4FB8">
          <w:rPr>
            <w:noProof/>
            <w:webHidden/>
          </w:rPr>
          <w:t>54</w:t>
        </w:r>
        <w:r>
          <w:rPr>
            <w:noProof/>
            <w:webHidden/>
          </w:rPr>
          <w:fldChar w:fldCharType="end"/>
        </w:r>
      </w:hyperlink>
    </w:p>
    <w:p w14:paraId="3A472DAC" w14:textId="7ED0EC9C"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19" w:history="1">
        <w:r w:rsidRPr="009D1E8D">
          <w:rPr>
            <w:rStyle w:val="Hipervnculo"/>
            <w:noProof/>
          </w:rPr>
          <w:t>Tabla 4. Posibles endpoints relacionados con la red social</w:t>
        </w:r>
        <w:r>
          <w:rPr>
            <w:noProof/>
            <w:webHidden/>
          </w:rPr>
          <w:tab/>
        </w:r>
        <w:r>
          <w:rPr>
            <w:noProof/>
            <w:webHidden/>
          </w:rPr>
          <w:fldChar w:fldCharType="begin"/>
        </w:r>
        <w:r>
          <w:rPr>
            <w:noProof/>
            <w:webHidden/>
          </w:rPr>
          <w:instrText xml:space="preserve"> PAGEREF _Toc105359519 \h </w:instrText>
        </w:r>
        <w:r>
          <w:rPr>
            <w:noProof/>
            <w:webHidden/>
          </w:rPr>
        </w:r>
        <w:r>
          <w:rPr>
            <w:noProof/>
            <w:webHidden/>
          </w:rPr>
          <w:fldChar w:fldCharType="separate"/>
        </w:r>
        <w:r w:rsidR="004D4FB8">
          <w:rPr>
            <w:noProof/>
            <w:webHidden/>
          </w:rPr>
          <w:t>54</w:t>
        </w:r>
        <w:r>
          <w:rPr>
            <w:noProof/>
            <w:webHidden/>
          </w:rPr>
          <w:fldChar w:fldCharType="end"/>
        </w:r>
      </w:hyperlink>
    </w:p>
    <w:p w14:paraId="57AFF307" w14:textId="4188D385"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20" w:history="1">
        <w:r w:rsidRPr="009D1E8D">
          <w:rPr>
            <w:rStyle w:val="Hipervnculo"/>
            <w:noProof/>
          </w:rPr>
          <w:t>Tabla 5. Posibles endpoints para profesional de tipo basic</w:t>
        </w:r>
        <w:r>
          <w:rPr>
            <w:noProof/>
            <w:webHidden/>
          </w:rPr>
          <w:tab/>
        </w:r>
        <w:r>
          <w:rPr>
            <w:noProof/>
            <w:webHidden/>
          </w:rPr>
          <w:fldChar w:fldCharType="begin"/>
        </w:r>
        <w:r>
          <w:rPr>
            <w:noProof/>
            <w:webHidden/>
          </w:rPr>
          <w:instrText xml:space="preserve"> PAGEREF _Toc105359520 \h </w:instrText>
        </w:r>
        <w:r>
          <w:rPr>
            <w:noProof/>
            <w:webHidden/>
          </w:rPr>
        </w:r>
        <w:r>
          <w:rPr>
            <w:noProof/>
            <w:webHidden/>
          </w:rPr>
          <w:fldChar w:fldCharType="separate"/>
        </w:r>
        <w:r w:rsidR="004D4FB8">
          <w:rPr>
            <w:noProof/>
            <w:webHidden/>
          </w:rPr>
          <w:t>55</w:t>
        </w:r>
        <w:r>
          <w:rPr>
            <w:noProof/>
            <w:webHidden/>
          </w:rPr>
          <w:fldChar w:fldCharType="end"/>
        </w:r>
      </w:hyperlink>
    </w:p>
    <w:p w14:paraId="140B41B1" w14:textId="37DA8EF9"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21" w:history="1">
        <w:r w:rsidRPr="009D1E8D">
          <w:rPr>
            <w:rStyle w:val="Hipervnculo"/>
            <w:noProof/>
          </w:rPr>
          <w:t>Tabla 6. Posibles endpoints para profesionales de tipo business</w:t>
        </w:r>
        <w:r>
          <w:rPr>
            <w:noProof/>
            <w:webHidden/>
          </w:rPr>
          <w:tab/>
        </w:r>
        <w:r>
          <w:rPr>
            <w:noProof/>
            <w:webHidden/>
          </w:rPr>
          <w:fldChar w:fldCharType="begin"/>
        </w:r>
        <w:r>
          <w:rPr>
            <w:noProof/>
            <w:webHidden/>
          </w:rPr>
          <w:instrText xml:space="preserve"> PAGEREF _Toc105359521 \h </w:instrText>
        </w:r>
        <w:r>
          <w:rPr>
            <w:noProof/>
            <w:webHidden/>
          </w:rPr>
        </w:r>
        <w:r>
          <w:rPr>
            <w:noProof/>
            <w:webHidden/>
          </w:rPr>
          <w:fldChar w:fldCharType="separate"/>
        </w:r>
        <w:r w:rsidR="004D4FB8">
          <w:rPr>
            <w:noProof/>
            <w:webHidden/>
          </w:rPr>
          <w:t>56</w:t>
        </w:r>
        <w:r>
          <w:rPr>
            <w:noProof/>
            <w:webHidden/>
          </w:rPr>
          <w:fldChar w:fldCharType="end"/>
        </w:r>
      </w:hyperlink>
    </w:p>
    <w:p w14:paraId="0EE3D73B" w14:textId="14A124EF"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22" w:history="1">
        <w:r w:rsidRPr="009D1E8D">
          <w:rPr>
            <w:rStyle w:val="Hipervnculo"/>
            <w:noProof/>
          </w:rPr>
          <w:t>Tabla 7. Posibles endpoints para la gestión de clientes</w:t>
        </w:r>
        <w:r>
          <w:rPr>
            <w:noProof/>
            <w:webHidden/>
          </w:rPr>
          <w:tab/>
        </w:r>
        <w:r>
          <w:rPr>
            <w:noProof/>
            <w:webHidden/>
          </w:rPr>
          <w:fldChar w:fldCharType="begin"/>
        </w:r>
        <w:r>
          <w:rPr>
            <w:noProof/>
            <w:webHidden/>
          </w:rPr>
          <w:instrText xml:space="preserve"> PAGEREF _Toc105359522 \h </w:instrText>
        </w:r>
        <w:r>
          <w:rPr>
            <w:noProof/>
            <w:webHidden/>
          </w:rPr>
        </w:r>
        <w:r>
          <w:rPr>
            <w:noProof/>
            <w:webHidden/>
          </w:rPr>
          <w:fldChar w:fldCharType="separate"/>
        </w:r>
        <w:r w:rsidR="004D4FB8">
          <w:rPr>
            <w:noProof/>
            <w:webHidden/>
          </w:rPr>
          <w:t>57</w:t>
        </w:r>
        <w:r>
          <w:rPr>
            <w:noProof/>
            <w:webHidden/>
          </w:rPr>
          <w:fldChar w:fldCharType="end"/>
        </w:r>
      </w:hyperlink>
    </w:p>
    <w:p w14:paraId="55C4A130" w14:textId="3555748D"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23" w:history="1">
        <w:r w:rsidRPr="009D1E8D">
          <w:rPr>
            <w:rStyle w:val="Hipervnculo"/>
            <w:noProof/>
          </w:rPr>
          <w:t>Tabla 8. Posibles endpoints para la gestión de planes diarios</w:t>
        </w:r>
        <w:r>
          <w:rPr>
            <w:noProof/>
            <w:webHidden/>
          </w:rPr>
          <w:tab/>
        </w:r>
        <w:r>
          <w:rPr>
            <w:noProof/>
            <w:webHidden/>
          </w:rPr>
          <w:fldChar w:fldCharType="begin"/>
        </w:r>
        <w:r>
          <w:rPr>
            <w:noProof/>
            <w:webHidden/>
          </w:rPr>
          <w:instrText xml:space="preserve"> PAGEREF _Toc105359523 \h </w:instrText>
        </w:r>
        <w:r>
          <w:rPr>
            <w:noProof/>
            <w:webHidden/>
          </w:rPr>
        </w:r>
        <w:r>
          <w:rPr>
            <w:noProof/>
            <w:webHidden/>
          </w:rPr>
          <w:fldChar w:fldCharType="separate"/>
        </w:r>
        <w:r w:rsidR="004D4FB8">
          <w:rPr>
            <w:noProof/>
            <w:webHidden/>
          </w:rPr>
          <w:t>57</w:t>
        </w:r>
        <w:r>
          <w:rPr>
            <w:noProof/>
            <w:webHidden/>
          </w:rPr>
          <w:fldChar w:fldCharType="end"/>
        </w:r>
      </w:hyperlink>
    </w:p>
    <w:p w14:paraId="73689576" w14:textId="02E72BB0"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24" w:history="1">
        <w:r w:rsidRPr="009D1E8D">
          <w:rPr>
            <w:rStyle w:val="Hipervnculo"/>
            <w:noProof/>
          </w:rPr>
          <w:t>Tabla 9. Posibles endpoints para la gestión de planes semanales</w:t>
        </w:r>
        <w:r>
          <w:rPr>
            <w:noProof/>
            <w:webHidden/>
          </w:rPr>
          <w:tab/>
        </w:r>
        <w:r>
          <w:rPr>
            <w:noProof/>
            <w:webHidden/>
          </w:rPr>
          <w:fldChar w:fldCharType="begin"/>
        </w:r>
        <w:r>
          <w:rPr>
            <w:noProof/>
            <w:webHidden/>
          </w:rPr>
          <w:instrText xml:space="preserve"> PAGEREF _Toc105359524 \h </w:instrText>
        </w:r>
        <w:r>
          <w:rPr>
            <w:noProof/>
            <w:webHidden/>
          </w:rPr>
        </w:r>
        <w:r>
          <w:rPr>
            <w:noProof/>
            <w:webHidden/>
          </w:rPr>
          <w:fldChar w:fldCharType="separate"/>
        </w:r>
        <w:r w:rsidR="004D4FB8">
          <w:rPr>
            <w:noProof/>
            <w:webHidden/>
          </w:rPr>
          <w:t>58</w:t>
        </w:r>
        <w:r>
          <w:rPr>
            <w:noProof/>
            <w:webHidden/>
          </w:rPr>
          <w:fldChar w:fldCharType="end"/>
        </w:r>
      </w:hyperlink>
    </w:p>
    <w:p w14:paraId="0E3AC6B5" w14:textId="4DF5ABF2"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25" w:history="1">
        <w:r w:rsidRPr="009D1E8D">
          <w:rPr>
            <w:rStyle w:val="Hipervnculo"/>
            <w:noProof/>
          </w:rPr>
          <w:t>Tabla 10. Posibles endpoints para la gestión de las dietas</w:t>
        </w:r>
        <w:r>
          <w:rPr>
            <w:noProof/>
            <w:webHidden/>
          </w:rPr>
          <w:tab/>
        </w:r>
        <w:r>
          <w:rPr>
            <w:noProof/>
            <w:webHidden/>
          </w:rPr>
          <w:fldChar w:fldCharType="begin"/>
        </w:r>
        <w:r>
          <w:rPr>
            <w:noProof/>
            <w:webHidden/>
          </w:rPr>
          <w:instrText xml:space="preserve"> PAGEREF _Toc105359525 \h </w:instrText>
        </w:r>
        <w:r>
          <w:rPr>
            <w:noProof/>
            <w:webHidden/>
          </w:rPr>
        </w:r>
        <w:r>
          <w:rPr>
            <w:noProof/>
            <w:webHidden/>
          </w:rPr>
          <w:fldChar w:fldCharType="separate"/>
        </w:r>
        <w:r w:rsidR="004D4FB8">
          <w:rPr>
            <w:noProof/>
            <w:webHidden/>
          </w:rPr>
          <w:t>58</w:t>
        </w:r>
        <w:r>
          <w:rPr>
            <w:noProof/>
            <w:webHidden/>
          </w:rPr>
          <w:fldChar w:fldCharType="end"/>
        </w:r>
      </w:hyperlink>
    </w:p>
    <w:p w14:paraId="7FE5C486" w14:textId="72FB2C8E"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26" w:history="1">
        <w:r w:rsidRPr="009D1E8D">
          <w:rPr>
            <w:rStyle w:val="Hipervnculo"/>
            <w:noProof/>
          </w:rPr>
          <w:t>Tabla 11. Posibles endpoints para la gestión de las rutinas</w:t>
        </w:r>
        <w:r>
          <w:rPr>
            <w:noProof/>
            <w:webHidden/>
          </w:rPr>
          <w:tab/>
        </w:r>
        <w:r>
          <w:rPr>
            <w:noProof/>
            <w:webHidden/>
          </w:rPr>
          <w:fldChar w:fldCharType="begin"/>
        </w:r>
        <w:r>
          <w:rPr>
            <w:noProof/>
            <w:webHidden/>
          </w:rPr>
          <w:instrText xml:space="preserve"> PAGEREF _Toc105359526 \h </w:instrText>
        </w:r>
        <w:r>
          <w:rPr>
            <w:noProof/>
            <w:webHidden/>
          </w:rPr>
        </w:r>
        <w:r>
          <w:rPr>
            <w:noProof/>
            <w:webHidden/>
          </w:rPr>
          <w:fldChar w:fldCharType="separate"/>
        </w:r>
        <w:r w:rsidR="004D4FB8">
          <w:rPr>
            <w:noProof/>
            <w:webHidden/>
          </w:rPr>
          <w:t>59</w:t>
        </w:r>
        <w:r>
          <w:rPr>
            <w:noProof/>
            <w:webHidden/>
          </w:rPr>
          <w:fldChar w:fldCharType="end"/>
        </w:r>
      </w:hyperlink>
    </w:p>
    <w:p w14:paraId="2CB1406B" w14:textId="16310146"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27" w:history="1">
        <w:r w:rsidRPr="009D1E8D">
          <w:rPr>
            <w:rStyle w:val="Hipervnculo"/>
            <w:noProof/>
          </w:rPr>
          <w:t>Tabla 12. Posibles endpoints para la gestión de los ejercicios</w:t>
        </w:r>
        <w:r>
          <w:rPr>
            <w:noProof/>
            <w:webHidden/>
          </w:rPr>
          <w:tab/>
        </w:r>
        <w:r>
          <w:rPr>
            <w:noProof/>
            <w:webHidden/>
          </w:rPr>
          <w:fldChar w:fldCharType="begin"/>
        </w:r>
        <w:r>
          <w:rPr>
            <w:noProof/>
            <w:webHidden/>
          </w:rPr>
          <w:instrText xml:space="preserve"> PAGEREF _Toc105359527 \h </w:instrText>
        </w:r>
        <w:r>
          <w:rPr>
            <w:noProof/>
            <w:webHidden/>
          </w:rPr>
        </w:r>
        <w:r>
          <w:rPr>
            <w:noProof/>
            <w:webHidden/>
          </w:rPr>
          <w:fldChar w:fldCharType="separate"/>
        </w:r>
        <w:r w:rsidR="004D4FB8">
          <w:rPr>
            <w:noProof/>
            <w:webHidden/>
          </w:rPr>
          <w:t>59</w:t>
        </w:r>
        <w:r>
          <w:rPr>
            <w:noProof/>
            <w:webHidden/>
          </w:rPr>
          <w:fldChar w:fldCharType="end"/>
        </w:r>
      </w:hyperlink>
    </w:p>
    <w:p w14:paraId="2701068A" w14:textId="3D576A6D" w:rsidR="00533BA5" w:rsidRDefault="00533BA5">
      <w:pPr>
        <w:pStyle w:val="Tabladeilustraciones"/>
        <w:tabs>
          <w:tab w:val="right" w:leader="dot" w:pos="8777"/>
        </w:tabs>
        <w:rPr>
          <w:rFonts w:asciiTheme="minorHAnsi" w:eastAsiaTheme="minorEastAsia" w:hAnsiTheme="minorHAnsi" w:cstheme="minorBidi"/>
          <w:noProof/>
          <w:sz w:val="22"/>
          <w:szCs w:val="22"/>
        </w:rPr>
      </w:pPr>
      <w:hyperlink w:anchor="_Toc105359528" w:history="1">
        <w:r w:rsidRPr="009D1E8D">
          <w:rPr>
            <w:rStyle w:val="Hipervnculo"/>
            <w:noProof/>
          </w:rPr>
          <w:t>Tabla 13. Posibles endpoints para la gestión de las recetas</w:t>
        </w:r>
        <w:r>
          <w:rPr>
            <w:noProof/>
            <w:webHidden/>
          </w:rPr>
          <w:tab/>
        </w:r>
        <w:r>
          <w:rPr>
            <w:noProof/>
            <w:webHidden/>
          </w:rPr>
          <w:fldChar w:fldCharType="begin"/>
        </w:r>
        <w:r>
          <w:rPr>
            <w:noProof/>
            <w:webHidden/>
          </w:rPr>
          <w:instrText xml:space="preserve"> PAGEREF _Toc105359528 \h </w:instrText>
        </w:r>
        <w:r>
          <w:rPr>
            <w:noProof/>
            <w:webHidden/>
          </w:rPr>
        </w:r>
        <w:r>
          <w:rPr>
            <w:noProof/>
            <w:webHidden/>
          </w:rPr>
          <w:fldChar w:fldCharType="separate"/>
        </w:r>
        <w:r w:rsidR="004D4FB8">
          <w:rPr>
            <w:noProof/>
            <w:webHidden/>
          </w:rPr>
          <w:t>60</w:t>
        </w:r>
        <w:r>
          <w:rPr>
            <w:noProof/>
            <w:webHidden/>
          </w:rPr>
          <w:fldChar w:fldCharType="end"/>
        </w:r>
      </w:hyperlink>
    </w:p>
    <w:p w14:paraId="18C5C08B" w14:textId="6D64A26A" w:rsidR="00883BFB" w:rsidRDefault="00217C2F" w:rsidP="00B45CAA">
      <w:pPr>
        <w:widowControl w:val="0"/>
      </w:pPr>
      <w:r w:rsidRPr="00D43323">
        <w:rPr>
          <w:sz w:val="20"/>
        </w:rPr>
        <w:fldChar w:fldCharType="end"/>
      </w:r>
    </w:p>
    <w:p w14:paraId="757853A8" w14:textId="77777777" w:rsidR="00DF77E0" w:rsidRDefault="00DF77E0" w:rsidP="00DF77E0">
      <w:pPr>
        <w:widowControl w:val="0"/>
        <w:jc w:val="left"/>
        <w:sectPr w:rsidR="00DF77E0" w:rsidSect="00EB0DE1">
          <w:headerReference w:type="default" r:id="rId22"/>
          <w:pgSz w:w="11906" w:h="16838" w:code="9"/>
          <w:pgMar w:top="2151" w:right="1418" w:bottom="1644" w:left="1701" w:header="1077" w:footer="794" w:gutter="0"/>
          <w:pgNumType w:fmt="upperRoman"/>
          <w:cols w:space="720"/>
          <w:docGrid w:linePitch="326"/>
        </w:sectPr>
      </w:pPr>
    </w:p>
    <w:p w14:paraId="242E58F5" w14:textId="77777777" w:rsidR="00217C2F" w:rsidRPr="0027422F" w:rsidRDefault="00217C2F" w:rsidP="0027422F">
      <w:pPr>
        <w:pStyle w:val="Ttulo1"/>
      </w:pPr>
      <w:bookmarkStart w:id="10" w:name="_Ref518720195"/>
      <w:bookmarkStart w:id="11" w:name="_Toc164138536"/>
      <w:bookmarkStart w:id="12" w:name="_Toc105359412"/>
      <w:r w:rsidRPr="0027422F">
        <w:lastRenderedPageBreak/>
        <w:t>Introducción</w:t>
      </w:r>
      <w:bookmarkEnd w:id="10"/>
      <w:bookmarkEnd w:id="11"/>
      <w:bookmarkEnd w:id="12"/>
    </w:p>
    <w:p w14:paraId="6B4AA410" w14:textId="3B36384A" w:rsidR="005126E9" w:rsidRDefault="003F16AB" w:rsidP="005126E9">
      <w:bookmarkStart w:id="13" w:name="_Toc164138542"/>
      <w:r>
        <w:t xml:space="preserve">Cuando uno se encuentra por la calle, ya sea porque está de camino al trabajo o porque está dando un paseo, es rara la ocasión en la cual durante el trayecto no se cruza con algún corredor o </w:t>
      </w:r>
      <w:r w:rsidR="0018014B">
        <w:t>con algún gimnasio.</w:t>
      </w:r>
      <w:r w:rsidR="005126E9">
        <w:t xml:space="preserve"> La gran evolución del mundo del fitness durante los últimos años ha sido sin ninguna duda uno de los sectores con más crecimiento y con mayor número de nuevos usuarios.</w:t>
      </w:r>
    </w:p>
    <w:p w14:paraId="69ABFAA8" w14:textId="4D2A6790" w:rsidR="00620E6D" w:rsidRDefault="005126E9" w:rsidP="005126E9">
      <w:r>
        <w:t>Lamentablemente, una de las principales razones por los que en estos últimos años ha habido un crecimiento mayor al usual</w:t>
      </w:r>
      <w:r w:rsidR="009901C4">
        <w:t>,</w:t>
      </w:r>
      <w:r>
        <w:t xml:space="preserve"> ha sido la pandemia, con la cual hemos aprendido a convivir y</w:t>
      </w:r>
      <w:r w:rsidR="00B37B22">
        <w:t xml:space="preserve">, </w:t>
      </w:r>
      <w:r>
        <w:t xml:space="preserve">por lo tanto, seguimos sufriendo. El confinamiento </w:t>
      </w:r>
      <w:r w:rsidR="00B37B22">
        <w:t xml:space="preserve">ha </w:t>
      </w:r>
      <w:r w:rsidR="00B576AB">
        <w:t xml:space="preserve">permitido a muchas personas </w:t>
      </w:r>
      <w:r w:rsidR="00B37B22">
        <w:t>volver a retomar el ejercicio o</w:t>
      </w:r>
      <w:r w:rsidR="00F87672">
        <w:t xml:space="preserve"> </w:t>
      </w:r>
      <w:r w:rsidR="00B37B22">
        <w:t>como muchos otros a iniciarse en los hábitos saludables.</w:t>
      </w:r>
      <w:r w:rsidR="00620E6D">
        <w:t xml:space="preserve"> El principal motivo para estas personas es tratar de no sentirse encerrado entre las paredes de la casa y adaptarse a la nueva vida del confinamiento.</w:t>
      </w:r>
    </w:p>
    <w:p w14:paraId="4B4FDD13" w14:textId="5260DC1F" w:rsidR="00620E6D" w:rsidRDefault="00620E6D" w:rsidP="005126E9">
      <w:r>
        <w:t xml:space="preserve">Y es que la pandemia ha encendido las alarmas en muchas personas, </w:t>
      </w:r>
      <w:r w:rsidR="00010E9E">
        <w:t xml:space="preserve">mostrando </w:t>
      </w:r>
      <w:r w:rsidR="00F94C43">
        <w:t>que las personas con hábitos no saludables y en bajo estado de forma tienen mayor probabilidad de padecer el virus Covid-19 de forma grave.</w:t>
      </w:r>
      <w:r w:rsidR="00E24134">
        <w:t xml:space="preserve"> Ante el temor de dicha realidad, </w:t>
      </w:r>
      <w:r w:rsidR="00F308D6">
        <w:t>las personas han reaccionado o con indiferencia o con ganas de cambiar su forma física.</w:t>
      </w:r>
    </w:p>
    <w:p w14:paraId="4F5C3C31" w14:textId="0C04BB5A" w:rsidR="00E24134" w:rsidRDefault="00E24134" w:rsidP="005126E9">
      <w:r>
        <w:t>En esta primera introducción no se quiere, dar datos y estadísticas sobre el número de personas afectadas o el crecimiento exacto del sector, sino que se quiere dar las primeras pinceladas de la situación actual en el sector del fitness y del deporte en la sociedad actual. El exhaustivo análisis con datos y estadísticas se hará en capítulos futuros</w:t>
      </w:r>
      <w:r w:rsidR="00780C88">
        <w:t>, específicamente en el Capítulo III y el Capítulo IV.</w:t>
      </w:r>
    </w:p>
    <w:p w14:paraId="2C941B6D" w14:textId="39CA585F" w:rsidR="00F308D6" w:rsidRDefault="0074720E" w:rsidP="005126E9">
      <w:r>
        <w:t>Y es aquí donde hay</w:t>
      </w:r>
      <w:r w:rsidR="00BA034C">
        <w:t xml:space="preserve"> que preguntarse, ¿Por dónde empieza una persona que quiere iniciarse en el mundo del fitness?</w:t>
      </w:r>
    </w:p>
    <w:p w14:paraId="22ACFC85" w14:textId="563FD116" w:rsidR="00527F9B" w:rsidRDefault="00527F9B" w:rsidP="005126E9">
      <w:r>
        <w:t xml:space="preserve">Hay muchos caminos, no obstante, </w:t>
      </w:r>
      <w:r w:rsidR="00192DF6">
        <w:t xml:space="preserve">con herramientas como YouTube o Instagram, las opciones más populares y fáciles son simplemente buscar rutinas o ejercicios populares en </w:t>
      </w:r>
      <w:r w:rsidR="00192DF6">
        <w:lastRenderedPageBreak/>
        <w:t>dichas plataformas. Lo que les espera a dichas personas es una avalancha de información en los próximos días, que a muchos puede llegar a superarles, haciendo que acaben desistiendo de sus planes iniciales.</w:t>
      </w:r>
      <w:r w:rsidR="00294640">
        <w:t xml:space="preserve"> Esto se debe a que Internet y la información</w:t>
      </w:r>
      <w:r w:rsidR="00295159">
        <w:t xml:space="preserve"> a la que da acceso</w:t>
      </w:r>
      <w:r w:rsidR="00294640">
        <w:t xml:space="preserve"> es un arma de doble filo, puede servir de gran ayuda o puede acabar siendo un obstáculo.</w:t>
      </w:r>
    </w:p>
    <w:p w14:paraId="69450EB5" w14:textId="7CC8EFA9" w:rsidR="00510F48" w:rsidRDefault="00510F48" w:rsidP="005126E9">
      <w:r>
        <w:t>Por lo tanto, la tarea de plataformas para guiar y ayudar a las personas que tienen poca experiencia o se están iniciando</w:t>
      </w:r>
      <w:r w:rsidR="00F87672">
        <w:t>,</w:t>
      </w:r>
      <w:r>
        <w:t xml:space="preserve"> es de vital importancia. </w:t>
      </w:r>
      <w:r w:rsidR="006832AA">
        <w:t>Como el problema o el objetivo en cuestión</w:t>
      </w:r>
      <w:r w:rsidR="0066404C">
        <w:t xml:space="preserve"> requiere gran determinación y fuerza mental, es importante que la persona no tenga ninguna dificultad </w:t>
      </w:r>
      <w:r w:rsidR="009915ED">
        <w:t>u</w:t>
      </w:r>
      <w:r w:rsidR="0066404C">
        <w:t xml:space="preserve"> obstáculo por delante a la hora de buscar ejercicios o investigar como empezar. Si solo se ponen facilidades en su camino, las probabilidades de éxito aumentan considerablemente.</w:t>
      </w:r>
      <w:r w:rsidR="009915ED">
        <w:t xml:space="preserve"> </w:t>
      </w:r>
    </w:p>
    <w:p w14:paraId="7DD197C3" w14:textId="423A334B" w:rsidR="000C45FD" w:rsidRDefault="000C45FD" w:rsidP="005126E9">
      <w:r>
        <w:t xml:space="preserve">Los entrenadores personales son unos de los grandes beneficiados en este aspecto, ya que su trabajo es guiar y ayudar tanto a personas experimentadas que quieren mantener su buen estado de forma, como a las que se están iniciando. La pandemia ha obligado a los profesionales del sector a digitalizar sus negocios, y es ahí donde la plataforma web que se ha desarrollado en este Trabajo </w:t>
      </w:r>
      <w:r w:rsidR="00F87672">
        <w:t>d</w:t>
      </w:r>
      <w:r>
        <w:t>e Fin de Grado puede servir de ayuda.</w:t>
      </w:r>
      <w:r w:rsidR="00F96B4B">
        <w:t xml:space="preserve"> La plataforma web ofrece todas las herramientas necesarias para que entrenadores personales o nutricionistas, por ejemplo, mejoren sus negocios y optimicen el progreso de sus clientes.</w:t>
      </w:r>
    </w:p>
    <w:p w14:paraId="201A29E2" w14:textId="77777777" w:rsidR="00393464" w:rsidRDefault="00393464" w:rsidP="005126E9"/>
    <w:p w14:paraId="1AA2D1E0" w14:textId="77777777" w:rsidR="00BA034C" w:rsidRDefault="00BA034C" w:rsidP="005126E9"/>
    <w:p w14:paraId="7ED66756" w14:textId="75DC2799" w:rsidR="0027422F" w:rsidRDefault="0027422F" w:rsidP="00EC232D">
      <w:r>
        <w:br w:type="page"/>
      </w:r>
    </w:p>
    <w:p w14:paraId="02474023" w14:textId="77777777" w:rsidR="00792CAD" w:rsidRDefault="00792CAD" w:rsidP="0027422F">
      <w:pPr>
        <w:pStyle w:val="Ttulo1"/>
      </w:pPr>
      <w:bookmarkStart w:id="14" w:name="_Toc105359413"/>
      <w:r w:rsidRPr="0027422F">
        <w:lastRenderedPageBreak/>
        <w:t>Descripción de las Tecnologías</w:t>
      </w:r>
      <w:bookmarkEnd w:id="13"/>
      <w:bookmarkEnd w:id="14"/>
    </w:p>
    <w:p w14:paraId="20E11419" w14:textId="7A424A2A" w:rsidR="00792CAD" w:rsidRDefault="00D3167B" w:rsidP="00210428">
      <w:r>
        <w:t xml:space="preserve">En este capítulo se procede a describir las tecnologías, protocolos de diseño y herramientas principales que han sido utilizadas durante el desarrollo del proyecto, con el fin de facilitar la lectura y la comprensión </w:t>
      </w:r>
      <w:r w:rsidR="007E13F9">
        <w:t xml:space="preserve">en </w:t>
      </w:r>
      <w:r>
        <w:t>capítulos y explicaciones futuras.</w:t>
      </w:r>
    </w:p>
    <w:p w14:paraId="111E1CF2" w14:textId="36FF1190" w:rsidR="00210428" w:rsidRDefault="000F0591" w:rsidP="0061714F">
      <w:pPr>
        <w:pStyle w:val="Ttulo2"/>
      </w:pPr>
      <w:bookmarkStart w:id="15" w:name="_Toc105359414"/>
      <w:r>
        <w:t>S</w:t>
      </w:r>
      <w:r w:rsidR="00FF214D">
        <w:t xml:space="preserve">pring </w:t>
      </w:r>
      <w:r w:rsidR="00E20179">
        <w:t>B</w:t>
      </w:r>
      <w:r w:rsidR="00FF214D">
        <w:t xml:space="preserve">oot </w:t>
      </w:r>
      <w:r w:rsidR="004A00B8">
        <w:t xml:space="preserve">y </w:t>
      </w:r>
      <w:r w:rsidR="00E20179">
        <w:t>S</w:t>
      </w:r>
      <w:r w:rsidR="004A00B8">
        <w:t xml:space="preserve">pring </w:t>
      </w:r>
      <w:r w:rsidR="00E20179">
        <w:t>F</w:t>
      </w:r>
      <w:r w:rsidR="00FF214D">
        <w:t>ramework</w:t>
      </w:r>
      <w:bookmarkEnd w:id="15"/>
    </w:p>
    <w:p w14:paraId="28434F8A" w14:textId="2115C9C8" w:rsidR="007A0853" w:rsidRDefault="007A0853" w:rsidP="00DA43F5">
      <w:r>
        <w:t>Spring Boot es un módulo del proyecto de Spring, el framework</w:t>
      </w:r>
      <w:r w:rsidR="004A00B8">
        <w:t xml:space="preserve"> de código abierto de</w:t>
      </w:r>
      <w:r>
        <w:t xml:space="preserve"> Java para desarrollar aplicaciones </w:t>
      </w:r>
      <w:r w:rsidR="007E13F9">
        <w:t>empresariales</w:t>
      </w:r>
      <w:r>
        <w:t xml:space="preserve">. Por lo tanto, Spring Boot permite crear aplicaciones basadas en Spring, siendo dichas aplicaciones de tipo empresarial, </w:t>
      </w:r>
      <w:r w:rsidR="009622EB">
        <w:t>modular</w:t>
      </w:r>
      <w:r w:rsidR="00281DC2">
        <w:t xml:space="preserve"> y escalables.</w:t>
      </w:r>
    </w:p>
    <w:p w14:paraId="5D4BEC00" w14:textId="1CEF2B32" w:rsidR="004A00B8" w:rsidRDefault="004A00B8" w:rsidP="00DA43F5">
      <w:r>
        <w:t xml:space="preserve">Este último aspecto es la gran diferencia de Spring Boot con Spring, ya que las aplicaciones Spring son complicadas y tediosas de configurar inicialmente y preparar para producción. Spring Boot facilita </w:t>
      </w:r>
      <w:r w:rsidR="00584084">
        <w:t xml:space="preserve">estos pasos simplificando el proceso </w:t>
      </w:r>
      <w:r w:rsidR="007E13F9">
        <w:t xml:space="preserve">de inicialización y compilación </w:t>
      </w:r>
      <w:r w:rsidR="00584084">
        <w:t>mediante estos recursos:</w:t>
      </w:r>
    </w:p>
    <w:p w14:paraId="27027590" w14:textId="6848697E" w:rsidR="00584084" w:rsidRDefault="00584084" w:rsidP="00386315">
      <w:pPr>
        <w:pStyle w:val="Prrafodelista"/>
        <w:numPr>
          <w:ilvl w:val="0"/>
          <w:numId w:val="11"/>
        </w:numPr>
      </w:pPr>
      <w:r>
        <w:t>Contendor de aplicaciones integrado</w:t>
      </w:r>
    </w:p>
    <w:p w14:paraId="4069EE78" w14:textId="1D656089" w:rsidR="00584084" w:rsidRDefault="00584084" w:rsidP="00386315">
      <w:pPr>
        <w:pStyle w:val="Prrafodelista"/>
        <w:numPr>
          <w:ilvl w:val="0"/>
          <w:numId w:val="11"/>
        </w:numPr>
      </w:pPr>
      <w:r>
        <w:t>Spring Initialzr</w:t>
      </w:r>
    </w:p>
    <w:p w14:paraId="5535206A" w14:textId="0E26D191" w:rsidR="00584084" w:rsidRDefault="00584084" w:rsidP="00386315">
      <w:pPr>
        <w:pStyle w:val="Prrafodelista"/>
        <w:numPr>
          <w:ilvl w:val="0"/>
          <w:numId w:val="11"/>
        </w:numPr>
      </w:pPr>
      <w:r>
        <w:t>Starters</w:t>
      </w:r>
    </w:p>
    <w:p w14:paraId="0242516A" w14:textId="2BBF96FE" w:rsidR="00584084" w:rsidRDefault="00584084" w:rsidP="00584084">
      <w:r>
        <w:t xml:space="preserve">En primer lugar, tenemos el contenedor de aplicaciones integrado, que permite que la aplicación final sea compilada como archivo </w:t>
      </w:r>
      <w:r w:rsidRPr="007E13F9">
        <w:rPr>
          <w:b/>
          <w:bCs/>
        </w:rPr>
        <w:t>.jar</w:t>
      </w:r>
      <w:r>
        <w:t xml:space="preserve">, para utilizarlo como una aplicación de Java normal, o como </w:t>
      </w:r>
      <w:r w:rsidRPr="007E13F9">
        <w:rPr>
          <w:b/>
          <w:bCs/>
        </w:rPr>
        <w:t>.war</w:t>
      </w:r>
      <w:r>
        <w:t xml:space="preserve"> para que la aplicación pueda ser desplegada como un servidor. </w:t>
      </w:r>
    </w:p>
    <w:p w14:paraId="3B39D31C" w14:textId="43D82B5B" w:rsidR="007A0853" w:rsidRDefault="00584084" w:rsidP="00DA43F5">
      <w:r>
        <w:t xml:space="preserve">A continuación, se tiene el Spring Initializr y los Starters. Los Starters o dependencias </w:t>
      </w:r>
      <w:r w:rsidR="0065077E">
        <w:t>pueden ser añadidas al proyecto fácilmente, inicialmente mediante el Spring Initial</w:t>
      </w:r>
      <w:r w:rsidR="007E13F9">
        <w:t>i</w:t>
      </w:r>
      <w:r w:rsidR="0065077E">
        <w:t>zr o a medida que se va avanzando con el proyecto.</w:t>
      </w:r>
    </w:p>
    <w:p w14:paraId="100FDECE" w14:textId="63B31E55" w:rsidR="00210428" w:rsidRPr="00210428" w:rsidRDefault="000F0591" w:rsidP="00210428">
      <w:pPr>
        <w:pStyle w:val="Ttulo2"/>
      </w:pPr>
      <w:bookmarkStart w:id="16" w:name="_Toc105359415"/>
      <w:r>
        <w:lastRenderedPageBreak/>
        <w:t>A</w:t>
      </w:r>
      <w:r w:rsidR="00E74962">
        <w:t xml:space="preserve">rquitectura </w:t>
      </w:r>
      <w:r w:rsidR="00E20179">
        <w:t>REST</w:t>
      </w:r>
      <w:bookmarkEnd w:id="16"/>
    </w:p>
    <w:p w14:paraId="6F813221" w14:textId="31034EF3" w:rsidR="0031017B" w:rsidRDefault="0031017B" w:rsidP="00210428">
      <w:r>
        <w:t>Una parte importante y un ret</w:t>
      </w:r>
      <w:r w:rsidR="004D720C">
        <w:t>o</w:t>
      </w:r>
      <w:r>
        <w:t xml:space="preserve"> a solucionar en el desarrollo de una aplicación web es la constante comunicación entre el cliente y el servidor. Como parte del desarrollo hay que establecer reglas entre ambos, como la recepción y transmisión de datos, el control de páginas a la que pueden acceder los distintos clientes, los métodos http disponibles y la forma de mostrar los resultados al cliente.</w:t>
      </w:r>
    </w:p>
    <w:p w14:paraId="26540288" w14:textId="7DECE528" w:rsidR="0031017B" w:rsidRDefault="0031017B" w:rsidP="00210428">
      <w:r>
        <w:t xml:space="preserve">Uno de los protocolos o guías que se utilizan hoy en día en la mayoría de </w:t>
      </w:r>
      <w:r w:rsidR="001A516D">
        <w:t>las aplicaciones</w:t>
      </w:r>
      <w:r>
        <w:t xml:space="preserve"> y plataformas es la arquitectura REST o </w:t>
      </w:r>
      <w:r w:rsidRPr="001A516D">
        <w:rPr>
          <w:b/>
          <w:bCs/>
        </w:rPr>
        <w:t>Representational State Transfer</w:t>
      </w:r>
      <w:r>
        <w:t>. Dicha arquitectura indica una serie de especificaciones y reglas para que la comunicación entre dos equipos sea lo más eficiente y óptima posible.</w:t>
      </w:r>
    </w:p>
    <w:p w14:paraId="3F776455" w14:textId="54101820" w:rsidR="00204378" w:rsidRDefault="00204378" w:rsidP="00210428">
      <w:r>
        <w:t>Entre los principios, que se establecen como debe ser la comunic</w:t>
      </w:r>
      <w:r w:rsidR="001A516D">
        <w:t>ac</w:t>
      </w:r>
      <w:r>
        <w:t>ión entre dichos equipos se encuentran:</w:t>
      </w:r>
    </w:p>
    <w:p w14:paraId="723C667F" w14:textId="61C22C59" w:rsidR="00204378" w:rsidRDefault="00204378" w:rsidP="00386315">
      <w:pPr>
        <w:pStyle w:val="Prrafodelista"/>
        <w:numPr>
          <w:ilvl w:val="0"/>
          <w:numId w:val="10"/>
        </w:numPr>
      </w:pPr>
      <w:r>
        <w:t>Arquitectura Cliente / Servidor</w:t>
      </w:r>
    </w:p>
    <w:p w14:paraId="3817DCAD" w14:textId="003F25DE" w:rsidR="00204378" w:rsidRDefault="00204378" w:rsidP="00386315">
      <w:pPr>
        <w:pStyle w:val="Prrafodelista"/>
        <w:numPr>
          <w:ilvl w:val="0"/>
          <w:numId w:val="10"/>
        </w:numPr>
      </w:pPr>
      <w:r>
        <w:t>Stateless</w:t>
      </w:r>
    </w:p>
    <w:p w14:paraId="119C7604" w14:textId="7BC1EA29" w:rsidR="00204378" w:rsidRDefault="00204378" w:rsidP="00386315">
      <w:pPr>
        <w:pStyle w:val="Prrafodelista"/>
        <w:numPr>
          <w:ilvl w:val="0"/>
          <w:numId w:val="10"/>
        </w:numPr>
      </w:pPr>
      <w:r>
        <w:t>Cacheability</w:t>
      </w:r>
    </w:p>
    <w:p w14:paraId="59412AFE" w14:textId="25F4649B" w:rsidR="00204378" w:rsidRDefault="00204378" w:rsidP="00386315">
      <w:pPr>
        <w:pStyle w:val="Prrafodelista"/>
        <w:numPr>
          <w:ilvl w:val="0"/>
          <w:numId w:val="10"/>
        </w:numPr>
      </w:pPr>
      <w:r>
        <w:t>Sistema basado en capas</w:t>
      </w:r>
    </w:p>
    <w:p w14:paraId="2BC44C93" w14:textId="6B7E82ED" w:rsidR="00204378" w:rsidRDefault="00204378" w:rsidP="00386315">
      <w:pPr>
        <w:pStyle w:val="Prrafodelista"/>
        <w:numPr>
          <w:ilvl w:val="0"/>
          <w:numId w:val="10"/>
        </w:numPr>
      </w:pPr>
      <w:r>
        <w:t>Interfaz uniforme</w:t>
      </w:r>
    </w:p>
    <w:p w14:paraId="2086924B" w14:textId="77777777" w:rsidR="00204378" w:rsidRDefault="00204378" w:rsidP="00386315">
      <w:pPr>
        <w:pStyle w:val="Prrafodelista"/>
        <w:numPr>
          <w:ilvl w:val="0"/>
          <w:numId w:val="10"/>
        </w:numPr>
      </w:pPr>
      <w:r>
        <w:t>Código On Demand</w:t>
      </w:r>
    </w:p>
    <w:p w14:paraId="767C5DC3" w14:textId="52589DF9" w:rsidR="00204378" w:rsidRPr="00204378" w:rsidRDefault="00204378" w:rsidP="00204378">
      <w:pPr>
        <w:rPr>
          <w:u w:val="single"/>
        </w:rPr>
      </w:pPr>
      <w:r w:rsidRPr="00204378">
        <w:rPr>
          <w:u w:val="single"/>
        </w:rPr>
        <w:t>Arquitectura Cliente / Servidor</w:t>
      </w:r>
    </w:p>
    <w:p w14:paraId="2CD70AAF" w14:textId="72AC0433" w:rsidR="00204378" w:rsidRDefault="00647A18" w:rsidP="00204378">
      <w:r>
        <w:t>La principal característica que se busca con este tipo de arquitectura es la separación de responsabilidades. Esto significa que el cliente no se preocupe del almacenamiento de datos y que el servidor no se preocupe de la interfaz y del estado de dicha interfaz.</w:t>
      </w:r>
    </w:p>
    <w:p w14:paraId="1FD46508" w14:textId="77777777" w:rsidR="00632F0D" w:rsidRDefault="00632F0D" w:rsidP="00632F0D">
      <w:r>
        <w:t>El principal beneficio que se obtiene con dicha arquitectura es la portabilidad que se consigue. Cada elemento al ser independiente puede ser reutilizado en otros proyectos y por eso se puede mover de proyecto en proyecto.</w:t>
      </w:r>
    </w:p>
    <w:p w14:paraId="6183FA83" w14:textId="4BC56EB7" w:rsidR="002A5999" w:rsidRDefault="00632F0D" w:rsidP="00632F0D">
      <w:r>
        <w:lastRenderedPageBreak/>
        <w:t>Además</w:t>
      </w:r>
      <w:r w:rsidR="009A431C">
        <w:t xml:space="preserve">, </w:t>
      </w:r>
      <w:r>
        <w:t>como la interfaz no depende del servidor, puede evolucionar independientemente del tipo de servidor y esto conlleva a que para un mismo servidor se puede</w:t>
      </w:r>
      <w:r w:rsidR="004D720C">
        <w:t>n</w:t>
      </w:r>
      <w:r>
        <w:t xml:space="preserve"> implementar diferentes interfaces, obteniendo así una aplicación web multiplataforma.</w:t>
      </w:r>
    </w:p>
    <w:p w14:paraId="771ADC44" w14:textId="5CE6E835" w:rsidR="00FC55C5" w:rsidRDefault="00FC55C5" w:rsidP="00632F0D">
      <w:pPr>
        <w:rPr>
          <w:u w:val="single"/>
        </w:rPr>
      </w:pPr>
      <w:r w:rsidRPr="00FC55C5">
        <w:rPr>
          <w:u w:val="single"/>
        </w:rPr>
        <w:t>S</w:t>
      </w:r>
      <w:r w:rsidR="00D27366">
        <w:rPr>
          <w:u w:val="single"/>
        </w:rPr>
        <w:t>t</w:t>
      </w:r>
      <w:r w:rsidRPr="00FC55C5">
        <w:rPr>
          <w:u w:val="single"/>
        </w:rPr>
        <w:t>ateless</w:t>
      </w:r>
    </w:p>
    <w:p w14:paraId="25412D99" w14:textId="76B73C3B" w:rsidR="002A5999" w:rsidRDefault="00FC55C5" w:rsidP="00AE31D1">
      <w:r>
        <w:t xml:space="preserve">Como el protocolo de comunicación que se utiliza es http, la comunicación será stateless o </w:t>
      </w:r>
      <w:r w:rsidRPr="00FC55C5">
        <w:rPr>
          <w:b/>
          <w:bCs/>
        </w:rPr>
        <w:t>sin estado</w:t>
      </w:r>
      <w:r>
        <w:t xml:space="preserve">, ya que es así como está definido y diseñado dicho protocolo. Dicha característica significa que cada petición es tratada de manera </w:t>
      </w:r>
      <w:r w:rsidR="00AE31D1">
        <w:t>independiente. Las peticiones no dependen de acciones anteriores o futuras. Por lo tanto, para que el servidor pueda gestionar todas las peticiones correctamente</w:t>
      </w:r>
      <w:r w:rsidR="00A31084">
        <w:t xml:space="preserve">, </w:t>
      </w:r>
      <w:r w:rsidR="00AE31D1">
        <w:t xml:space="preserve">el cliente debe enviar en cada petición toda la información necesaria y así el servidor puede validar las peticiones de forma adecuada. </w:t>
      </w:r>
    </w:p>
    <w:p w14:paraId="3745D49E" w14:textId="34E76EF4" w:rsidR="002A5999" w:rsidRDefault="00AE31D1" w:rsidP="00071C84">
      <w:r>
        <w:t xml:space="preserve">Dado que el servidor no tiene que guardar información necesaria, ya que el cliente envía toda la información en la petición, </w:t>
      </w:r>
      <w:r w:rsidR="00071C84">
        <w:t>se beneficia a su rendimiento</w:t>
      </w:r>
      <w:r>
        <w:t>.</w:t>
      </w:r>
    </w:p>
    <w:p w14:paraId="619184C1" w14:textId="77777777" w:rsidR="003D122A" w:rsidRDefault="003D122A" w:rsidP="00087494">
      <w:pPr>
        <w:rPr>
          <w:u w:val="single"/>
        </w:rPr>
      </w:pPr>
      <w:r w:rsidRPr="003D122A">
        <w:rPr>
          <w:u w:val="single"/>
        </w:rPr>
        <w:t>Cacheability</w:t>
      </w:r>
    </w:p>
    <w:p w14:paraId="58617D0A" w14:textId="70B16FB8" w:rsidR="002A5999" w:rsidRPr="003D122A" w:rsidRDefault="003D122A" w:rsidP="00087494">
      <w:pPr>
        <w:rPr>
          <w:u w:val="single"/>
        </w:rPr>
      </w:pPr>
      <w:r>
        <w:t xml:space="preserve">Para </w:t>
      </w:r>
      <w:r w:rsidR="002A5999">
        <w:t>que pueda guardar en cach</w:t>
      </w:r>
      <w:r w:rsidR="00BA057E">
        <w:t>é</w:t>
      </w:r>
      <w:r w:rsidR="002A5999">
        <w:t xml:space="preserve"> las </w:t>
      </w:r>
      <w:r w:rsidR="00920F69">
        <w:t>respuestas</w:t>
      </w:r>
      <w:r w:rsidR="002A5999">
        <w:t xml:space="preserve"> necesarias</w:t>
      </w:r>
      <w:r w:rsidR="00920F69">
        <w:t xml:space="preserve"> con la información más importante. De esta forma se elimina la interacción cliente-servidor aumentando así la tanto la escalabilidad del sistema como </w:t>
      </w:r>
      <w:r w:rsidR="00D42C76">
        <w:t>el rendimiento.</w:t>
      </w:r>
    </w:p>
    <w:p w14:paraId="14E8F437" w14:textId="46AEB6B5" w:rsidR="003D122A" w:rsidRPr="003D122A" w:rsidRDefault="003D122A" w:rsidP="00087494">
      <w:pPr>
        <w:rPr>
          <w:u w:val="single"/>
        </w:rPr>
      </w:pPr>
      <w:r w:rsidRPr="003D122A">
        <w:rPr>
          <w:u w:val="single"/>
        </w:rPr>
        <w:t>Sistema basado en capas</w:t>
      </w:r>
    </w:p>
    <w:p w14:paraId="4B966A80" w14:textId="7B961B69" w:rsidR="002A5999" w:rsidRDefault="003D122A" w:rsidP="00087494">
      <w:r>
        <w:t>E</w:t>
      </w:r>
      <w:r w:rsidR="00905CCF">
        <w:t>l</w:t>
      </w:r>
      <w:r>
        <w:t xml:space="preserve"> </w:t>
      </w:r>
      <w:r w:rsidR="002A5999">
        <w:t>servidor</w:t>
      </w:r>
      <w:r>
        <w:t xml:space="preserve"> debe estar</w:t>
      </w:r>
      <w:r w:rsidR="002A5999">
        <w:t xml:space="preserve"> compuesto en distintas capas, cada una con responsabilidad</w:t>
      </w:r>
      <w:r>
        <w:t>es</w:t>
      </w:r>
      <w:r w:rsidR="002A5999">
        <w:t xml:space="preserve"> </w:t>
      </w:r>
      <w:r w:rsidR="00FB01A4">
        <w:t>bien definida</w:t>
      </w:r>
      <w:r w:rsidR="009A13E0">
        <w:t>s</w:t>
      </w:r>
      <w:r>
        <w:t xml:space="preserve"> e independiente de las demás capas. Esto significa que se deben poder reemplazar por otras capas y se pueden reciclar en otros proyectos.</w:t>
      </w:r>
    </w:p>
    <w:p w14:paraId="69F1F8FD" w14:textId="783AB946" w:rsidR="00FB01A4" w:rsidRDefault="003D122A" w:rsidP="00920F69">
      <w:r>
        <w:t xml:space="preserve">Otra característica que deben </w:t>
      </w:r>
      <w:r w:rsidR="009A13E0">
        <w:t xml:space="preserve">tener </w:t>
      </w:r>
      <w:r>
        <w:t xml:space="preserve">dichas capas es que solo se pueden comunicar con capas adyacentes. Por lo tanto, se establece un claro flujo de datos dentro del servidor y </w:t>
      </w:r>
      <w:r w:rsidR="009A13E0">
        <w:t xml:space="preserve">estableciéndose una clara organización de </w:t>
      </w:r>
      <w:r>
        <w:t>la arquitectura del servidor.</w:t>
      </w:r>
    </w:p>
    <w:p w14:paraId="7FE29BDA" w14:textId="77777777" w:rsidR="00632C23" w:rsidRDefault="00632C23" w:rsidP="00920F69"/>
    <w:p w14:paraId="6C79243A" w14:textId="3A7F1A69" w:rsidR="00E62C59" w:rsidRDefault="00E62C59" w:rsidP="00920F69">
      <w:pPr>
        <w:rPr>
          <w:u w:val="single"/>
        </w:rPr>
      </w:pPr>
      <w:r w:rsidRPr="00E62C59">
        <w:rPr>
          <w:u w:val="single"/>
        </w:rPr>
        <w:lastRenderedPageBreak/>
        <w:t>Interfaz uniforme</w:t>
      </w:r>
    </w:p>
    <w:p w14:paraId="392511CD" w14:textId="6C71D129" w:rsidR="00E62C59" w:rsidRDefault="00632C23" w:rsidP="00920F69">
      <w:r>
        <w:t>En la arquitectura REST se utiliza el concepto de interfaces para desacoplar al cliente de la implementación del servicio REST.</w:t>
      </w:r>
      <w:r w:rsidR="00331182">
        <w:t xml:space="preserve"> </w:t>
      </w:r>
      <w:r w:rsidR="00DC456B">
        <w:t>Para hacer el estándar los más global posible y así conseguir que se puede hacer uso en toda la web, se establecen reglas:</w:t>
      </w:r>
    </w:p>
    <w:p w14:paraId="2BC3CFD4" w14:textId="6AE2B4E9" w:rsidR="00DC456B" w:rsidRDefault="00DC456B" w:rsidP="00386315">
      <w:pPr>
        <w:pStyle w:val="Prrafodelista"/>
        <w:numPr>
          <w:ilvl w:val="0"/>
          <w:numId w:val="15"/>
        </w:numPr>
      </w:pPr>
      <w:r>
        <w:t>Identificación de recursos:</w:t>
      </w:r>
      <w:r w:rsidR="00AC330D">
        <w:t xml:space="preserve"> se utiliza el estándar URI para identificar los recursos, siendo recursos documentos web</w:t>
      </w:r>
      <w:r w:rsidR="00DA04ED">
        <w:t>,</w:t>
      </w:r>
      <w:r w:rsidR="00AC330D">
        <w:t xml:space="preserve"> por ejemplo.</w:t>
      </w:r>
    </w:p>
    <w:p w14:paraId="04893FD9" w14:textId="6C0FD87E" w:rsidR="00DC456B" w:rsidRDefault="00DC456B" w:rsidP="00386315">
      <w:pPr>
        <w:pStyle w:val="Prrafodelista"/>
        <w:numPr>
          <w:ilvl w:val="0"/>
          <w:numId w:val="15"/>
        </w:numPr>
      </w:pPr>
      <w:r>
        <w:t>Manipulación de recursos: se utiliza el protocolo HTTP para describir la comunicación. Por lo tanto, cada operación se puede describir mediante una URL y un método HTTP.</w:t>
      </w:r>
    </w:p>
    <w:p w14:paraId="6944C5ED" w14:textId="052984C3" w:rsidR="00DC456B" w:rsidRDefault="00DC456B" w:rsidP="00386315">
      <w:pPr>
        <w:pStyle w:val="Prrafodelista"/>
        <w:numPr>
          <w:ilvl w:val="0"/>
          <w:numId w:val="15"/>
        </w:numPr>
      </w:pPr>
      <w:r>
        <w:t>Mensajes autodescriptivos: el cliente puede mediante estos datos, aprender la estructura de los datos que utiliza el servicio</w:t>
      </w:r>
    </w:p>
    <w:p w14:paraId="01003E80" w14:textId="0AB3D0CC" w:rsidR="00DC456B" w:rsidRPr="00E62C59" w:rsidRDefault="00DC456B" w:rsidP="00386315">
      <w:pPr>
        <w:pStyle w:val="Prrafodelista"/>
        <w:numPr>
          <w:ilvl w:val="0"/>
          <w:numId w:val="15"/>
        </w:numPr>
      </w:pPr>
      <w:r>
        <w:t xml:space="preserve">Hipermedia como motor del estado de la aplicación: </w:t>
      </w:r>
      <w:r w:rsidR="003577D6">
        <w:t xml:space="preserve">para dar información sobre la aplicación y para sus transiciones de estado. </w:t>
      </w:r>
    </w:p>
    <w:p w14:paraId="64688C4D" w14:textId="56491A03" w:rsidR="0061714F" w:rsidRDefault="000F0591" w:rsidP="00087494">
      <w:pPr>
        <w:pStyle w:val="Ttulo2"/>
      </w:pPr>
      <w:bookmarkStart w:id="17" w:name="_Toc105359416"/>
      <w:r>
        <w:t>M</w:t>
      </w:r>
      <w:r w:rsidR="0061714F">
        <w:t xml:space="preserve">odel </w:t>
      </w:r>
      <w:r w:rsidR="002A4609">
        <w:t>V</w:t>
      </w:r>
      <w:r w:rsidR="0061714F">
        <w:t xml:space="preserve">iew </w:t>
      </w:r>
      <w:r w:rsidR="002A4609">
        <w:t>C</w:t>
      </w:r>
      <w:r w:rsidR="0061714F">
        <w:t xml:space="preserve">ontroller – </w:t>
      </w:r>
      <w:r w:rsidR="002A4609">
        <w:t>MVC</w:t>
      </w:r>
      <w:bookmarkEnd w:id="17"/>
    </w:p>
    <w:p w14:paraId="5A2ABC77" w14:textId="6542C223" w:rsidR="0061714F" w:rsidRDefault="000F0591" w:rsidP="0061714F">
      <w:pPr>
        <w:pStyle w:val="Ttulo3"/>
      </w:pPr>
      <w:bookmarkStart w:id="18" w:name="_Toc105359417"/>
      <w:r>
        <w:t>MVC</w:t>
      </w:r>
      <w:r w:rsidR="0061714F">
        <w:t xml:space="preserve"> en el servidor</w:t>
      </w:r>
      <w:bookmarkEnd w:id="18"/>
    </w:p>
    <w:p w14:paraId="65648259" w14:textId="43C7B618" w:rsidR="008E07B0" w:rsidRDefault="008E07B0" w:rsidP="008E07B0">
      <w:r>
        <w:t>El Model View Controller o MVC es un patrón de diseño que se utiliza la programación de interfaces, separando la lógica de la interfaz en tres elementos o componentes interconectados entre sí. Además,</w:t>
      </w:r>
      <w:r w:rsidR="00A34808">
        <w:t xml:space="preserve"> </w:t>
      </w:r>
      <w:r>
        <w:t>este patrón no está limitado a ningún lenguaje de programación, conllevando a que sea el patrón de diseño más utilizado en la programación web.</w:t>
      </w:r>
      <w:r w:rsidR="00A34808">
        <w:t xml:space="preserve"> La mayoría de los lenguajes de programación tienen frameworks dedicados que permiten la implementación de dicho patrón de diseño, entre los que se encuentra Spring MVC, que es el cual se ha utilizado para el desarrollo de la plataforma que engloba dicho Trabajo de fin de grado.</w:t>
      </w:r>
    </w:p>
    <w:p w14:paraId="5FA193C7" w14:textId="3A6D7523" w:rsidR="00EA4C26" w:rsidRDefault="00EA4C26" w:rsidP="008E07B0">
      <w:r>
        <w:t>El objetivo de dicho patrón de diseño es la separación de responsabilidades entre los clientes, los datos y la lógica de negocio.</w:t>
      </w:r>
    </w:p>
    <w:p w14:paraId="2089664F" w14:textId="403BF0B3" w:rsidR="00EA4C26" w:rsidRPr="00EA4C26" w:rsidRDefault="00EA4C26" w:rsidP="008E07B0">
      <w:pPr>
        <w:rPr>
          <w:u w:val="single"/>
        </w:rPr>
      </w:pPr>
      <w:r w:rsidRPr="00EA4C26">
        <w:rPr>
          <w:u w:val="single"/>
        </w:rPr>
        <w:lastRenderedPageBreak/>
        <w:t xml:space="preserve">Componentes </w:t>
      </w:r>
    </w:p>
    <w:p w14:paraId="1A2831A2" w14:textId="689A8D34" w:rsidR="00EA4C26" w:rsidRDefault="00EA4C26" w:rsidP="008E07B0">
      <w:r>
        <w:t xml:space="preserve">El principal componente de dicho patrón de diseño es el </w:t>
      </w:r>
      <w:r w:rsidRPr="00EA4C26">
        <w:rPr>
          <w:b/>
          <w:bCs/>
        </w:rPr>
        <w:t>Model</w:t>
      </w:r>
      <w:r>
        <w:t xml:space="preserve"> o modelo. Este componente </w:t>
      </w:r>
      <w:r w:rsidR="0020387C">
        <w:t>se encarga de la gestionar los datos de la aplicación, por ejemplo, almacenados en una base de datos, y de implementar toda la lógica de negocio de la aplicación.</w:t>
      </w:r>
    </w:p>
    <w:p w14:paraId="66F46339" w14:textId="3064A44D" w:rsidR="0020387C" w:rsidRDefault="0020387C" w:rsidP="008E07B0">
      <w:r>
        <w:t xml:space="preserve">El segundo componente es el la vista o </w:t>
      </w:r>
      <w:r w:rsidRPr="0020387C">
        <w:rPr>
          <w:b/>
          <w:bCs/>
        </w:rPr>
        <w:t>View</w:t>
      </w:r>
      <w:r>
        <w:t>, que es la representación de la información y es la interfaz que va a ver cliente y por la cual va a poder interaccionar con la aplicación.</w:t>
      </w:r>
    </w:p>
    <w:p w14:paraId="1FFFDABE" w14:textId="6779F878" w:rsidR="0020387C" w:rsidRDefault="0020387C" w:rsidP="008E07B0">
      <w:r>
        <w:t xml:space="preserve">Por último, está el controlador o </w:t>
      </w:r>
      <w:r w:rsidRPr="0020387C">
        <w:rPr>
          <w:b/>
          <w:bCs/>
        </w:rPr>
        <w:t>Controller</w:t>
      </w:r>
      <w:r>
        <w:t xml:space="preserve">, que sirve como traductor entre el modelo y la vista. </w:t>
      </w:r>
    </w:p>
    <w:p w14:paraId="4D3E0256" w14:textId="7711138F" w:rsidR="0020387C" w:rsidRPr="0020387C" w:rsidRDefault="0020387C" w:rsidP="008E07B0">
      <w:pPr>
        <w:rPr>
          <w:u w:val="single"/>
        </w:rPr>
      </w:pPr>
      <w:r w:rsidRPr="0020387C">
        <w:rPr>
          <w:u w:val="single"/>
        </w:rPr>
        <w:t>Ventajas</w:t>
      </w:r>
    </w:p>
    <w:p w14:paraId="2733942D" w14:textId="43E8B6D3" w:rsidR="008E07B0" w:rsidRDefault="0020387C" w:rsidP="008E07B0">
      <w:r>
        <w:t>Con este diseño de la arquitectura de la plataforma se consigue</w:t>
      </w:r>
      <w:r w:rsidR="007242E1">
        <w:t xml:space="preserve"> </w:t>
      </w:r>
      <w:r>
        <w:t xml:space="preserve">la independencia entre la interfaz o vista y </w:t>
      </w:r>
      <w:r w:rsidR="00265ED9">
        <w:t>los datos de la propia plataforma. Esto es una ventaja ya que permite una fácil escalabilidad de la aplicación e implementar actualizaciones y cambios en la vista o en los datos sin afectar a los demás componentes.</w:t>
      </w:r>
    </w:p>
    <w:p w14:paraId="256197A5" w14:textId="71BB22AF" w:rsidR="00950ACA" w:rsidRDefault="00950ACA" w:rsidP="008E07B0">
      <w:r>
        <w:t>Por último, hay que mencionar que el patrón de diseño solo indica unas pinceladas para diseñar una aplicación ordenada y coherente, dejando abierta la puerta para que se hagan adaptaciones según la plataforma o aplicación en cuestión.</w:t>
      </w:r>
    </w:p>
    <w:p w14:paraId="065A5941" w14:textId="5A1AEC7B" w:rsidR="00950ACA" w:rsidRPr="008E07B0" w:rsidRDefault="00950ACA" w:rsidP="008E07B0">
      <w:r>
        <w:t xml:space="preserve">En el caso de la plataforma que se ha desarrollado para este TFG, se ha subdividido tanto el controlador como el modelo en distintas capas para una mayor organización </w:t>
      </w:r>
      <w:r w:rsidR="00BE1BB3">
        <w:t xml:space="preserve">y </w:t>
      </w:r>
      <w:r>
        <w:t xml:space="preserve">gestión del código. Más adelante se explicará en mayor </w:t>
      </w:r>
      <w:r w:rsidR="009A75A0">
        <w:t>detalle dicha subdivisión, adentrándose en profundidad en el proyecto.</w:t>
      </w:r>
    </w:p>
    <w:p w14:paraId="5DDE326C" w14:textId="402625FF" w:rsidR="0061714F" w:rsidRDefault="002A4609" w:rsidP="0061714F">
      <w:pPr>
        <w:pStyle w:val="Ttulo3"/>
      </w:pPr>
      <w:bookmarkStart w:id="19" w:name="_Toc105359418"/>
      <w:r>
        <w:t>S</w:t>
      </w:r>
      <w:r w:rsidR="0061714F">
        <w:t xml:space="preserve">pring </w:t>
      </w:r>
      <w:r w:rsidR="000F0591">
        <w:t>MVC</w:t>
      </w:r>
      <w:bookmarkEnd w:id="19"/>
    </w:p>
    <w:p w14:paraId="4F72DDBE" w14:textId="64C4DA8E" w:rsidR="00950ACA" w:rsidRPr="00950ACA" w:rsidRDefault="00165695" w:rsidP="00950ACA">
      <w:r>
        <w:t xml:space="preserve">Spring MVC es un módulo </w:t>
      </w:r>
      <w:r w:rsidR="0077334F">
        <w:t xml:space="preserve">o librería </w:t>
      </w:r>
      <w:r>
        <w:t xml:space="preserve">del framework Spring, que permite la creación de aplicaciones </w:t>
      </w:r>
      <w:r w:rsidR="0077334F">
        <w:t xml:space="preserve">web </w:t>
      </w:r>
      <w:r>
        <w:t>siguiendo el patrón de diseño MVC</w:t>
      </w:r>
      <w:r w:rsidR="0077334F">
        <w:t>. La principal ventaja y ayuda que presenta es la simplificación que ofrece para gestionar las peticiones y respuestas HTTP de la aplicación.</w:t>
      </w:r>
    </w:p>
    <w:p w14:paraId="5117EB58" w14:textId="5CAF17B5" w:rsidR="00B41BBC" w:rsidRPr="00B41BBC" w:rsidRDefault="00B41BBC" w:rsidP="0061714F">
      <w:pPr>
        <w:rPr>
          <w:u w:val="single"/>
        </w:rPr>
      </w:pPr>
      <w:r w:rsidRPr="00B41BBC">
        <w:rPr>
          <w:u w:val="single"/>
        </w:rPr>
        <w:lastRenderedPageBreak/>
        <w:t>Front Controller</w:t>
      </w:r>
    </w:p>
    <w:p w14:paraId="442D545E" w14:textId="0DC86B51" w:rsidR="00B41BBC" w:rsidRDefault="00B41BBC" w:rsidP="0061714F">
      <w:r>
        <w:t>Front Controller o patrón Front Controller es un mecanismo que permite a un servidor gestionar todas las peticiones entrantes. De esta manera se consigue centralizar todas las peticiones y simplifica</w:t>
      </w:r>
      <w:r w:rsidR="003919F7">
        <w:t>r</w:t>
      </w:r>
      <w:r>
        <w:t xml:space="preserve"> el funcionamiento del servidor.</w:t>
      </w:r>
    </w:p>
    <w:p w14:paraId="66C62207" w14:textId="77777777" w:rsidR="00B41BBC" w:rsidRDefault="00B41BBC" w:rsidP="00B41BBC">
      <w:pPr>
        <w:rPr>
          <w:u w:val="single"/>
        </w:rPr>
      </w:pPr>
      <w:r w:rsidRPr="00B41BBC">
        <w:rPr>
          <w:u w:val="single"/>
        </w:rPr>
        <w:t>Servlet Dispatcher</w:t>
      </w:r>
    </w:p>
    <w:p w14:paraId="600C1C93" w14:textId="4DA51DBC" w:rsidR="00B41BBC" w:rsidRDefault="00B41BBC" w:rsidP="0061714F">
      <w:r>
        <w:t xml:space="preserve">En Spring MVC el Front Controller se llama Servlet Dispatcher es el encargado de gestionar todas las peticiones antes de ser redireccionadas a los controladores </w:t>
      </w:r>
      <w:r w:rsidR="00C74631">
        <w:t xml:space="preserve">o componentes </w:t>
      </w:r>
      <w:r>
        <w:t>de la aplicación.</w:t>
      </w:r>
    </w:p>
    <w:p w14:paraId="2F372ADB" w14:textId="0A85A1A1" w:rsidR="00B41BBC" w:rsidRDefault="00B41BBC" w:rsidP="00B41BBC">
      <w:pPr>
        <w:jc w:val="center"/>
      </w:pPr>
      <w:r>
        <w:rPr>
          <w:noProof/>
        </w:rPr>
        <w:drawing>
          <wp:inline distT="0" distB="0" distL="0" distR="0" wp14:anchorId="1B1A49D5" wp14:editId="2EC16012">
            <wp:extent cx="4183380" cy="3122657"/>
            <wp:effectExtent l="0" t="0" r="7620" b="1905"/>
            <wp:docPr id="31" name="Imagen 31" descr="Spring MVC arquite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MVC arquitectur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87077" cy="3125416"/>
                    </a:xfrm>
                    <a:prstGeom prst="rect">
                      <a:avLst/>
                    </a:prstGeom>
                    <a:noFill/>
                    <a:ln>
                      <a:noFill/>
                    </a:ln>
                  </pic:spPr>
                </pic:pic>
              </a:graphicData>
            </a:graphic>
          </wp:inline>
        </w:drawing>
      </w:r>
    </w:p>
    <w:p w14:paraId="7AB8E38A" w14:textId="09291066" w:rsidR="00B41BBC" w:rsidRDefault="00BD7806" w:rsidP="00BD7806">
      <w:pPr>
        <w:pStyle w:val="Descripcin"/>
      </w:pPr>
      <w:bookmarkStart w:id="20" w:name="_Toc105359473"/>
      <w:r>
        <w:t xml:space="preserve">Ilustración </w:t>
      </w:r>
      <w:fldSimple w:instr=" SEQ Ilustración \* ARABIC ">
        <w:r w:rsidR="004D4FB8">
          <w:rPr>
            <w:noProof/>
          </w:rPr>
          <w:t>7</w:t>
        </w:r>
      </w:fldSimple>
      <w:r>
        <w:t>. Funcionamiento y arquitectura del Servlet Dispatcher</w:t>
      </w:r>
      <w:r w:rsidR="00B65F6E">
        <w:t xml:space="preserve"> </w:t>
      </w:r>
      <w:r w:rsidR="001A3166">
        <w:fldChar w:fldCharType="begin"/>
      </w:r>
      <w:r w:rsidR="001A3166">
        <w:instrText xml:space="preserve"> REF _Ref105359347 \r \h </w:instrText>
      </w:r>
      <w:r w:rsidR="001A3166">
        <w:fldChar w:fldCharType="separate"/>
      </w:r>
      <w:r w:rsidR="004D4FB8">
        <w:t>[19]</w:t>
      </w:r>
      <w:bookmarkEnd w:id="20"/>
      <w:r w:rsidR="001A3166">
        <w:fldChar w:fldCharType="end"/>
      </w:r>
    </w:p>
    <w:p w14:paraId="53F62C32" w14:textId="525C6B66" w:rsidR="00A31D83" w:rsidRDefault="00C74631" w:rsidP="00C611A2">
      <w:r>
        <w:t xml:space="preserve">Este tipo de patrones ayudan a simplificar mucho el desarrollo de aplicaciones web, haciendo </w:t>
      </w:r>
      <w:r w:rsidR="00DC180D">
        <w:t>q</w:t>
      </w:r>
      <w:r w:rsidR="007D1619">
        <w:t>ue la gestión de las peticiones sea de forma ordenada y jerárquica.</w:t>
      </w:r>
    </w:p>
    <w:p w14:paraId="760F6208" w14:textId="6AB5DE55" w:rsidR="00165695" w:rsidRDefault="000F0591" w:rsidP="00165695">
      <w:pPr>
        <w:pStyle w:val="Ttulo3"/>
      </w:pPr>
      <w:bookmarkStart w:id="21" w:name="_Toc105359419"/>
      <w:r>
        <w:t>T</w:t>
      </w:r>
      <w:r w:rsidR="002A4609">
        <w:t>hymeleaf</w:t>
      </w:r>
      <w:bookmarkEnd w:id="21"/>
    </w:p>
    <w:p w14:paraId="3A95D6EB" w14:textId="35C6EDCB" w:rsidR="00165695" w:rsidRDefault="00DB4C61" w:rsidP="00165695">
      <w:r>
        <w:t>Thymeleaf es un motor de plantillas, que permite definir un</w:t>
      </w:r>
      <w:r w:rsidR="00E24B25">
        <w:t>a</w:t>
      </w:r>
      <w:r>
        <w:t xml:space="preserve"> plantilla y </w:t>
      </w:r>
      <w:r w:rsidR="00E24B25">
        <w:t>juntamente con</w:t>
      </w:r>
      <w:r>
        <w:t xml:space="preserve"> un modelo de datos obtener un nuevo documento sobre todo en entornos web.</w:t>
      </w:r>
    </w:p>
    <w:p w14:paraId="737B7A24" w14:textId="4D3629DB" w:rsidR="00E24B25" w:rsidRDefault="00DB4C61" w:rsidP="00165695">
      <w:r>
        <w:lastRenderedPageBreak/>
        <w:t xml:space="preserve">Permite realizar tareas como </w:t>
      </w:r>
      <w:r w:rsidRPr="00E24B25">
        <w:rPr>
          <w:b/>
          <w:bCs/>
        </w:rPr>
        <w:t>natural templating</w:t>
      </w:r>
      <w:r>
        <w:t xml:space="preserve">, </w:t>
      </w:r>
      <w:r w:rsidR="00E24B25">
        <w:t>es decir que las plantillas creadas puedan ser abiertas por navegadores y que sean visualizadas como páginas web normales.</w:t>
      </w:r>
    </w:p>
    <w:p w14:paraId="2E6F6D96" w14:textId="5241DBCB" w:rsidR="00DB4C61" w:rsidRDefault="00E24B25" w:rsidP="00165695">
      <w:r>
        <w:t xml:space="preserve">Esta tecnología permite </w:t>
      </w:r>
      <w:r w:rsidR="00DB4C61">
        <w:t>que plantillas se puedan renderizar en local y esa plantilla tambi</w:t>
      </w:r>
      <w:r>
        <w:t>é</w:t>
      </w:r>
      <w:r w:rsidR="00DB4C61">
        <w:t xml:space="preserve">n sea </w:t>
      </w:r>
      <w:r>
        <w:t>utilizada</w:t>
      </w:r>
      <w:r w:rsidR="00DB4C61">
        <w:t xml:space="preserve"> dentro del </w:t>
      </w:r>
      <w:r>
        <w:t>control d</w:t>
      </w:r>
      <w:r w:rsidR="00DB4C61">
        <w:t>e plantillas</w:t>
      </w:r>
      <w:r>
        <w:t xml:space="preserve">, haciendo que el trabajo de </w:t>
      </w:r>
      <w:r w:rsidR="00DB4C61">
        <w:t xml:space="preserve">diseño </w:t>
      </w:r>
      <w:r>
        <w:t xml:space="preserve">y </w:t>
      </w:r>
      <w:r w:rsidR="00DB4C61">
        <w:t xml:space="preserve">programación en </w:t>
      </w:r>
      <w:r w:rsidR="006D51AA">
        <w:t>conjunto</w:t>
      </w:r>
      <w:r>
        <w:t xml:space="preserve"> sea mucho más fácil.</w:t>
      </w:r>
    </w:p>
    <w:p w14:paraId="0B33A3A9" w14:textId="362C200D" w:rsidR="00E24B25" w:rsidRPr="00165695" w:rsidRDefault="00E24B25" w:rsidP="00165695">
      <w:r>
        <w:t xml:space="preserve">Aunque hay muchos otros motores de plantillas existentes </w:t>
      </w:r>
      <w:r w:rsidR="006D51AA">
        <w:t>se ha escogido</w:t>
      </w:r>
      <w:r>
        <w:t xml:space="preserve"> Thymeleaf ya que está totalmente integrado en el ecosistema de Spring.</w:t>
      </w:r>
    </w:p>
    <w:p w14:paraId="373C1737" w14:textId="73813329" w:rsidR="00A31D83" w:rsidRDefault="000F0591" w:rsidP="00087494">
      <w:pPr>
        <w:pStyle w:val="Ttulo2"/>
      </w:pPr>
      <w:bookmarkStart w:id="22" w:name="_Toc105359420"/>
      <w:r>
        <w:t>A</w:t>
      </w:r>
      <w:r w:rsidR="00D13F1D">
        <w:t xml:space="preserve">pplication </w:t>
      </w:r>
      <w:r>
        <w:t>P</w:t>
      </w:r>
      <w:r w:rsidR="00D13F1D">
        <w:t xml:space="preserve">rogramming </w:t>
      </w:r>
      <w:r>
        <w:t>I</w:t>
      </w:r>
      <w:r w:rsidR="00D13F1D">
        <w:t xml:space="preserve">nterface – </w:t>
      </w:r>
      <w:r>
        <w:t>API</w:t>
      </w:r>
      <w:bookmarkEnd w:id="22"/>
    </w:p>
    <w:p w14:paraId="1EF8A3F3" w14:textId="76EC4BF9" w:rsidR="00D13F1D" w:rsidRDefault="00D13F1D" w:rsidP="00D13F1D">
      <w:r>
        <w:t xml:space="preserve">Una API es un conjunto de funciones que permite a aplicaciones acceder a cierta información </w:t>
      </w:r>
      <w:r w:rsidR="00E64FF3">
        <w:t>con un protocolo de comunicación definido y conocido. Por lo tanto, es software que</w:t>
      </w:r>
      <w:r w:rsidR="00516CED">
        <w:t xml:space="preserve"> permite la interacción con un dispositivo o sistema para la obtención de datos o para la ejecución de funciones. El punto importante es </w:t>
      </w:r>
      <w:r w:rsidR="00281D1E">
        <w:t xml:space="preserve">el </w:t>
      </w:r>
      <w:r w:rsidR="00516CED">
        <w:t>protocolo que se establece para pedir el contenido que se solicita mediante la petición, y la respuesta con la información o acción solicitad</w:t>
      </w:r>
      <w:r w:rsidR="00281D1E">
        <w:t>a.</w:t>
      </w:r>
    </w:p>
    <w:p w14:paraId="254F76A0" w14:textId="58AF5CAD" w:rsidR="0031519B" w:rsidRDefault="0031519B" w:rsidP="00D13F1D">
      <w:r>
        <w:t>Las principales razones por las que las APIs se implementan y son tan útiles son las siguientes:</w:t>
      </w:r>
    </w:p>
    <w:p w14:paraId="0141457A" w14:textId="2EE7D47E" w:rsidR="0031519B" w:rsidRDefault="0031519B" w:rsidP="00386315">
      <w:pPr>
        <w:pStyle w:val="Prrafodelista"/>
        <w:numPr>
          <w:ilvl w:val="0"/>
          <w:numId w:val="12"/>
        </w:numPr>
      </w:pPr>
      <w:r>
        <w:t xml:space="preserve">La principal ventaja y el centro de </w:t>
      </w:r>
      <w:r w:rsidR="001875E5">
        <w:t xml:space="preserve">atención es la </w:t>
      </w:r>
      <w:r w:rsidR="001875E5" w:rsidRPr="009D6931">
        <w:rPr>
          <w:b/>
          <w:bCs/>
        </w:rPr>
        <w:t>integración</w:t>
      </w:r>
      <w:r w:rsidR="001875E5">
        <w:t xml:space="preserve"> entre </w:t>
      </w:r>
      <w:r w:rsidR="00155047">
        <w:t>distintos</w:t>
      </w:r>
      <w:r w:rsidR="001875E5">
        <w:t xml:space="preserve"> sistemas o aplicaciones</w:t>
      </w:r>
      <w:r w:rsidR="004816B9">
        <w:t>, p</w:t>
      </w:r>
      <w:r w:rsidR="001875E5">
        <w:t>ermitiendo conectar dichos sistemas y habilitando la comunicación</w:t>
      </w:r>
      <w:r w:rsidR="004816B9">
        <w:t>. P</w:t>
      </w:r>
      <w:r w:rsidR="001875E5">
        <w:t>or ejemplo, en una empresa</w:t>
      </w:r>
      <w:r w:rsidR="004816B9">
        <w:t xml:space="preserve"> se puede</w:t>
      </w:r>
      <w:r w:rsidR="001875E5">
        <w:t xml:space="preserve"> aumentar el flujo de datos facilitando la colaboración entre departamentos y así aumentando la productividad.</w:t>
      </w:r>
    </w:p>
    <w:p w14:paraId="4453296C" w14:textId="213B421D" w:rsidR="001F1119" w:rsidRDefault="001F1119" w:rsidP="00386315">
      <w:pPr>
        <w:pStyle w:val="Prrafodelista"/>
        <w:numPr>
          <w:ilvl w:val="0"/>
          <w:numId w:val="12"/>
        </w:numPr>
      </w:pPr>
      <w:r>
        <w:t xml:space="preserve">Permite la </w:t>
      </w:r>
      <w:r w:rsidRPr="0031519B">
        <w:rPr>
          <w:b/>
          <w:bCs/>
        </w:rPr>
        <w:t>automatización</w:t>
      </w:r>
      <w:r>
        <w:t xml:space="preserve"> de muchos procesos como testear, aumentando la eficiencia y productividad.</w:t>
      </w:r>
    </w:p>
    <w:p w14:paraId="313DB6B5" w14:textId="72C1ADA6" w:rsidR="0031519B" w:rsidRDefault="009D6931" w:rsidP="00386315">
      <w:pPr>
        <w:pStyle w:val="Prrafodelista"/>
        <w:numPr>
          <w:ilvl w:val="0"/>
          <w:numId w:val="12"/>
        </w:numPr>
      </w:pPr>
      <w:r>
        <w:t xml:space="preserve">Al añadir una nueva capa entre los datos y el servidor, las APIs incrementan la </w:t>
      </w:r>
      <w:r w:rsidRPr="009D6931">
        <w:rPr>
          <w:b/>
          <w:bCs/>
        </w:rPr>
        <w:t>seguridad</w:t>
      </w:r>
      <w:r>
        <w:t xml:space="preserve"> de la arquitectura.</w:t>
      </w:r>
    </w:p>
    <w:p w14:paraId="7FB1ED47" w14:textId="22DE3646" w:rsidR="00516CED" w:rsidRDefault="002A4609" w:rsidP="00516CED">
      <w:pPr>
        <w:pStyle w:val="Ttulo3"/>
      </w:pPr>
      <w:bookmarkStart w:id="23" w:name="_Toc105359421"/>
      <w:r>
        <w:lastRenderedPageBreak/>
        <w:t>API REST</w:t>
      </w:r>
      <w:bookmarkEnd w:id="23"/>
    </w:p>
    <w:p w14:paraId="1A805BCF" w14:textId="59B621F6" w:rsidR="00094D1F" w:rsidRDefault="00516CED" w:rsidP="00516CED">
      <w:r>
        <w:t>Mientras que el termino API es especificar un estándar para el intercambio de servicios entre</w:t>
      </w:r>
      <w:r w:rsidR="0002383A">
        <w:t xml:space="preserve"> sistemas o aplicaciones, las API REST, pertenecen a una subcategoría de las APIs en las cuales el protocolo de comunicación establecido sigue la arquitectura REST explicada anteriormente.</w:t>
      </w:r>
    </w:p>
    <w:p w14:paraId="3B41C49E" w14:textId="13122D4F" w:rsidR="00094D1F" w:rsidRDefault="000F0591" w:rsidP="00F02A64">
      <w:pPr>
        <w:pStyle w:val="Ttulo3"/>
      </w:pPr>
      <w:bookmarkStart w:id="24" w:name="_Toc105359422"/>
      <w:r>
        <w:t>E</w:t>
      </w:r>
      <w:r w:rsidR="00F02A64">
        <w:t xml:space="preserve">jemplo de </w:t>
      </w:r>
      <w:r>
        <w:t>API REST</w:t>
      </w:r>
      <w:r w:rsidR="00F02A64">
        <w:t xml:space="preserve"> – </w:t>
      </w:r>
      <w:r w:rsidR="002A4609">
        <w:t>S</w:t>
      </w:r>
      <w:r>
        <w:t>poonacular</w:t>
      </w:r>
      <w:bookmarkEnd w:id="24"/>
    </w:p>
    <w:p w14:paraId="4FC58B5A" w14:textId="2B9BEE24" w:rsidR="00F02A64" w:rsidRDefault="00F02A64" w:rsidP="00F02A64">
      <w:r>
        <w:t xml:space="preserve">Aunque en apartados futuros se explicará en mayor detalle, para el desarrollo de la plataforma se ha hecho uso de la API </w:t>
      </w:r>
      <w:r w:rsidR="00A13FA4">
        <w:t xml:space="preserve">REST </w:t>
      </w:r>
      <w:r>
        <w:t>de Spoonacular para implementar una herramienta que permita a los usuarios de la plataforma buscar recetas mediante la selección de ciertos parámetros como ingredientes, tipo de cocina, precio etc….</w:t>
      </w:r>
    </w:p>
    <w:p w14:paraId="5AA6668F" w14:textId="04A8AE5F" w:rsidR="00CA5932" w:rsidRDefault="00CA5932" w:rsidP="00F02A64">
      <w:r>
        <w:t>Dicha API trabaja bajo el protocolo REST en el cual el cliente, que en este caso es la plataforma desarrollada, solicita cierta información al servidor de Spoonacular, preguntando por recetas que puedan estar almacenadas en su base de datos.</w:t>
      </w:r>
      <w:r w:rsidR="00A13FA4">
        <w:t xml:space="preserve"> Si el servidor encuentra alguna receta que se ajusta a los parámetros introducidos, devolverá el recurso solicitado.</w:t>
      </w:r>
    </w:p>
    <w:p w14:paraId="62B36670" w14:textId="59204FB2" w:rsidR="00CA5932" w:rsidRPr="00F02A64" w:rsidRDefault="00CA5932" w:rsidP="00F02A64">
      <w:r>
        <w:t xml:space="preserve">Este método de intercambio de información es el principal uso de las API REST y es un gran factor por el cual el desarrollo de aplicaciones ha crecido, gracias al acceso de forma fácil </w:t>
      </w:r>
      <w:r w:rsidR="008D5C5F">
        <w:t xml:space="preserve">y </w:t>
      </w:r>
      <w:r>
        <w:t>eficiente de información.</w:t>
      </w:r>
    </w:p>
    <w:p w14:paraId="465FC814" w14:textId="5E763D52" w:rsidR="00D13F1D" w:rsidRPr="00D13F1D" w:rsidRDefault="00BB6196" w:rsidP="00A36FDC">
      <w:pPr>
        <w:pStyle w:val="Ttulo2"/>
      </w:pPr>
      <w:bookmarkStart w:id="25" w:name="_Toc105359423"/>
      <w:r>
        <w:t>SQL</w:t>
      </w:r>
      <w:bookmarkEnd w:id="25"/>
    </w:p>
    <w:p w14:paraId="485F2481" w14:textId="69E62C13" w:rsidR="00384821" w:rsidRDefault="008D4B59" w:rsidP="00087494">
      <w:r>
        <w:t>Para guardar todos los datos de los usuarios se hace uso de una base de datos que durante todo el proceso de desarrollo ha sido una base de datos relacional en memoria.</w:t>
      </w:r>
      <w:r w:rsidR="00252D3C">
        <w:t xml:space="preserve"> </w:t>
      </w:r>
      <w:r w:rsidR="004D786D">
        <w:t>Se elige una base de datos relacional ya que los datos tratados están definidos con claridad y tiene una estructura fija.</w:t>
      </w:r>
    </w:p>
    <w:p w14:paraId="3E35B82F" w14:textId="1F77201A" w:rsidR="004D786D" w:rsidRDefault="004D786D" w:rsidP="00087494">
      <w:r>
        <w:t xml:space="preserve">Durante todo el proceso de desarrollo se ha utilizado una base de datos en memoria ya que los datos no son lo importante durante este proceso sino poder arrancar la base de datos </w:t>
      </w:r>
      <w:r>
        <w:lastRenderedPageBreak/>
        <w:t>instantáneamente cada vez que se levanta la aplicación.</w:t>
      </w:r>
      <w:r w:rsidR="00AE699A">
        <w:t xml:space="preserve"> Esto si se valora ya que durante el desarrollo se está continuamente levantando, parando y depurando la aplicación.</w:t>
      </w:r>
    </w:p>
    <w:p w14:paraId="69B603C4" w14:textId="594044C4" w:rsidR="00A11327" w:rsidRDefault="00BB6196" w:rsidP="00A11327">
      <w:pPr>
        <w:pStyle w:val="Ttulo3"/>
      </w:pPr>
      <w:bookmarkStart w:id="26" w:name="_Toc105359424"/>
      <w:r>
        <w:t>B</w:t>
      </w:r>
      <w:r w:rsidR="00A11327">
        <w:t xml:space="preserve">ase de </w:t>
      </w:r>
      <w:r w:rsidR="002A4609">
        <w:t>d</w:t>
      </w:r>
      <w:r w:rsidR="00A11327">
        <w:t xml:space="preserve">atos </w:t>
      </w:r>
      <w:r>
        <w:t>H2</w:t>
      </w:r>
      <w:bookmarkEnd w:id="26"/>
    </w:p>
    <w:p w14:paraId="493F8469" w14:textId="704D1CFD" w:rsidR="00A11327" w:rsidRDefault="00A11327" w:rsidP="00A11327">
      <w:r>
        <w:t xml:space="preserve">La base de datos relacional en memoria utilizada en este caso ha sido </w:t>
      </w:r>
      <w:r w:rsidR="003653A3">
        <w:t>H</w:t>
      </w:r>
      <w:r>
        <w:t>2.</w:t>
      </w:r>
      <w:r w:rsidR="003653A3">
        <w:t xml:space="preserve"> </w:t>
      </w:r>
      <w:r w:rsidR="001A6512">
        <w:t xml:space="preserve">Una de las ventajas </w:t>
      </w:r>
      <w:r w:rsidR="003653A3">
        <w:t xml:space="preserve">que ofrece </w:t>
      </w:r>
      <w:r w:rsidR="00362F6F">
        <w:t>dicha base</w:t>
      </w:r>
      <w:r w:rsidR="003653A3">
        <w:t xml:space="preserve"> de datos es la integración que tiene con el ecosistema de Spring permitiendo configurarla </w:t>
      </w:r>
      <w:r w:rsidR="00332110">
        <w:t>rápida y fácilmente</w:t>
      </w:r>
      <w:r w:rsidR="003653A3">
        <w:t>.</w:t>
      </w:r>
      <w:r w:rsidR="00A733BB">
        <w:t xml:space="preserve"> </w:t>
      </w:r>
      <w:r w:rsidR="0025185A">
        <w:t xml:space="preserve">Es por eso que al estar en la fase de desarrollo se ha usado la base de datos H2, por comodidad y rapidez. </w:t>
      </w:r>
      <w:r w:rsidR="00A733BB">
        <w:t>No obstante, para entornos de producción se haría uso de otra tec</w:t>
      </w:r>
      <w:r w:rsidR="00A84FD7">
        <w:t>n</w:t>
      </w:r>
      <w:r w:rsidR="00A733BB">
        <w:t>ología de base de datos persistente, como podría ser PostgreSQL o MariaD</w:t>
      </w:r>
      <w:r w:rsidR="00965E7A">
        <w:t>B.</w:t>
      </w:r>
    </w:p>
    <w:p w14:paraId="12C190CA" w14:textId="0DA804A6" w:rsidR="006420BF" w:rsidRDefault="00A733BB" w:rsidP="00A11327">
      <w:r>
        <w:t>C</w:t>
      </w:r>
      <w:r w:rsidR="006420BF">
        <w:t>aracterísticas</w:t>
      </w:r>
      <w:r>
        <w:t xml:space="preserve"> de la base de datos H2</w:t>
      </w:r>
      <w:r w:rsidR="006420BF">
        <w:t>:</w:t>
      </w:r>
    </w:p>
    <w:p w14:paraId="752C6361" w14:textId="0D9C6793" w:rsidR="006420BF" w:rsidRDefault="006420BF" w:rsidP="00386315">
      <w:pPr>
        <w:pStyle w:val="Prrafodelista"/>
        <w:numPr>
          <w:ilvl w:val="0"/>
          <w:numId w:val="13"/>
        </w:numPr>
      </w:pPr>
      <w:r>
        <w:t xml:space="preserve">SQL </w:t>
      </w:r>
    </w:p>
    <w:p w14:paraId="7BEE106E" w14:textId="12D66D65" w:rsidR="006420BF" w:rsidRDefault="006420BF" w:rsidP="00386315">
      <w:pPr>
        <w:pStyle w:val="Prrafodelista"/>
        <w:numPr>
          <w:ilvl w:val="0"/>
          <w:numId w:val="13"/>
        </w:numPr>
      </w:pPr>
      <w:r>
        <w:t>Rapidez</w:t>
      </w:r>
    </w:p>
    <w:p w14:paraId="72D4996C" w14:textId="1E4ECB9E" w:rsidR="006420BF" w:rsidRDefault="006420BF" w:rsidP="00386315">
      <w:pPr>
        <w:pStyle w:val="Prrafodelista"/>
        <w:numPr>
          <w:ilvl w:val="0"/>
          <w:numId w:val="13"/>
        </w:numPr>
      </w:pPr>
      <w:r>
        <w:t>Código abierto</w:t>
      </w:r>
    </w:p>
    <w:p w14:paraId="4FE6292A" w14:textId="370B7356" w:rsidR="006420BF" w:rsidRDefault="006420BF" w:rsidP="00386315">
      <w:pPr>
        <w:pStyle w:val="Prrafodelista"/>
        <w:numPr>
          <w:ilvl w:val="0"/>
          <w:numId w:val="13"/>
        </w:numPr>
      </w:pPr>
      <w:r>
        <w:t>JDBC API</w:t>
      </w:r>
    </w:p>
    <w:p w14:paraId="4D548D99" w14:textId="5B75DC71" w:rsidR="006420BF" w:rsidRDefault="006420BF" w:rsidP="00386315">
      <w:pPr>
        <w:pStyle w:val="Prrafodelista"/>
        <w:numPr>
          <w:ilvl w:val="0"/>
          <w:numId w:val="13"/>
        </w:numPr>
      </w:pPr>
      <w:r>
        <w:t>En memoria</w:t>
      </w:r>
    </w:p>
    <w:p w14:paraId="5396AF45" w14:textId="4FDF7DFF" w:rsidR="00ED5A78" w:rsidRPr="00A11327" w:rsidRDefault="00ED5A78" w:rsidP="00ED5A78">
      <w:r>
        <w:t>Por último</w:t>
      </w:r>
      <w:r w:rsidR="000C53A8">
        <w:t xml:space="preserve">, hay que </w:t>
      </w:r>
      <w:r>
        <w:t xml:space="preserve">mencionar que el acceso a la base de datos se hace desde el mismo navegador sin </w:t>
      </w:r>
      <w:r w:rsidR="000C53A8">
        <w:t xml:space="preserve">tener de la necesidad de utilizar </w:t>
      </w:r>
      <w:r>
        <w:t xml:space="preserve">una herramienta especial o un gestor de bases de datos dedicado. Esto último </w:t>
      </w:r>
      <w:r w:rsidR="000C53A8">
        <w:t>agiliza todo el proceso de desarrollo por una parte</w:t>
      </w:r>
      <w:r w:rsidR="00456CEA">
        <w:t xml:space="preserve"> </w:t>
      </w:r>
      <w:r w:rsidR="000C53A8">
        <w:t>al no tener varios programas abiertos y por otra parte porque se eliminan posibles fallos como de conexión, ajenos al programador que pueden causar problemas indeseados.</w:t>
      </w:r>
    </w:p>
    <w:p w14:paraId="2F7EC64D" w14:textId="77777777" w:rsidR="00384821" w:rsidRDefault="00384821" w:rsidP="00087494"/>
    <w:p w14:paraId="349D5F7C" w14:textId="1C51DC51" w:rsidR="00D03ABB" w:rsidRDefault="00D03ABB" w:rsidP="00087494">
      <w:r>
        <w:t xml:space="preserve"> </w:t>
      </w:r>
    </w:p>
    <w:p w14:paraId="75854638" w14:textId="77777777" w:rsidR="00FB01A4" w:rsidRDefault="00FB01A4" w:rsidP="00087494"/>
    <w:p w14:paraId="5F766739" w14:textId="77777777" w:rsidR="002A5999" w:rsidRPr="00210428" w:rsidRDefault="002A5999" w:rsidP="00087494"/>
    <w:p w14:paraId="75CCD294" w14:textId="77777777" w:rsidR="00792CAD" w:rsidRPr="0027422F" w:rsidRDefault="00792CAD" w:rsidP="005D1F36">
      <w:pPr>
        <w:pStyle w:val="Ttulo1"/>
        <w:ind w:left="2124" w:hanging="2124"/>
      </w:pPr>
      <w:bookmarkStart w:id="27" w:name="_Toc105359425"/>
      <w:r w:rsidRPr="0027422F">
        <w:lastRenderedPageBreak/>
        <w:t>Estado de la Cuestión</w:t>
      </w:r>
      <w:bookmarkEnd w:id="27"/>
    </w:p>
    <w:p w14:paraId="18102450" w14:textId="59C5900B" w:rsidR="001503ED" w:rsidRDefault="001503ED" w:rsidP="0027422F">
      <w:r>
        <w:t>En este capítulo de la memoria se va a analizar en primer lugar el mercado existente de plataformas para gestión de clientes fitness</w:t>
      </w:r>
      <w:r w:rsidR="00554AA6">
        <w:t xml:space="preserve">, </w:t>
      </w:r>
      <w:r w:rsidR="00973390">
        <w:t xml:space="preserve">plataformas de ejercicios y </w:t>
      </w:r>
      <w:r w:rsidR="00554AA6">
        <w:t xml:space="preserve">aplicaciones de </w:t>
      </w:r>
      <w:r w:rsidR="00973390">
        <w:t>planes nutricionales. Además, viendo la competencia existente se explicarán l</w:t>
      </w:r>
      <w:r w:rsidR="00DF0471">
        <w:t xml:space="preserve">os aspectos positivos de cada una de ellas, las </w:t>
      </w:r>
      <w:r w:rsidR="00973390">
        <w:t xml:space="preserve">mejoras </w:t>
      </w:r>
      <w:r w:rsidR="00DF0471">
        <w:t xml:space="preserve">que se podrían implantar y por último en </w:t>
      </w:r>
      <w:r w:rsidR="00432FC9">
        <w:t>qué</w:t>
      </w:r>
      <w:r w:rsidR="00DF0471">
        <w:t xml:space="preserve"> medida se parecen a la plataforma</w:t>
      </w:r>
      <w:r w:rsidR="006253D4">
        <w:t xml:space="preserve"> web</w:t>
      </w:r>
      <w:r w:rsidR="00DF0471">
        <w:t xml:space="preserve"> que se va a desarrollar en este Trabajo </w:t>
      </w:r>
      <w:r w:rsidR="00CE68F3">
        <w:t>d</w:t>
      </w:r>
      <w:r w:rsidR="00DF0471">
        <w:t>e Fin de Grado</w:t>
      </w:r>
      <w:r w:rsidR="00973390">
        <w:t>.</w:t>
      </w:r>
    </w:p>
    <w:p w14:paraId="0D20C309" w14:textId="3572EC47" w:rsidR="00164787" w:rsidRDefault="00A20C3C" w:rsidP="00164787">
      <w:pPr>
        <w:pStyle w:val="Ttulo2"/>
      </w:pPr>
      <w:bookmarkStart w:id="28" w:name="_Toc105359426"/>
      <w:r>
        <w:t>E</w:t>
      </w:r>
      <w:r w:rsidR="00164787">
        <w:t xml:space="preserve">l </w:t>
      </w:r>
      <w:r w:rsidR="00A122B1">
        <w:t>m</w:t>
      </w:r>
      <w:r w:rsidR="00164787">
        <w:t xml:space="preserve">ercado </w:t>
      </w:r>
      <w:r w:rsidR="00A122B1">
        <w:t>d</w:t>
      </w:r>
      <w:r w:rsidR="001158A4">
        <w:t xml:space="preserve">igital del </w:t>
      </w:r>
      <w:r w:rsidR="00A122B1">
        <w:t>f</w:t>
      </w:r>
      <w:r w:rsidR="00164787">
        <w:t>itness</w:t>
      </w:r>
      <w:bookmarkEnd w:id="28"/>
    </w:p>
    <w:p w14:paraId="0D8DFD01" w14:textId="548BCC1F" w:rsidR="001158A4" w:rsidRPr="001158A4" w:rsidRDefault="00A20C3C" w:rsidP="001158A4">
      <w:pPr>
        <w:pStyle w:val="Ttulo3"/>
      </w:pPr>
      <w:bookmarkStart w:id="29" w:name="_Toc105359427"/>
      <w:r>
        <w:t>A</w:t>
      </w:r>
      <w:r w:rsidR="001158A4">
        <w:t xml:space="preserve">plicaciones </w:t>
      </w:r>
      <w:r w:rsidR="00A122B1">
        <w:t>f</w:t>
      </w:r>
      <w:r w:rsidR="001158A4">
        <w:t>itness</w:t>
      </w:r>
      <w:bookmarkEnd w:id="29"/>
    </w:p>
    <w:p w14:paraId="629932DD" w14:textId="033EAB7C" w:rsidR="0005660D" w:rsidRDefault="00164787" w:rsidP="00542E36">
      <w:r>
        <w:t>En primer lugar</w:t>
      </w:r>
      <w:r w:rsidR="00114AFE">
        <w:t>,</w:t>
      </w:r>
      <w:r>
        <w:t xml:space="preserve"> es importante mencionar que el campo del fitness si está ampliamente digitalizado en su gran mayoría, habiendo por ejemplo infinidad de canales de YouTube con videos de ejercicios, incontables cuentas en redes sociales sobre </w:t>
      </w:r>
      <w:r w:rsidR="000E3DFD">
        <w:t>h</w:t>
      </w:r>
      <w:r>
        <w:t>ábitos saludables</w:t>
      </w:r>
      <w:r w:rsidR="000E3DFD">
        <w:t xml:space="preserve"> como recetas y rutinas diarias.</w:t>
      </w:r>
      <w:r w:rsidR="0005660D">
        <w:t xml:space="preserve"> Por lo tanto, la aplicación que se ha desarrollado en este proyecto no intenta ser la primera aplicación en el campo del fitness hasta la fecha</w:t>
      </w:r>
      <w:r w:rsidR="000470F6">
        <w:t>, sino más bien intentar hacerse hueco en un campo donde la competencia existente es muy alta.</w:t>
      </w:r>
      <w:r w:rsidR="00FE2CEA">
        <w:t xml:space="preserve"> Para ello es de vital importancia analizar exhaustivamente a la competencia para ver mejoras que se pueden </w:t>
      </w:r>
      <w:r w:rsidR="001B4C22">
        <w:t>implementar</w:t>
      </w:r>
      <w:r w:rsidR="00FE2CEA">
        <w:t xml:space="preserve"> </w:t>
      </w:r>
      <w:r w:rsidR="001B4C22">
        <w:t xml:space="preserve">a aplicaciones existentes </w:t>
      </w:r>
      <w:r w:rsidR="00FE2CEA">
        <w:t xml:space="preserve">y </w:t>
      </w:r>
      <w:r w:rsidR="001B4C22">
        <w:t>ver dónde se encuentran los puntos débiles</w:t>
      </w:r>
      <w:r w:rsidR="00FE2CEA">
        <w:t xml:space="preserve"> </w:t>
      </w:r>
      <w:r w:rsidR="001B4C22">
        <w:t>de</w:t>
      </w:r>
      <w:r w:rsidR="00FE2CEA">
        <w:t xml:space="preserve"> la competencia.</w:t>
      </w:r>
    </w:p>
    <w:p w14:paraId="184AC277" w14:textId="30D2B71B" w:rsidR="006B49DB" w:rsidRPr="004D7ED5" w:rsidRDefault="00DC1A2C" w:rsidP="0027422F">
      <w:r>
        <w:t>La división de aplicaciones en el sector del fitness se puede hacer en tres grandes campos, aplicaciones orientadas a la nutrición, aplicaciones de ejercicios</w:t>
      </w:r>
      <w:r w:rsidR="00F01C8F">
        <w:t xml:space="preserve"> y </w:t>
      </w:r>
      <w:r>
        <w:t xml:space="preserve">aplicaciones para la medición de la actividad física mediante el </w:t>
      </w:r>
      <w:r w:rsidR="00FC57D1">
        <w:t>smartphone</w:t>
      </w:r>
      <w:r>
        <w:t xml:space="preserve"> u otro </w:t>
      </w:r>
      <w:r w:rsidR="008646E8">
        <w:t>dispositivo IoT.</w:t>
      </w:r>
      <w:r>
        <w:t xml:space="preserve"> </w:t>
      </w:r>
      <w:r w:rsidR="00F01C8F">
        <w:t xml:space="preserve">No obstante, en estos últimos años han salido al mercado aplicaciones para la gestión de gimnasios y para profesionales del sector. El principal objetivo es digitalizar el negocio y ayudar en la gestión de los clientes, simplificando y </w:t>
      </w:r>
      <w:r w:rsidR="005E655D">
        <w:t>ahorrando tiempo en el proceso.</w:t>
      </w:r>
    </w:p>
    <w:p w14:paraId="4E96BE5F" w14:textId="11F8FE91" w:rsidR="00973390" w:rsidRPr="003C0D1F" w:rsidRDefault="00920E5D" w:rsidP="0027422F">
      <w:pPr>
        <w:rPr>
          <w:u w:val="single"/>
        </w:rPr>
      </w:pPr>
      <w:r w:rsidRPr="003C0D1F">
        <w:rPr>
          <w:u w:val="single"/>
        </w:rPr>
        <w:lastRenderedPageBreak/>
        <w:t>MyFitnessPal</w:t>
      </w:r>
    </w:p>
    <w:p w14:paraId="3D8841E4" w14:textId="30DB7F7F" w:rsidR="008646E8" w:rsidRDefault="003C0D1F" w:rsidP="0027422F">
      <w:r>
        <w:t xml:space="preserve">MyFitnessPal es la aplicación y plataforma web más conocida y utilizada para el cálculo y registro de calorías del mercado. Esto significa que está principal y exclusivamente orientada al campo de la nutrición. Entre sus herramientas más usadas está el contador de calorías, la amplia base de datos de recetas y dietas, la oportunidad de poder conectarse a otras aplicaciones como Samsung Health o Apple HealthKit y </w:t>
      </w:r>
      <w:r w:rsidR="00ED0693">
        <w:t>por último el registro de todas las comidas que toma el usuario para poder hacer un seguimiento de su dieta.</w:t>
      </w:r>
      <w:r w:rsidR="008646E8">
        <w:t xml:space="preserve"> </w:t>
      </w:r>
    </w:p>
    <w:p w14:paraId="2608E929" w14:textId="691D6C82" w:rsidR="004A421B" w:rsidRDefault="00ED0693" w:rsidP="0027422F">
      <w:r>
        <w:t>Por lo tanto, es una herramienta muy completa en el ámbito de nutrición y eso explica por</w:t>
      </w:r>
      <w:r w:rsidR="00E92244">
        <w:t xml:space="preserve"> </w:t>
      </w:r>
      <w:r>
        <w:t>qu</w:t>
      </w:r>
      <w:r w:rsidR="00E92244">
        <w:t>é</w:t>
      </w:r>
      <w:r>
        <w:t xml:space="preserve"> es una de las más usadas.</w:t>
      </w:r>
    </w:p>
    <w:p w14:paraId="28E30F03" w14:textId="123CE12F" w:rsidR="008646E8" w:rsidRDefault="008646E8" w:rsidP="0027422F">
      <w:r>
        <w:t>Por último, una de las razones por las que tiene tanto éxito es que los usuarios tienen la capacidad de</w:t>
      </w:r>
      <w:r w:rsidR="006559A1">
        <w:t xml:space="preserve"> añadir recetas y nuevos alimentos, haciendo que la base de datos siga creciendo y asegurarse que siempre hay nuevas opciones para los usuarios. Esto mejora la calidad y la experiencia del usuario.</w:t>
      </w:r>
    </w:p>
    <w:p w14:paraId="45AB049F" w14:textId="3D8C51E0" w:rsidR="00812134" w:rsidRDefault="00812134" w:rsidP="0027422F">
      <w:pPr>
        <w:rPr>
          <w:u w:val="single"/>
        </w:rPr>
      </w:pPr>
      <w:r w:rsidRPr="00812134">
        <w:rPr>
          <w:u w:val="single"/>
        </w:rPr>
        <w:t>TotalFitness</w:t>
      </w:r>
    </w:p>
    <w:p w14:paraId="4B2DC734" w14:textId="35A729BB" w:rsidR="00812134" w:rsidRDefault="00812134" w:rsidP="0027422F">
      <w:r>
        <w:t xml:space="preserve">En la categoría de aplicaciones con ejercicios y guías de ejercicios se podrían </w:t>
      </w:r>
      <w:r w:rsidR="0081618D">
        <w:t>enumerar</w:t>
      </w:r>
      <w:r>
        <w:t xml:space="preserve"> una cantidad de aplicaciones incontables. No obstante, TotalFitness es una de las más destacadas por su amplia base de datos</w:t>
      </w:r>
      <w:r w:rsidR="00EC2A65">
        <w:t xml:space="preserve"> de ejercicios existentes, que incluye explicaciones escritas y videos para todos sus ejercicios ya que una ayuda </w:t>
      </w:r>
      <w:r w:rsidR="00283069">
        <w:t>mejora la comprensión del ejercicio</w:t>
      </w:r>
      <w:r w:rsidR="00EC2A65">
        <w:t>.</w:t>
      </w:r>
    </w:p>
    <w:p w14:paraId="3D5B6DDF" w14:textId="31B852B2" w:rsidR="002F490A" w:rsidRPr="00EC2A65" w:rsidRDefault="00EC2A65" w:rsidP="007268A9">
      <w:pPr>
        <w:rPr>
          <w:u w:val="single"/>
        </w:rPr>
      </w:pPr>
      <w:r>
        <w:t xml:space="preserve">Además, tiene un buscador </w:t>
      </w:r>
      <w:r w:rsidR="006272EB">
        <w:t>que permite hacer una búsqueda avanzada de</w:t>
      </w:r>
      <w:r>
        <w:t xml:space="preserve"> ejercicios por músculos o zonas del cuerpo que se quieren trabajar</w:t>
      </w:r>
      <w:r w:rsidR="006272EB">
        <w:t>, por ejemplo</w:t>
      </w:r>
      <w:r>
        <w:t>,</w:t>
      </w:r>
      <w:r w:rsidR="006272EB">
        <w:t xml:space="preserve"> o por herramientas de gimnasio a las que se tiene acceso,</w:t>
      </w:r>
      <w:r>
        <w:t xml:space="preserve"> </w:t>
      </w:r>
      <w:r w:rsidR="00C43596">
        <w:t>simplificando mucho la búsqueda de ejercicios para los usuarios.</w:t>
      </w:r>
    </w:p>
    <w:p w14:paraId="1C34950D" w14:textId="77777777" w:rsidR="004A421B" w:rsidRDefault="004A421B" w:rsidP="0027422F"/>
    <w:p w14:paraId="1CB07C6C" w14:textId="77777777" w:rsidR="007268A9" w:rsidRDefault="007268A9" w:rsidP="0027422F">
      <w:pPr>
        <w:rPr>
          <w:u w:val="single"/>
        </w:rPr>
      </w:pPr>
    </w:p>
    <w:p w14:paraId="1A47BBE3" w14:textId="77777777" w:rsidR="0081618D" w:rsidRDefault="0081618D" w:rsidP="0027422F">
      <w:pPr>
        <w:rPr>
          <w:u w:val="single"/>
        </w:rPr>
      </w:pPr>
    </w:p>
    <w:p w14:paraId="70C08F1E" w14:textId="2A946732" w:rsidR="002F490A" w:rsidRPr="005A21C5" w:rsidRDefault="002F490A" w:rsidP="0027422F">
      <w:pPr>
        <w:rPr>
          <w:u w:val="single"/>
        </w:rPr>
      </w:pPr>
      <w:r w:rsidRPr="005A21C5">
        <w:rPr>
          <w:u w:val="single"/>
        </w:rPr>
        <w:lastRenderedPageBreak/>
        <w:t>Traineeks</w:t>
      </w:r>
    </w:p>
    <w:p w14:paraId="50CAA84C" w14:textId="7FE64E92" w:rsidR="00DB0792" w:rsidRDefault="00B21AAD" w:rsidP="0027422F">
      <w:r>
        <w:t xml:space="preserve">En la categoría de gestión de gimnasios y clientes </w:t>
      </w:r>
      <w:r w:rsidR="005A21C5">
        <w:t>Traineeks es un</w:t>
      </w:r>
      <w:r w:rsidR="00256C2C">
        <w:t>a</w:t>
      </w:r>
      <w:r>
        <w:t xml:space="preserve"> de las</w:t>
      </w:r>
      <w:r w:rsidR="007268A9">
        <w:t xml:space="preserve"> aplicaciones</w:t>
      </w:r>
      <w:r>
        <w:t xml:space="preserve"> más populares. Traineeks es una</w:t>
      </w:r>
      <w:r w:rsidR="005A21C5">
        <w:t xml:space="preserve"> plataforma web para entrenadores personales </w:t>
      </w:r>
      <w:r w:rsidR="00256C2C">
        <w:t>en la cual se ofrecen herramientas para poder hacer entrenamientos</w:t>
      </w:r>
      <w:r w:rsidR="007268A9">
        <w:t xml:space="preserve"> y dietas para </w:t>
      </w:r>
      <w:r w:rsidR="00B479C8">
        <w:t>sus respectivos</w:t>
      </w:r>
      <w:r w:rsidR="007268A9">
        <w:t xml:space="preserve"> clientes</w:t>
      </w:r>
      <w:r w:rsidR="00B479C8">
        <w:t>.</w:t>
      </w:r>
      <w:r w:rsidR="007268A9">
        <w:t xml:space="preserve"> </w:t>
      </w:r>
      <w:r w:rsidR="00990E90">
        <w:t xml:space="preserve"> Una vez que se han asignado las rutinas y las dietas a los clientes, el profesional puede hacer un seguimiento del cliente para adaptar sus entrenamientos para optimizarlos.</w:t>
      </w:r>
    </w:p>
    <w:p w14:paraId="4F4F7AB5" w14:textId="1B5658C6" w:rsidR="002F490A" w:rsidRPr="00807287" w:rsidRDefault="001B4C22" w:rsidP="0027422F">
      <w:pPr>
        <w:rPr>
          <w:u w:val="single"/>
        </w:rPr>
      </w:pPr>
      <w:r w:rsidRPr="00807287">
        <w:rPr>
          <w:u w:val="single"/>
        </w:rPr>
        <w:t>Adidas Runtastic</w:t>
      </w:r>
    </w:p>
    <w:p w14:paraId="5A98729A" w14:textId="52A2C483" w:rsidR="001B4C22" w:rsidRDefault="001B4C22" w:rsidP="0027422F">
      <w:r>
        <w:t>Por último, en la categoría de aplicaciones</w:t>
      </w:r>
      <w:r w:rsidR="00807287">
        <w:t xml:space="preserve"> de medición de actividades físicas, se encuentra</w:t>
      </w:r>
      <w:r w:rsidR="00AE611B">
        <w:t xml:space="preserve"> entre otras muchas opciones la aplicación Adidas Runtastic. Inicialmente empezó como una aplicación para corredores, ofreciendo herramientas para programar rutas y poder medir el tiempo que se tarda en hacer el recorrido, tiempo medio por km, velocidad máxima</w:t>
      </w:r>
      <w:r w:rsidR="00B479C8">
        <w:t>,</w:t>
      </w:r>
      <w:r w:rsidR="00AE611B">
        <w:t xml:space="preserve"> </w:t>
      </w:r>
      <w:r w:rsidR="00B479C8">
        <w:t>etc.</w:t>
      </w:r>
      <w:r w:rsidR="00AE611B">
        <w:t>…</w:t>
      </w:r>
      <w:r w:rsidR="00807287">
        <w:t xml:space="preserve"> </w:t>
      </w:r>
      <w:r w:rsidR="00AE611B">
        <w:t>No obstante, la aplicación ha evolucionado y ahora también incluye una sección para que los usuarios puedan crearse sus rutinas, seleccionado ejercicios de la base de datos de la plataforma.</w:t>
      </w:r>
    </w:p>
    <w:p w14:paraId="60459E6C" w14:textId="3D43A774" w:rsidR="00AE611B" w:rsidRDefault="00AE611B" w:rsidP="0027422F">
      <w:r>
        <w:t xml:space="preserve">Como era de esperar en una aplicación respaldada por Adidas, también tiene soporte para conectarse con wearables y relojes inteligentes, lo que es una gran ventaja ya que </w:t>
      </w:r>
      <w:r w:rsidR="0018349C">
        <w:t>dichas tecnologías llevan varios años en alza y es hacia donde está pivotando el sector del fitness en los últimos años.</w:t>
      </w:r>
      <w:r w:rsidR="0009025B">
        <w:t xml:space="preserve"> Por lo tanto, las limitadas mediciones que antes se hacían con el smartphone, ahora pueden ser reemplazadas con medidas y datos más avanzados</w:t>
      </w:r>
      <w:r w:rsidR="008A7847">
        <w:t xml:space="preserve">, como pulsaciones por minuto </w:t>
      </w:r>
      <w:r w:rsidR="00092CCE">
        <w:t>u</w:t>
      </w:r>
      <w:r w:rsidR="008A7847">
        <w:t xml:space="preserve"> horas de sueño.</w:t>
      </w:r>
    </w:p>
    <w:p w14:paraId="24592A1E" w14:textId="436422B7" w:rsidR="00256C2C" w:rsidRDefault="00A95EDF" w:rsidP="001158A4">
      <w:pPr>
        <w:pStyle w:val="Ttulo3"/>
      </w:pPr>
      <w:bookmarkStart w:id="30" w:name="_Toc105359428"/>
      <w:r>
        <w:t>R</w:t>
      </w:r>
      <w:r w:rsidR="001158A4">
        <w:t xml:space="preserve">edes </w:t>
      </w:r>
      <w:r w:rsidR="00A122B1">
        <w:t>s</w:t>
      </w:r>
      <w:r w:rsidR="001158A4">
        <w:t>ociales y otras plataformas</w:t>
      </w:r>
      <w:bookmarkEnd w:id="30"/>
    </w:p>
    <w:p w14:paraId="789F6BD5" w14:textId="77777777" w:rsidR="001158A4" w:rsidRDefault="001158A4" w:rsidP="001158A4">
      <w:pPr>
        <w:rPr>
          <w:u w:val="single"/>
        </w:rPr>
      </w:pPr>
      <w:r>
        <w:rPr>
          <w:u w:val="single"/>
        </w:rPr>
        <w:t>Redes sociales</w:t>
      </w:r>
    </w:p>
    <w:p w14:paraId="16F8BAD9" w14:textId="6C1A9DA4" w:rsidR="001158A4" w:rsidRDefault="001158A4" w:rsidP="001158A4">
      <w:r>
        <w:t xml:space="preserve">Como se ha mencionado anteriormente las plataformas como Instagram contienen una inmensa cantidad de </w:t>
      </w:r>
      <w:r w:rsidR="00B47475">
        <w:t>datos</w:t>
      </w:r>
      <w:r>
        <w:t xml:space="preserve"> con respecto al campo del fitness. En </w:t>
      </w:r>
      <w:r w:rsidR="00657F4B">
        <w:t>Instagram,</w:t>
      </w:r>
      <w:r>
        <w:t xml:space="preserve"> por ejemplo</w:t>
      </w:r>
      <w:r w:rsidR="00657F4B">
        <w:t xml:space="preserve">, </w:t>
      </w:r>
      <w:r w:rsidR="00B73EA4">
        <w:t xml:space="preserve">hay infinidad de cuentas de </w:t>
      </w:r>
      <w:r w:rsidR="00B47475">
        <w:t>los llamados “influencers”, que utilizan dicha red social para mostrar su forma de vida saludable mediante ejercicios o la dieta que llevan.</w:t>
      </w:r>
    </w:p>
    <w:p w14:paraId="0D87AB1E" w14:textId="11BC7480" w:rsidR="001158A4" w:rsidRDefault="00C3653A" w:rsidP="00A03EE1">
      <w:r>
        <w:lastRenderedPageBreak/>
        <w:t>E</w:t>
      </w:r>
      <w:r w:rsidR="00B47475">
        <w:t>sta nueva tendencia ha crecido tras la pandemia y el confinamiento, donde la gente ha encontrado un guía o un</w:t>
      </w:r>
      <w:r w:rsidR="00A03EE1">
        <w:t>a</w:t>
      </w:r>
      <w:r w:rsidR="00B47475">
        <w:t xml:space="preserve"> motivación en dichos influencers.</w:t>
      </w:r>
      <w:r w:rsidR="00A03EE1">
        <w:t xml:space="preserve"> Pero no solo se puede ver un crecimiento en el número de usuarios que consumen contenido fitness en redes sociales, con la pandemia han crecido y han surgido una inmensa cantidad de cuentas que, aprovechando la gran cantidad de usuarios en busca de ese tipo de contenidos, han conseguido ganar una gran cantidad de seguidores en poco tiempo.</w:t>
      </w:r>
    </w:p>
    <w:p w14:paraId="5FADAB45" w14:textId="660D4C23" w:rsidR="0063097B" w:rsidRPr="001158A4" w:rsidRDefault="0063097B" w:rsidP="00A03EE1">
      <w:r>
        <w:t xml:space="preserve">En un </w:t>
      </w:r>
      <w:r w:rsidR="00122F26">
        <w:t>artículo</w:t>
      </w:r>
      <w:r>
        <w:t xml:space="preserve"> </w:t>
      </w:r>
      <w:r w:rsidR="00122F26">
        <w:t xml:space="preserve">de </w:t>
      </w:r>
      <w:r w:rsidR="00D136BE">
        <w:t xml:space="preserve">la revista Business Insider llegan a la conclusión de que la pandemia ha ayudado a que la digitalización del sector fitness haya aumentado considerablemente, </w:t>
      </w:r>
      <w:r w:rsidR="00122F26">
        <w:t>además de</w:t>
      </w:r>
      <w:r w:rsidR="00D136BE">
        <w:t xml:space="preserve"> que</w:t>
      </w:r>
      <w:r w:rsidR="00122F26">
        <w:t xml:space="preserve"> explican que </w:t>
      </w:r>
      <w:r w:rsidR="00D136BE">
        <w:t>las grandes propulsoras de dicho crecimiento han sido las redes sociales.</w:t>
      </w:r>
      <w:r w:rsidR="001E2297">
        <w:t xml:space="preserve"> Entre los puntos a destacar de dicho análisis,</w:t>
      </w:r>
      <w:r w:rsidR="00122F26">
        <w:t xml:space="preserve"> citan a</w:t>
      </w:r>
      <w:r w:rsidR="001E2297">
        <w:t xml:space="preserve"> una influencer y entrenadora personal</w:t>
      </w:r>
      <w:r w:rsidR="00122F26">
        <w:t xml:space="preserve">, que explica que las redes sociales son tan buenas ya que se pueden compartir </w:t>
      </w:r>
      <w:r w:rsidR="000329DD">
        <w:t>visualmente</w:t>
      </w:r>
      <w:r w:rsidR="00122F26">
        <w:t xml:space="preserve"> los cambios y las historias de cada persona, motivando así a los dem</w:t>
      </w:r>
      <w:r w:rsidR="000329DD">
        <w:t>á</w:t>
      </w:r>
      <w:r w:rsidR="00122F26">
        <w:t>s usuarios a unirse al cambio. Por lo tanto, los usuarios que ven el cambio físico que una persona ha podido hacer, les sirve como ejemplo e inspiración de empezar a llevar una vida más saludable</w:t>
      </w:r>
      <w:r w:rsidR="00F93E6C">
        <w:t>.</w:t>
      </w:r>
    </w:p>
    <w:p w14:paraId="19ECA7A8" w14:textId="77777777" w:rsidR="00920E5D" w:rsidRPr="0027422F" w:rsidRDefault="00920E5D" w:rsidP="0027422F"/>
    <w:p w14:paraId="10E72943" w14:textId="77777777" w:rsidR="00792CAD" w:rsidRDefault="00792CAD">
      <w:pPr>
        <w:spacing w:after="0" w:line="240" w:lineRule="auto"/>
        <w:jc w:val="left"/>
        <w:rPr>
          <w:b/>
          <w:smallCaps/>
          <w:kern w:val="28"/>
          <w:sz w:val="40"/>
        </w:rPr>
      </w:pPr>
      <w:r>
        <w:br w:type="page"/>
      </w:r>
    </w:p>
    <w:p w14:paraId="0F26B03B" w14:textId="18F4C36C" w:rsidR="00792CAD" w:rsidRDefault="00792CAD" w:rsidP="008702A9">
      <w:pPr>
        <w:pStyle w:val="Ttulo1"/>
      </w:pPr>
      <w:bookmarkStart w:id="31" w:name="_Toc105359429"/>
      <w:r>
        <w:lastRenderedPageBreak/>
        <w:t>Definición del Trabajo</w:t>
      </w:r>
      <w:bookmarkEnd w:id="31"/>
    </w:p>
    <w:p w14:paraId="00F9B79E" w14:textId="0BAF5C34" w:rsidR="00884C2C" w:rsidRPr="00884C2C" w:rsidRDefault="00884C2C" w:rsidP="00884C2C">
      <w:r>
        <w:t xml:space="preserve">En este capítulo se procede a analizar </w:t>
      </w:r>
      <w:r w:rsidR="00E84D36">
        <w:t xml:space="preserve">las razones por la que se ha desarrollado la plataforma web y se justifican las decisiones </w:t>
      </w:r>
      <w:r w:rsidR="00FA071A">
        <w:t>de modelo de negocio y estrategia elegidos.</w:t>
      </w:r>
    </w:p>
    <w:p w14:paraId="5A438672" w14:textId="04FEE068" w:rsidR="00792CAD" w:rsidRDefault="006D4A38" w:rsidP="00A43CD3">
      <w:pPr>
        <w:pStyle w:val="Ttulo2"/>
      </w:pPr>
      <w:bookmarkStart w:id="32" w:name="_Toc105359430"/>
      <w:r>
        <w:t>J</w:t>
      </w:r>
      <w:r w:rsidR="00792CAD">
        <w:t>ustificación</w:t>
      </w:r>
      <w:bookmarkEnd w:id="32"/>
    </w:p>
    <w:p w14:paraId="082A26A7" w14:textId="11D7588A" w:rsidR="0063097B" w:rsidRDefault="00304650" w:rsidP="00792CAD">
      <w:r>
        <w:t>En primera instancia es importante explicar el porqué de las decisiones tomadas durante el desarrollo de la plataforma.</w:t>
      </w:r>
      <w:r w:rsidR="005A1D3E">
        <w:t xml:space="preserve"> </w:t>
      </w:r>
    </w:p>
    <w:p w14:paraId="2EFE8C06" w14:textId="025A476E" w:rsidR="00B32847" w:rsidRDefault="005A1D3E" w:rsidP="00792CAD">
      <w:r>
        <w:t>Como se ha mencionado anteriormente</w:t>
      </w:r>
      <w:r w:rsidR="00C3653A">
        <w:t>,</w:t>
      </w:r>
      <w:r>
        <w:t xml:space="preserve"> la pandemia y el confinamiento han acelerado el proceso de digitalización en muchos sectores, entre los cuales se encuentra el sector del fitness. La mayoría de los negocios se han visto obligados a digitalizar sus negocios, para no perder los clientes. </w:t>
      </w:r>
      <w:r w:rsidR="00B32847">
        <w:t xml:space="preserve">Además, viendo que la probabilidad de sufrir el virus Covid-19 de forma crítica aumenta si se tiene un bajo estado de forma, ha sido </w:t>
      </w:r>
      <w:r w:rsidR="00CB137A">
        <w:t xml:space="preserve">una gran </w:t>
      </w:r>
      <w:r w:rsidR="00B32847">
        <w:t>llamada de atención para muchas personas.</w:t>
      </w:r>
      <w:r w:rsidR="00CB137A">
        <w:t xml:space="preserve"> </w:t>
      </w:r>
      <w:r w:rsidR="004F493C">
        <w:t xml:space="preserve">Es por eso </w:t>
      </w:r>
      <w:r w:rsidR="00B72331">
        <w:t>por lo que</w:t>
      </w:r>
      <w:r w:rsidR="004F493C">
        <w:t xml:space="preserve"> el número de personas que se han iniciado en el mundo del fitness durante el confinamiento y la pandemia ha crecido, creando la oportunidad para entrenadores personales</w:t>
      </w:r>
      <w:r w:rsidR="008B27FC">
        <w:t xml:space="preserve"> </w:t>
      </w:r>
      <w:r w:rsidR="004F493C">
        <w:t xml:space="preserve">a </w:t>
      </w:r>
      <w:r w:rsidR="00C3744C">
        <w:t>captar</w:t>
      </w:r>
      <w:r w:rsidR="004F493C">
        <w:t xml:space="preserve"> nuevos clientes</w:t>
      </w:r>
      <w:r w:rsidR="008B27FC">
        <w:t>,</w:t>
      </w:r>
      <w:r w:rsidR="004F493C">
        <w:t xml:space="preserve"> que no podrían haber conseguido en situaciones normales.</w:t>
      </w:r>
      <w:r w:rsidR="00A666FE">
        <w:t xml:space="preserve"> Por lo tanto, la nueva hornada de clientes es uno de los factores que favorecen al desarrollo de esta plataforma web.</w:t>
      </w:r>
    </w:p>
    <w:p w14:paraId="0D6C67A0" w14:textId="4BB02563" w:rsidR="005A1D3E" w:rsidRDefault="00F845DA" w:rsidP="00792CAD">
      <w:r>
        <w:t xml:space="preserve">En el ámbito del fitness como se ha descrito en el capítulo anterior, ya existen aplicaciones y plataformas que ayudan a dicha digitalización, no </w:t>
      </w:r>
      <w:r w:rsidR="00C426B8">
        <w:t>obstante,</w:t>
      </w:r>
      <w:r>
        <w:t xml:space="preserve"> aunque algunas de ellas son buenas y exitosas aplicaciones, tienen puntos de mejora y </w:t>
      </w:r>
      <w:r w:rsidR="00820444">
        <w:t>fallos en el modelo de negocio que siguen.</w:t>
      </w:r>
    </w:p>
    <w:p w14:paraId="236B9E6A" w14:textId="23E59EF9" w:rsidR="00C426B8" w:rsidRDefault="005B0F1B" w:rsidP="006951AA">
      <w:r>
        <w:t xml:space="preserve">Si se observa el ejemplo de la aplicación Traineeks por ejemplo, analizada con mayor detalle en el capítulo anterior, tiene toda la funcionalidad necesaria para que la gestión de clientes sea óptima, no obstante no se tiene en cuenta a la hora de captar usuarios a la aplicación a los clientes. La aplicación está meramente orientada a captar profesionales del sector </w:t>
      </w:r>
      <w:r>
        <w:lastRenderedPageBreak/>
        <w:t xml:space="preserve">mientras que la plataforma que se ha desarrollado en este Trabajo de Fin de Grado capta tanto a profesionales como a sus clientes. Al implementar funcionalidad única y específica para los clientes como el buscador de recetas o </w:t>
      </w:r>
      <w:r w:rsidR="00AC5A79">
        <w:t>la red social, se captan clientes que son los que luego recomendarán a sus respectivos profesionales el uso de la plataforma. Pero no solo eso, sino que viendo que son los clientes que empiezan a usar la plataforma, los profesionales están obligados a utilizarla ya que la cantidad de clientes registrados en la plataforma es mayor que otras aplicaciones.</w:t>
      </w:r>
      <w:r w:rsidR="00943291">
        <w:t xml:space="preserve"> Los profesionales tiene</w:t>
      </w:r>
      <w:r w:rsidR="00A85AE0">
        <w:t>n</w:t>
      </w:r>
      <w:r w:rsidR="00943291">
        <w:t xml:space="preserve"> </w:t>
      </w:r>
      <w:r w:rsidR="00C1701B">
        <w:t xml:space="preserve">así </w:t>
      </w:r>
      <w:r w:rsidR="00943291">
        <w:t>a su disposición un nuevo mercado de cliente al que pueden acudir.</w:t>
      </w:r>
      <w:r w:rsidR="00C426B8">
        <w:t xml:space="preserve"> </w:t>
      </w:r>
    </w:p>
    <w:p w14:paraId="0F01A2AE" w14:textId="2C66C5B8" w:rsidR="006951AA" w:rsidRDefault="00DC01EB" w:rsidP="00792CAD">
      <w:r>
        <w:t xml:space="preserve">En el caso de las aplicaciones que presentan dietas y rutinas predefinidas, dependiendo de los objetivos que quieren lograr los usuarios, no tiene en cuenta que cada persona </w:t>
      </w:r>
      <w:r w:rsidR="00C1701B">
        <w:t>es</w:t>
      </w:r>
      <w:r>
        <w:t xml:space="preserve"> distinta</w:t>
      </w:r>
      <w:r w:rsidR="00C1701B">
        <w:t xml:space="preserve"> y no</w:t>
      </w:r>
      <w:r>
        <w:t xml:space="preserve"> a todas les </w:t>
      </w:r>
      <w:r w:rsidR="00C1701B">
        <w:t>serán de utilidad los mismos</w:t>
      </w:r>
      <w:r>
        <w:t xml:space="preserve"> ejercicios o recetas propuestas. </w:t>
      </w:r>
      <w:r w:rsidR="006951AA">
        <w:t>En el caso de estas aplicaciones</w:t>
      </w:r>
      <w:r w:rsidR="00C1701B">
        <w:t>,</w:t>
      </w:r>
      <w:r w:rsidR="006951AA">
        <w:t xml:space="preserve">  uno de los puntos negativos </w:t>
      </w:r>
      <w:r w:rsidR="00C1701B">
        <w:t>sería éste</w:t>
      </w:r>
      <w:r w:rsidR="006951AA">
        <w:t xml:space="preserve">, aunque tienen gran cantidad de usuarios, también son las que más </w:t>
      </w:r>
      <w:r w:rsidR="00C1701B">
        <w:t>suscriptores</w:t>
      </w:r>
      <w:r w:rsidR="006951AA">
        <w:t xml:space="preserve"> pierden. Esto se debe a que la falta de guía hace que los </w:t>
      </w:r>
      <w:r w:rsidR="0081682F">
        <w:t>mismos</w:t>
      </w:r>
      <w:r w:rsidR="006951AA">
        <w:t xml:space="preserve"> pierdan la fuerza de voluntad para seguir. </w:t>
      </w:r>
      <w:r w:rsidR="0081682F">
        <w:t>P</w:t>
      </w:r>
      <w:r w:rsidR="006951AA">
        <w:t>or</w:t>
      </w:r>
      <w:r w:rsidR="0081682F">
        <w:t xml:space="preserve"> ello,</w:t>
      </w:r>
      <w:r w:rsidR="006951AA">
        <w:t xml:space="preserve"> es de vital importancia crear una comunidad alrededor de la plataforma, en la cual los </w:t>
      </w:r>
      <w:r w:rsidR="0081682F">
        <w:t>participantes</w:t>
      </w:r>
      <w:r w:rsidR="006951AA">
        <w:t xml:space="preserve"> no se sientan </w:t>
      </w:r>
      <w:r w:rsidR="00C502E6">
        <w:t xml:space="preserve">solos y puedan ver el progreso de </w:t>
      </w:r>
      <w:r w:rsidR="0081682F">
        <w:t xml:space="preserve">los demás </w:t>
      </w:r>
      <w:r w:rsidR="00C502E6">
        <w:t>para poder motivarse, intentar competir o usarlo como inspiración.</w:t>
      </w:r>
      <w:r w:rsidR="00A05CF4">
        <w:t xml:space="preserve"> Aunque por limitaciones temporales no se ha podido implementar el blog o foro en la plataforma, este es un aspecto que se tiene como próxima implementación. No obstante, la base para esta comunicación la aporta la red social en la cual los clientes pueden buscar a otros profesionales que no sean los propios.</w:t>
      </w:r>
    </w:p>
    <w:p w14:paraId="7A140CD9" w14:textId="7AB3F659" w:rsidR="00792CAD" w:rsidRDefault="006D4A38" w:rsidP="002E6140">
      <w:pPr>
        <w:pStyle w:val="Ttulo2"/>
      </w:pPr>
      <w:bookmarkStart w:id="33" w:name="_Toc105359431"/>
      <w:r>
        <w:t>O</w:t>
      </w:r>
      <w:r w:rsidR="00792CAD">
        <w:t>bjetivos</w:t>
      </w:r>
      <w:bookmarkEnd w:id="33"/>
    </w:p>
    <w:p w14:paraId="5AE627C7" w14:textId="1038631B" w:rsidR="00A35244" w:rsidRDefault="00283661" w:rsidP="00792CAD">
      <w:r>
        <w:t>El principal ob</w:t>
      </w:r>
      <w:r w:rsidR="001231D9">
        <w:t>je</w:t>
      </w:r>
      <w:r>
        <w:t>tivo</w:t>
      </w:r>
      <w:r w:rsidR="00A35244">
        <w:t xml:space="preserve"> de este Trabajo </w:t>
      </w:r>
      <w:r w:rsidR="00C1701B">
        <w:t>d</w:t>
      </w:r>
      <w:r w:rsidR="00A35244">
        <w:t>e Fin de Grado es desarrollar una plataforma</w:t>
      </w:r>
      <w:r w:rsidR="00C40813">
        <w:t xml:space="preserve"> web</w:t>
      </w:r>
      <w:r w:rsidR="00A35244">
        <w:t xml:space="preserve"> para la gestión de los clientes de profesionales del fitness, implantando las herramientas básicas necesarias y</w:t>
      </w:r>
      <w:r w:rsidR="00BF39E2">
        <w:t xml:space="preserve"> para </w:t>
      </w:r>
      <w:r w:rsidR="002F57EB">
        <w:t>que,</w:t>
      </w:r>
      <w:r w:rsidR="00BF39E2">
        <w:t xml:space="preserve"> en primer lugar, los profesionales pueden digitalizar su negocio para así ser más productivos, </w:t>
      </w:r>
      <w:r w:rsidR="00C30A31">
        <w:t>y,</w:t>
      </w:r>
      <w:r w:rsidR="00BF39E2">
        <w:t xml:space="preserve"> en segundo lugar, para que gracias a las herramientas desarrolladas</w:t>
      </w:r>
      <w:r w:rsidR="002F57EB">
        <w:t xml:space="preserve"> </w:t>
      </w:r>
      <w:r w:rsidR="00BF39E2">
        <w:t xml:space="preserve">los </w:t>
      </w:r>
      <w:r w:rsidR="002F57EB">
        <w:t>clientes</w:t>
      </w:r>
      <w:r w:rsidR="00BF39E2">
        <w:t xml:space="preserve"> puedan mejorar y aumentar su progreso</w:t>
      </w:r>
      <w:r w:rsidR="00A35244">
        <w:t xml:space="preserve">. </w:t>
      </w:r>
      <w:r w:rsidR="00540B62">
        <w:t xml:space="preserve"> </w:t>
      </w:r>
      <w:r w:rsidR="00A35244">
        <w:t xml:space="preserve">Por lo tanto, </w:t>
      </w:r>
      <w:r w:rsidR="002F57EB">
        <w:t xml:space="preserve">la plataforma no solo debe ayudar a los </w:t>
      </w:r>
      <w:r w:rsidR="0081682F">
        <w:t>profesionales,</w:t>
      </w:r>
      <w:r w:rsidR="002F57EB">
        <w:t xml:space="preserve"> sino que también debe ser ventajosa y de ayuda para los clientes.</w:t>
      </w:r>
      <w:r w:rsidR="00C40327">
        <w:t xml:space="preserve"> Como se ha analizado anteriormente, entre las herramientas implementadas hay </w:t>
      </w:r>
      <w:r w:rsidR="00C40327">
        <w:lastRenderedPageBreak/>
        <w:t>algunas que ya existen en el mercado de form</w:t>
      </w:r>
      <w:r w:rsidR="0081682F">
        <w:t>a</w:t>
      </w:r>
      <w:r w:rsidR="00C40327">
        <w:t xml:space="preserve"> independiente. Esta plataforma unifica</w:t>
      </w:r>
      <w:r w:rsidR="0081682F">
        <w:t>,</w:t>
      </w:r>
      <w:r w:rsidR="00C40327">
        <w:t xml:space="preserve"> entre otras cosas, varias de estas herramientas para que la experiencia de usuario mejore.</w:t>
      </w:r>
    </w:p>
    <w:p w14:paraId="6E3DD9C4" w14:textId="77777777" w:rsidR="00792CAD" w:rsidRDefault="00792CAD" w:rsidP="00A43CD3">
      <w:pPr>
        <w:pStyle w:val="Ttulo2"/>
      </w:pPr>
      <w:bookmarkStart w:id="34" w:name="_Toc105359432"/>
      <w:r>
        <w:t>Metodología</w:t>
      </w:r>
      <w:bookmarkEnd w:id="34"/>
    </w:p>
    <w:p w14:paraId="07AED929" w14:textId="17EC389C" w:rsidR="00A35244" w:rsidRDefault="00A35244" w:rsidP="00792CAD">
      <w:r>
        <w:t xml:space="preserve">Para poder lograr los objetivos expuestos en el apartado anterior se </w:t>
      </w:r>
      <w:r w:rsidR="005345A9">
        <w:t xml:space="preserve">seguirá </w:t>
      </w:r>
      <w:r>
        <w:t>el siguiente procedimiento.</w:t>
      </w:r>
    </w:p>
    <w:p w14:paraId="664EA12D" w14:textId="0C9935DD" w:rsidR="00A35244" w:rsidRDefault="00A35244" w:rsidP="00792CAD">
      <w:r>
        <w:t xml:space="preserve">En primer lugar, </w:t>
      </w:r>
      <w:r w:rsidR="00540B62">
        <w:t>se tiene que hacer un exhaustivo análisis teórico sobre el campo del fitness y posible competencia ya existente. Este apartado se ha descrito en el capítulo anterior, mencionando las principales plataformas y aplicaciones existentes.</w:t>
      </w:r>
      <w:r w:rsidR="00172919">
        <w:t xml:space="preserve"> </w:t>
      </w:r>
      <w:r w:rsidR="005345A9">
        <w:t>E</w:t>
      </w:r>
      <w:r w:rsidR="00172919">
        <w:t>ste análisis</w:t>
      </w:r>
      <w:r w:rsidR="005345A9">
        <w:t xml:space="preserve"> resulta de vital importancia</w:t>
      </w:r>
      <w:r w:rsidR="00172919">
        <w:t xml:space="preserve"> para poder ver los defectos de las aplicaciones existentes y sus virtudes. De esta forma se puede crear una aplicación que en un principio solo tenga puntos positivos.</w:t>
      </w:r>
    </w:p>
    <w:p w14:paraId="2CCA5003" w14:textId="0DD6B720" w:rsidR="00B43EA3" w:rsidRDefault="00540B62" w:rsidP="00792CAD">
      <w:r>
        <w:t xml:space="preserve">Una vez se han adquirido dichos conocimientos </w:t>
      </w:r>
      <w:r w:rsidR="009016C7">
        <w:t xml:space="preserve">técnicos y teóricos </w:t>
      </w:r>
      <w:r>
        <w:t xml:space="preserve">se procede a </w:t>
      </w:r>
      <w:r w:rsidR="00211646">
        <w:t xml:space="preserve">definir la plataforma que se va a desarrollar, como su funcionalidad, alcance y estructura general. Este paso es crítico ya que encamina el proyecto y no tener un buen planteamiento inicial conlleva a </w:t>
      </w:r>
      <w:r w:rsidR="007E1410">
        <w:t>tener muchos problemas más adelante en el proceso de desarrollo.</w:t>
      </w:r>
      <w:r w:rsidR="00B43EA3">
        <w:t xml:space="preserve"> Por lo tanto, los requisitos iniciales que se establecieron para la plataforma fueron los siguientes:</w:t>
      </w:r>
    </w:p>
    <w:p w14:paraId="6ACF7B19" w14:textId="0A72DE10" w:rsidR="00540B62" w:rsidRDefault="00B43EA3" w:rsidP="00B43EA3">
      <w:pPr>
        <w:pStyle w:val="Prrafodelista"/>
        <w:numPr>
          <w:ilvl w:val="0"/>
          <w:numId w:val="16"/>
        </w:numPr>
      </w:pPr>
      <w:r>
        <w:t xml:space="preserve">Creación de recetas, ejercicios, rutinas, dietas </w:t>
      </w:r>
      <w:r w:rsidR="00822D72">
        <w:t>etc. …</w:t>
      </w:r>
      <w:r>
        <w:t xml:space="preserve"> por parte del profesional</w:t>
      </w:r>
    </w:p>
    <w:p w14:paraId="38EAE9AE" w14:textId="4F7B2320" w:rsidR="00B43EA3" w:rsidRDefault="00B43EA3" w:rsidP="00B43EA3">
      <w:pPr>
        <w:pStyle w:val="Prrafodelista"/>
        <w:numPr>
          <w:ilvl w:val="0"/>
          <w:numId w:val="16"/>
        </w:numPr>
      </w:pPr>
      <w:r>
        <w:t>Poder compartir todas las creaciones anteriores con los clientes</w:t>
      </w:r>
    </w:p>
    <w:p w14:paraId="41FF5618" w14:textId="0D902411" w:rsidR="00B43EA3" w:rsidRDefault="00B43EA3" w:rsidP="00B43EA3">
      <w:pPr>
        <w:pStyle w:val="Prrafodelista"/>
        <w:numPr>
          <w:ilvl w:val="0"/>
          <w:numId w:val="16"/>
        </w:numPr>
      </w:pPr>
      <w:r>
        <w:t>Poder ver el progreso de los clientes</w:t>
      </w:r>
    </w:p>
    <w:p w14:paraId="6DC45DFD" w14:textId="17E723C0" w:rsidR="009016C7" w:rsidRDefault="009016C7" w:rsidP="00B43EA3">
      <w:pPr>
        <w:pStyle w:val="Prrafodelista"/>
        <w:numPr>
          <w:ilvl w:val="0"/>
          <w:numId w:val="16"/>
        </w:numPr>
      </w:pPr>
      <w:r>
        <w:t>Tener toda la planificación para los clientes automatizada</w:t>
      </w:r>
    </w:p>
    <w:p w14:paraId="006FA27A" w14:textId="708A5362" w:rsidR="00B43EA3" w:rsidRDefault="003D2548" w:rsidP="00B43EA3">
      <w:pPr>
        <w:pStyle w:val="Prrafodelista"/>
        <w:numPr>
          <w:ilvl w:val="0"/>
          <w:numId w:val="16"/>
        </w:numPr>
      </w:pPr>
      <w:r>
        <w:t>Hacer la plataforma atractiva para los clientes mediante la red social</w:t>
      </w:r>
    </w:p>
    <w:p w14:paraId="05ADD622" w14:textId="3281E9D3" w:rsidR="003D2548" w:rsidRDefault="009016C7" w:rsidP="00B43EA3">
      <w:pPr>
        <w:pStyle w:val="Prrafodelista"/>
        <w:numPr>
          <w:ilvl w:val="0"/>
          <w:numId w:val="16"/>
        </w:numPr>
      </w:pPr>
      <w:r>
        <w:t>Incentivar a los clientes para mejorar</w:t>
      </w:r>
    </w:p>
    <w:p w14:paraId="3CF41E8A" w14:textId="4CAB053B" w:rsidR="009C0222" w:rsidRDefault="009C0222" w:rsidP="009C0222">
      <w:r>
        <w:t xml:space="preserve">Por último, una vez que se </w:t>
      </w:r>
      <w:r w:rsidR="005345A9">
        <w:t>definen</w:t>
      </w:r>
      <w:r>
        <w:t xml:space="preserve"> los requisitos y objetivos, </w:t>
      </w:r>
      <w:r w:rsidR="00B8584B">
        <w:t xml:space="preserve">se puede empezar la fase de programación y desarrollo en sí, </w:t>
      </w:r>
      <w:r w:rsidR="003146D4">
        <w:t>que,</w:t>
      </w:r>
      <w:r w:rsidR="00B8584B">
        <w:t xml:space="preserve"> al ser un Trabajo </w:t>
      </w:r>
      <w:r w:rsidR="005345A9">
        <w:t>d</w:t>
      </w:r>
      <w:r w:rsidR="00B8584B">
        <w:t>e Fin de Grado orientado a la programación, es la fase que más tiempo llevará del proyecto.</w:t>
      </w:r>
    </w:p>
    <w:p w14:paraId="5D9C825C" w14:textId="05FB92AF" w:rsidR="00792CAD" w:rsidRDefault="00792CAD" w:rsidP="00A43CD3">
      <w:pPr>
        <w:pStyle w:val="Ttulo2"/>
      </w:pPr>
      <w:bookmarkStart w:id="35" w:name="_Toc105359433"/>
      <w:r>
        <w:lastRenderedPageBreak/>
        <w:t xml:space="preserve">Planificación </w:t>
      </w:r>
      <w:r w:rsidR="00781109">
        <w:t>detallada</w:t>
      </w:r>
      <w:bookmarkEnd w:id="35"/>
    </w:p>
    <w:p w14:paraId="18482AC9" w14:textId="4A7BC056" w:rsidR="00EE15A7" w:rsidRDefault="00EE15A7" w:rsidP="00EE15A7">
      <w:r>
        <w:t xml:space="preserve">Con respecto a la planificación del proyecto se presenta un diagrama de Gantt para que se vea la evolución del proyecto y la división temporal que se le ha asignado a cada </w:t>
      </w:r>
    </w:p>
    <w:p w14:paraId="75F1158C" w14:textId="34CFCD7F" w:rsidR="00792CAD" w:rsidRDefault="003900B3" w:rsidP="006B1D69">
      <w:pPr>
        <w:spacing w:after="0" w:line="240" w:lineRule="auto"/>
        <w:jc w:val="center"/>
      </w:pPr>
      <w:r>
        <w:rPr>
          <w:noProof/>
        </w:rPr>
        <w:drawing>
          <wp:inline distT="0" distB="0" distL="0" distR="0" wp14:anchorId="6B40154F" wp14:editId="3A9EC757">
            <wp:extent cx="6019800" cy="4031673"/>
            <wp:effectExtent l="0" t="0" r="0" b="6985"/>
            <wp:docPr id="46" name="Gráfico 46">
              <a:extLst xmlns:a="http://schemas.openxmlformats.org/drawingml/2006/main">
                <a:ext uri="{FF2B5EF4-FFF2-40B4-BE49-F238E27FC236}">
                  <a16:creationId xmlns:a16="http://schemas.microsoft.com/office/drawing/2014/main" id="{3955B1FE-5B5F-41C5-84A7-5420812350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30B5429" w14:textId="77EE3E46" w:rsidR="00BD7806" w:rsidRDefault="00BD7806" w:rsidP="00BD7806">
      <w:pPr>
        <w:pStyle w:val="Descripcin"/>
      </w:pPr>
      <w:bookmarkStart w:id="36" w:name="_Toc105359474"/>
      <w:r>
        <w:t xml:space="preserve">Ilustración </w:t>
      </w:r>
      <w:fldSimple w:instr=" SEQ Ilustración \* ARABIC ">
        <w:r w:rsidR="004D4FB8">
          <w:rPr>
            <w:noProof/>
          </w:rPr>
          <w:t>8</w:t>
        </w:r>
      </w:fldSimple>
      <w:r>
        <w:t xml:space="preserve">. Diagrama de Gantt para ver </w:t>
      </w:r>
      <w:r w:rsidR="00C33C91">
        <w:t xml:space="preserve">la organización temporal </w:t>
      </w:r>
      <w:r>
        <w:t>del proyecto</w:t>
      </w:r>
      <w:bookmarkEnd w:id="36"/>
    </w:p>
    <w:p w14:paraId="5ACE6319" w14:textId="707198CD" w:rsidR="006B1D69" w:rsidRDefault="006B1D69" w:rsidP="006B1D69">
      <w:pPr>
        <w:spacing w:after="0" w:line="240" w:lineRule="auto"/>
        <w:jc w:val="center"/>
      </w:pPr>
    </w:p>
    <w:p w14:paraId="7AF18B0B" w14:textId="580A0C58" w:rsidR="006B1D69" w:rsidRDefault="006B1D69" w:rsidP="006B1D69">
      <w:r>
        <w:t>Como se puede observar en el diagrama superior, la primera fase de recopilación de información y análisis de mercado tiene una duración programada de aproximadamente veinte días. En dicha fase se adquieren los conocimientos técnicos y teóricos necesarios, a su vez que se hace la planificación de requisitos y funcionalidad de la plataforma web.</w:t>
      </w:r>
    </w:p>
    <w:p w14:paraId="2D9E78C1" w14:textId="4BE559CB" w:rsidR="002C160F" w:rsidRDefault="006B1D69" w:rsidP="006B1D69">
      <w:r>
        <w:t xml:space="preserve">Una vez que </w:t>
      </w:r>
      <w:r w:rsidR="003900B3">
        <w:t>ha concluido dicho periodo se procede a la gran fase de programación que abarca un total de siete meses, que se divide en dos secciones principales. La primera es el diseño de la base de datos y de las clases básicas en las cuales se va</w:t>
      </w:r>
      <w:r w:rsidR="002C160F">
        <w:t xml:space="preserve"> a basar la plataforma. </w:t>
      </w:r>
      <w:r w:rsidR="002C160F">
        <w:lastRenderedPageBreak/>
        <w:t xml:space="preserve">En esta primera fase entra la programación de la página principal, el diseño e implementación de la base de datos y la seguridad de la plataforma como la autorización y la </w:t>
      </w:r>
      <w:r w:rsidR="00FD3512">
        <w:t>autentificación</w:t>
      </w:r>
      <w:r w:rsidR="002C160F">
        <w:t xml:space="preserve"> de los usuarios.</w:t>
      </w:r>
    </w:p>
    <w:p w14:paraId="039CCF08" w14:textId="19498AF9" w:rsidR="002C160F" w:rsidRDefault="002C160F" w:rsidP="006B1D69">
      <w:r>
        <w:t xml:space="preserve">La segunda fase de la programación </w:t>
      </w:r>
      <w:r w:rsidR="00FD3512">
        <w:t>abarca</w:t>
      </w:r>
      <w:r w:rsidR="00810C1C">
        <w:t xml:space="preserve"> una duración aproximada de cuatro meses en la cual se procede a programar e implementar toda la funcionalidad de la plataforma. Como se puede ver en el diagrama superior, la programación del </w:t>
      </w:r>
      <w:r w:rsidR="00F71691">
        <w:t>B</w:t>
      </w:r>
      <w:r w:rsidR="00810C1C">
        <w:t>ack-</w:t>
      </w:r>
      <w:r w:rsidR="00F71691">
        <w:t>E</w:t>
      </w:r>
      <w:r w:rsidR="00810C1C">
        <w:t xml:space="preserve">nd y del </w:t>
      </w:r>
      <w:r w:rsidR="00F71691">
        <w:t>F</w:t>
      </w:r>
      <w:r w:rsidR="00810C1C">
        <w:t>ront-</w:t>
      </w:r>
      <w:r w:rsidR="00F71691">
        <w:t>E</w:t>
      </w:r>
      <w:r w:rsidR="00810C1C">
        <w:t xml:space="preserve">nd tiene que ser </w:t>
      </w:r>
      <w:r w:rsidR="00FD3512">
        <w:t>progresivo</w:t>
      </w:r>
      <w:r w:rsidR="00810C1C">
        <w:t xml:space="preserve"> y</w:t>
      </w:r>
      <w:r w:rsidR="00FD3512">
        <w:t>,</w:t>
      </w:r>
      <w:r w:rsidR="00810C1C">
        <w:t xml:space="preserve"> en paralelo, para que los cambios se actualicen correctamente.</w:t>
      </w:r>
    </w:p>
    <w:p w14:paraId="66C3B6DE" w14:textId="369BD3FC" w:rsidR="00F71691" w:rsidRPr="006B1D69" w:rsidRDefault="00F71691" w:rsidP="006B1D69">
      <w:r>
        <w:t>Por último</w:t>
      </w:r>
      <w:r w:rsidR="00A05C48">
        <w:t>,</w:t>
      </w:r>
      <w:r>
        <w:t xml:space="preserve"> se </w:t>
      </w:r>
      <w:r w:rsidR="00A05C48">
        <w:t>reservan</w:t>
      </w:r>
      <w:r w:rsidR="0034538D">
        <w:t xml:space="preserve"> </w:t>
      </w:r>
      <w:r w:rsidR="00FB2AA5">
        <w:t>dos semanas</w:t>
      </w:r>
      <w:r w:rsidR="0034538D">
        <w:t xml:space="preserve"> para buscar en el mercado soluciones y herramientas para poder desplegar la plataforma a la vez que</w:t>
      </w:r>
      <w:r w:rsidR="00A05C48">
        <w:t xml:space="preserve"> se </w:t>
      </w:r>
      <w:r w:rsidR="00FD3512">
        <w:t xml:space="preserve">dispone de </w:t>
      </w:r>
      <w:r w:rsidR="0034538D">
        <w:t>tiempo adicional para solucionar algún imprevisto que haya podido ocurrir a lo largo del desarrollo del proyecto.</w:t>
      </w:r>
    </w:p>
    <w:p w14:paraId="3CD48B5A" w14:textId="772789F5" w:rsidR="00792CAD" w:rsidRDefault="002A4609" w:rsidP="008702A9">
      <w:pPr>
        <w:pStyle w:val="Ttulo1"/>
      </w:pPr>
      <w:bookmarkStart w:id="37" w:name="_Toc105359434"/>
      <w:r>
        <w:lastRenderedPageBreak/>
        <w:t>A</w:t>
      </w:r>
      <w:r w:rsidR="0061714F">
        <w:t xml:space="preserve">plicación </w:t>
      </w:r>
      <w:r>
        <w:t>W</w:t>
      </w:r>
      <w:r w:rsidR="0061714F">
        <w:t xml:space="preserve">eb </w:t>
      </w:r>
      <w:r>
        <w:t>D</w:t>
      </w:r>
      <w:r w:rsidR="00792CAD">
        <w:t>esarrollad</w:t>
      </w:r>
      <w:r w:rsidR="0061714F">
        <w:t>a</w:t>
      </w:r>
      <w:bookmarkEnd w:id="37"/>
    </w:p>
    <w:p w14:paraId="5E841605" w14:textId="303010B3" w:rsidR="005A3DB5" w:rsidRDefault="006D70F1" w:rsidP="00792CAD">
      <w:r>
        <w:t xml:space="preserve">En este capítulo se procede a describir el proyecto en detalle, </w:t>
      </w:r>
      <w:r w:rsidR="00F47C2D">
        <w:t>adentrándose en aspectos técnicos del desarrollo del proyecto como es la base de datos o los diagramas de actividad.</w:t>
      </w:r>
      <w:r w:rsidR="00835A33">
        <w:t xml:space="preserve"> Durante el desarrollo del proyecto, se ha seguido una metodología de trabajo iterativa incremental, por lo tanto, se ha pasado por varias fases durante el desarrollo. En concreto, el proyecto se dividió en tres grande</w:t>
      </w:r>
      <w:r w:rsidR="009155D5">
        <w:t>s</w:t>
      </w:r>
      <w:r w:rsidR="00835A33">
        <w:t xml:space="preserve"> fases, que serán explicadas y analizadas en profundidad en los </w:t>
      </w:r>
      <w:r w:rsidR="00FD3512">
        <w:t>próximos</w:t>
      </w:r>
      <w:r w:rsidR="00835A33">
        <w:t xml:space="preserve"> apartados.</w:t>
      </w:r>
    </w:p>
    <w:p w14:paraId="789FE35C" w14:textId="745B1E04" w:rsidR="00792CAD" w:rsidRDefault="00835A33" w:rsidP="004F00F9">
      <w:pPr>
        <w:pStyle w:val="Ttulo2"/>
      </w:pPr>
      <w:bookmarkStart w:id="38" w:name="_Toc105359435"/>
      <w:r>
        <w:t>Modelo de datos</w:t>
      </w:r>
      <w:bookmarkEnd w:id="38"/>
    </w:p>
    <w:p w14:paraId="64186BF7" w14:textId="49A6C130" w:rsidR="006D70F1" w:rsidRDefault="00835A33" w:rsidP="006D70F1">
      <w:pPr>
        <w:pStyle w:val="Ttulo3"/>
      </w:pPr>
      <w:bookmarkStart w:id="39" w:name="_Toc105359436"/>
      <w:r>
        <w:t>Modelo de datos</w:t>
      </w:r>
      <w:r w:rsidR="00F47C2D">
        <w:t xml:space="preserve"> en la </w:t>
      </w:r>
      <w:r w:rsidR="002A4609">
        <w:t>fase</w:t>
      </w:r>
      <w:r w:rsidR="00F47C2D">
        <w:t xml:space="preserve"> </w:t>
      </w:r>
      <w:r w:rsidR="006D4A38">
        <w:t>I</w:t>
      </w:r>
      <w:bookmarkEnd w:id="39"/>
    </w:p>
    <w:p w14:paraId="065866E8" w14:textId="281E24FC" w:rsidR="006D70F1" w:rsidRDefault="006D70F1" w:rsidP="006D70F1">
      <w:r>
        <w:t xml:space="preserve">En primera instancia se crea la base datos con las tablas básicas para poder registrar usuarios </w:t>
      </w:r>
      <w:r w:rsidR="00F47C2D">
        <w:t>y añadir seguridad a la plataforma. Para ello son necesarias las siguientes tablas:</w:t>
      </w:r>
    </w:p>
    <w:p w14:paraId="277DA600" w14:textId="038D70AB" w:rsidR="00F47C2D" w:rsidRDefault="00AB39E7" w:rsidP="00F47C2D">
      <w:pPr>
        <w:jc w:val="center"/>
      </w:pPr>
      <w:r>
        <w:rPr>
          <w:noProof/>
        </w:rPr>
        <w:drawing>
          <wp:inline distT="0" distB="0" distL="0" distR="0" wp14:anchorId="5704C21E" wp14:editId="28B683D4">
            <wp:extent cx="4392486" cy="1936553"/>
            <wp:effectExtent l="0" t="0" r="8255" b="6985"/>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25"/>
                    <a:stretch>
                      <a:fillRect/>
                    </a:stretch>
                  </pic:blipFill>
                  <pic:spPr>
                    <a:xfrm>
                      <a:off x="0" y="0"/>
                      <a:ext cx="4399998" cy="1939865"/>
                    </a:xfrm>
                    <a:prstGeom prst="rect">
                      <a:avLst/>
                    </a:prstGeom>
                  </pic:spPr>
                </pic:pic>
              </a:graphicData>
            </a:graphic>
          </wp:inline>
        </w:drawing>
      </w:r>
    </w:p>
    <w:p w14:paraId="6427F4FC" w14:textId="7C6E0E9B" w:rsidR="009D4CB4" w:rsidRDefault="009D4CB4" w:rsidP="009D4CB4">
      <w:pPr>
        <w:pStyle w:val="Descripcin"/>
      </w:pPr>
      <w:bookmarkStart w:id="40" w:name="_Toc105359475"/>
      <w:r>
        <w:t xml:space="preserve">Ilustración </w:t>
      </w:r>
      <w:fldSimple w:instr=" SEQ Ilustración \* ARABIC ">
        <w:r w:rsidR="004D4FB8">
          <w:rPr>
            <w:noProof/>
          </w:rPr>
          <w:t>9</w:t>
        </w:r>
      </w:fldSimple>
      <w:r>
        <w:t>. Diseño de la base de datos en la primera fase</w:t>
      </w:r>
      <w:bookmarkEnd w:id="40"/>
    </w:p>
    <w:p w14:paraId="22EB7D8D" w14:textId="34117719" w:rsidR="00AB39E7" w:rsidRDefault="00AB39E7" w:rsidP="00AB39E7">
      <w:r>
        <w:t>Como se puede observar en esta primera fase solo son necesarias las tablas que contienen la información con respecto a los usuarios, que pueden ser profesionales o clientes. Las tablas</w:t>
      </w:r>
      <w:r w:rsidR="00FA0871">
        <w:t>,</w:t>
      </w:r>
      <w:r>
        <w:t xml:space="preserve"> tanto como para los profesionales como para los clientes</w:t>
      </w:r>
      <w:r w:rsidR="00FA0871">
        <w:t>,</w:t>
      </w:r>
      <w:r>
        <w:t xml:space="preserve"> tienen campos de información en común, como puede ser el nombre de la persona, sus apellidos, el email</w:t>
      </w:r>
      <w:r w:rsidR="00FA0871">
        <w:t>,</w:t>
      </w:r>
      <w:r>
        <w:t xml:space="preserve"> </w:t>
      </w:r>
      <w:r w:rsidR="00FF5955">
        <w:t>etc.</w:t>
      </w:r>
      <w:r>
        <w:t>…</w:t>
      </w:r>
    </w:p>
    <w:p w14:paraId="76805855" w14:textId="3F7B1852" w:rsidR="00AB39E7" w:rsidRDefault="00AB39E7" w:rsidP="00AB39E7">
      <w:r>
        <w:lastRenderedPageBreak/>
        <w:t xml:space="preserve">Por lo tanto, para mejorar el rendimiento de la plataforma se crea una tabla intermedia, llamada MODEL_USERS que contiene dichos campos en común. Esto significa que las tablas PROFESSIONALS y CLIENTS heredan dichos campos y en </w:t>
      </w:r>
      <w:r w:rsidR="0030361A">
        <w:t>estas</w:t>
      </w:r>
      <w:r>
        <w:t xml:space="preserve"> tablas solo se encuentra información relevante a su funcionalidad.</w:t>
      </w:r>
    </w:p>
    <w:p w14:paraId="5C9D2394" w14:textId="373A4B23" w:rsidR="00F47C2D" w:rsidRDefault="00755E67" w:rsidP="006D70F1">
      <w:r>
        <w:t>La tabla de BUSINESS contiene información con respecto a los gimnasios a los que los profesionales pueden estar asociados. Esto es importante ya que en el caso de que gimnasios con muchos profesionales a su cargo quieran hacer uso de la plataforma, se podrá tener organizado a qu</w:t>
      </w:r>
      <w:r w:rsidR="0030361A">
        <w:t>é</w:t>
      </w:r>
      <w:r>
        <w:t xml:space="preserve"> gimnasios pertenece </w:t>
      </w:r>
      <w:r w:rsidR="0030361A">
        <w:t>cada</w:t>
      </w:r>
      <w:r>
        <w:t xml:space="preserve"> profesional.</w:t>
      </w:r>
    </w:p>
    <w:p w14:paraId="0B733C5A" w14:textId="4F2B960A" w:rsidR="00755E67" w:rsidRPr="006D70F1" w:rsidRDefault="00755E67" w:rsidP="006D70F1">
      <w:r>
        <w:t>Por último</w:t>
      </w:r>
      <w:r w:rsidR="0094047A">
        <w:t>,</w:t>
      </w:r>
      <w:r>
        <w:t xml:space="preserve"> se encuentra la tabla de VERIFIFCATION_TOKEN, que almacena para cada usuario que se registra un token único por un tiempo limitado para guardar la sesión del usuario. Si expira el tiempo configurado, el usuario deberá volver a iniciar sesión.</w:t>
      </w:r>
    </w:p>
    <w:p w14:paraId="4D11EC2D" w14:textId="1D5BC4DC" w:rsidR="006D70F1" w:rsidRPr="006D70F1" w:rsidRDefault="00F3232C" w:rsidP="006D70F1">
      <w:pPr>
        <w:pStyle w:val="Ttulo3"/>
      </w:pPr>
      <w:bookmarkStart w:id="41" w:name="_Toc105359437"/>
      <w:r>
        <w:t>M</w:t>
      </w:r>
      <w:r w:rsidR="0035568A">
        <w:t xml:space="preserve">odelo de datos </w:t>
      </w:r>
      <w:r w:rsidR="00F47C2D">
        <w:t xml:space="preserve">en la fase </w:t>
      </w:r>
      <w:r w:rsidR="006D4A38">
        <w:t>II</w:t>
      </w:r>
      <w:bookmarkEnd w:id="41"/>
    </w:p>
    <w:p w14:paraId="2004B797" w14:textId="5E57AA12" w:rsidR="00F47C2D" w:rsidRDefault="0094047A" w:rsidP="00F47C2D">
      <w:r>
        <w:t xml:space="preserve">En la segunda fase, se implementa gran parte de la funcionalidad con respecto a los profesionales, ya que se les proporcionan las herramientas necesarias para poder crear ejercicios, recetas, rutinas, dietas y planes </w:t>
      </w:r>
      <w:r w:rsidR="00070F9C">
        <w:t>diarios/</w:t>
      </w:r>
      <w:r>
        <w:t xml:space="preserve">semanales para sus respectivos clientes. </w:t>
      </w:r>
    </w:p>
    <w:p w14:paraId="673E79AB" w14:textId="317744E1" w:rsidR="0094047A" w:rsidRDefault="004E50EE" w:rsidP="00F47C2D">
      <w:r>
        <w:t xml:space="preserve">Como cada creación por parte del profesional, </w:t>
      </w:r>
      <w:r w:rsidR="0030361A">
        <w:t>ya sea</w:t>
      </w:r>
      <w:r w:rsidR="00A1193F">
        <w:t>n</w:t>
      </w:r>
      <w:r>
        <w:t xml:space="preserve"> rutina</w:t>
      </w:r>
      <w:r w:rsidR="00A1193F">
        <w:t xml:space="preserve">s </w:t>
      </w:r>
      <w:r>
        <w:t>o dieta</w:t>
      </w:r>
      <w:r w:rsidR="0030361A">
        <w:t>s,</w:t>
      </w:r>
      <w:r>
        <w:t xml:space="preserve"> </w:t>
      </w:r>
      <w:r w:rsidR="00A1193F">
        <w:t xml:space="preserve">puede ser asignada a múltiples clientes, y cada profesional puede a su vez crear infinidad de </w:t>
      </w:r>
      <w:r>
        <w:t>creaciones, la base</w:t>
      </w:r>
      <w:r w:rsidR="0061047B">
        <w:t xml:space="preserve"> de</w:t>
      </w:r>
      <w:r>
        <w:t xml:space="preserve"> datos crece </w:t>
      </w:r>
      <w:r w:rsidR="00EC0776">
        <w:t>proporcionalmente</w:t>
      </w:r>
      <w:r>
        <w:t xml:space="preserve"> con las nuevas funcionalidades</w:t>
      </w:r>
      <w:r w:rsidR="00070F9C">
        <w:t xml:space="preserve"> añadidas</w:t>
      </w:r>
      <w:r>
        <w:t>.</w:t>
      </w:r>
    </w:p>
    <w:p w14:paraId="6E291407" w14:textId="701B4A55" w:rsidR="004E50EE" w:rsidRDefault="004E50EE" w:rsidP="004E50EE">
      <w:pPr>
        <w:jc w:val="center"/>
      </w:pPr>
      <w:r>
        <w:rPr>
          <w:noProof/>
        </w:rPr>
        <w:lastRenderedPageBreak/>
        <w:drawing>
          <wp:inline distT="0" distB="0" distL="0" distR="0" wp14:anchorId="73E2E9CD" wp14:editId="134443B3">
            <wp:extent cx="5579745" cy="3991610"/>
            <wp:effectExtent l="0" t="0" r="1905" b="8890"/>
            <wp:docPr id="2" name="Imagen 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Escala de tiempo&#10;&#10;Descripción generada automáticamente"/>
                    <pic:cNvPicPr/>
                  </pic:nvPicPr>
                  <pic:blipFill>
                    <a:blip r:embed="rId26"/>
                    <a:stretch>
                      <a:fillRect/>
                    </a:stretch>
                  </pic:blipFill>
                  <pic:spPr>
                    <a:xfrm>
                      <a:off x="0" y="0"/>
                      <a:ext cx="5579745" cy="3991610"/>
                    </a:xfrm>
                    <a:prstGeom prst="rect">
                      <a:avLst/>
                    </a:prstGeom>
                  </pic:spPr>
                </pic:pic>
              </a:graphicData>
            </a:graphic>
          </wp:inline>
        </w:drawing>
      </w:r>
    </w:p>
    <w:p w14:paraId="61FFA1B4" w14:textId="31E76AF5" w:rsidR="009D4CB4" w:rsidRDefault="009D4CB4" w:rsidP="009D4CB4">
      <w:pPr>
        <w:pStyle w:val="Descripcin"/>
      </w:pPr>
      <w:bookmarkStart w:id="42" w:name="_Toc105359476"/>
      <w:r>
        <w:t xml:space="preserve">Ilustración </w:t>
      </w:r>
      <w:fldSimple w:instr=" SEQ Ilustración \* ARABIC ">
        <w:r w:rsidR="004D4FB8">
          <w:rPr>
            <w:noProof/>
          </w:rPr>
          <w:t>10</w:t>
        </w:r>
      </w:fldSimple>
      <w:r>
        <w:t>. Diseño de la base de datos en la segunda fase</w:t>
      </w:r>
      <w:bookmarkEnd w:id="42"/>
    </w:p>
    <w:p w14:paraId="64FE20D3" w14:textId="07D4A567" w:rsidR="00070F9C" w:rsidRDefault="00070F9C" w:rsidP="00070F9C">
      <w:r>
        <w:t>En primer lugar, es primordial explicar</w:t>
      </w:r>
      <w:r w:rsidR="00521093">
        <w:t xml:space="preserve"> el</w:t>
      </w:r>
      <w:r>
        <w:t xml:space="preserve"> </w:t>
      </w:r>
      <w:r w:rsidR="0065393B">
        <w:t>por qué</w:t>
      </w:r>
      <w:r>
        <w:t xml:space="preserve"> y c</w:t>
      </w:r>
      <w:r w:rsidR="0065393B">
        <w:t>ó</w:t>
      </w:r>
      <w:r>
        <w:t>mo</w:t>
      </w:r>
      <w:r w:rsidR="00521093">
        <w:t xml:space="preserve"> del diseño de</w:t>
      </w:r>
      <w:r>
        <w:t xml:space="preserve"> la base de datos</w:t>
      </w:r>
      <w:r w:rsidR="00521093">
        <w:t xml:space="preserve">, centrándonos en las clases centrales de la plataforma y la relación entre éstas. </w:t>
      </w:r>
    </w:p>
    <w:p w14:paraId="128C184C" w14:textId="6819CBE6" w:rsidR="00070F9C" w:rsidRDefault="00070F9C" w:rsidP="00386315">
      <w:pPr>
        <w:pStyle w:val="Prrafodelista"/>
        <w:numPr>
          <w:ilvl w:val="0"/>
          <w:numId w:val="7"/>
        </w:numPr>
      </w:pPr>
      <w:r>
        <w:t>Recetas:</w:t>
      </w:r>
      <w:r w:rsidR="0065393B">
        <w:t xml:space="preserve"> </w:t>
      </w:r>
      <w:r w:rsidR="00D108B6">
        <w:t xml:space="preserve"> las recetas </w:t>
      </w:r>
      <w:r w:rsidR="0065393B">
        <w:t>contiene</w:t>
      </w:r>
      <w:r w:rsidR="00D108B6">
        <w:t xml:space="preserve">n </w:t>
      </w:r>
      <w:r w:rsidR="0065393B">
        <w:t xml:space="preserve">información con respecto a </w:t>
      </w:r>
      <w:r w:rsidR="00B674CC">
        <w:t>cómo</w:t>
      </w:r>
      <w:r w:rsidR="0065393B">
        <w:t xml:space="preserve"> preparar una comida, como puede ser un desayuno, una merienda o una cena</w:t>
      </w:r>
    </w:p>
    <w:p w14:paraId="64A6673A" w14:textId="12AABD2E" w:rsidR="0065393B" w:rsidRDefault="0065393B" w:rsidP="00386315">
      <w:pPr>
        <w:pStyle w:val="Prrafodelista"/>
        <w:numPr>
          <w:ilvl w:val="0"/>
          <w:numId w:val="7"/>
        </w:numPr>
      </w:pPr>
      <w:r>
        <w:t xml:space="preserve">Dietas: </w:t>
      </w:r>
      <w:r w:rsidR="00D108B6">
        <w:t>las dietas están</w:t>
      </w:r>
      <w:r>
        <w:t xml:space="preserve"> configurada por varias recetas</w:t>
      </w:r>
    </w:p>
    <w:p w14:paraId="0F4AD2B7" w14:textId="20CACA18" w:rsidR="0065393B" w:rsidRDefault="0065393B" w:rsidP="00386315">
      <w:pPr>
        <w:pStyle w:val="Prrafodelista"/>
        <w:numPr>
          <w:ilvl w:val="0"/>
          <w:numId w:val="7"/>
        </w:numPr>
      </w:pPr>
      <w:r>
        <w:t xml:space="preserve">Ejercicios: </w:t>
      </w:r>
      <w:r w:rsidR="00747305">
        <w:t xml:space="preserve">los ejercicios </w:t>
      </w:r>
      <w:r>
        <w:t>contiene</w:t>
      </w:r>
      <w:r w:rsidR="00747305">
        <w:t xml:space="preserve">n </w:t>
      </w:r>
      <w:r>
        <w:t>información sobre un tipo de ejercicio</w:t>
      </w:r>
      <w:r w:rsidR="00747305">
        <w:t xml:space="preserve">, como puede ser la parte del cuerpo que se trabaja o </w:t>
      </w:r>
      <w:r w:rsidR="000E2238">
        <w:t>el equipamiento necesario</w:t>
      </w:r>
    </w:p>
    <w:p w14:paraId="28476E7A" w14:textId="04860640" w:rsidR="006378E9" w:rsidRDefault="006378E9" w:rsidP="00386315">
      <w:pPr>
        <w:pStyle w:val="Prrafodelista"/>
        <w:numPr>
          <w:ilvl w:val="0"/>
          <w:numId w:val="7"/>
        </w:numPr>
      </w:pPr>
      <w:r>
        <w:t>Rutinas: las rutinas contienen una serie de ejercicios</w:t>
      </w:r>
    </w:p>
    <w:p w14:paraId="7A314533" w14:textId="3CE2F3D4" w:rsidR="006378E9" w:rsidRDefault="006378E9" w:rsidP="00386315">
      <w:pPr>
        <w:pStyle w:val="Prrafodelista"/>
        <w:numPr>
          <w:ilvl w:val="0"/>
          <w:numId w:val="7"/>
        </w:numPr>
      </w:pPr>
      <w:r>
        <w:t>Planes diarios: los planes diarios están compuestos por una rutina y una dieta para un día específico de la semana</w:t>
      </w:r>
    </w:p>
    <w:p w14:paraId="69B0F117" w14:textId="273C9EF0" w:rsidR="006378E9" w:rsidRDefault="006378E9" w:rsidP="00386315">
      <w:pPr>
        <w:pStyle w:val="Prrafodelista"/>
        <w:numPr>
          <w:ilvl w:val="0"/>
          <w:numId w:val="7"/>
        </w:numPr>
      </w:pPr>
      <w:r>
        <w:t>Planes semanales: los planes semanales están compuestos por planes diarios</w:t>
      </w:r>
    </w:p>
    <w:p w14:paraId="56D5DE02" w14:textId="2746FDD8" w:rsidR="00E93342" w:rsidRDefault="00E93342" w:rsidP="00E93342">
      <w:r>
        <w:lastRenderedPageBreak/>
        <w:t xml:space="preserve">Se ha decidido seguir este esquema </w:t>
      </w:r>
      <w:r w:rsidR="00251C0F">
        <w:t>debido a su simplicidad,</w:t>
      </w:r>
      <w:r>
        <w:t xml:space="preserve"> por ejemplo</w:t>
      </w:r>
      <w:r w:rsidR="00251C0F">
        <w:t>,</w:t>
      </w:r>
      <w:r>
        <w:t xml:space="preserve"> </w:t>
      </w:r>
      <w:r w:rsidR="00251C0F">
        <w:t xml:space="preserve">a la hora de </w:t>
      </w:r>
      <w:r>
        <w:t>implementar un plan mensual, ya que se puede añadir una tabla que contenga varios planes semanales. Esta forma modular de diseñar la base de datos tiene la ventaja de que añadir nuevos componentes es muy fácil y no requiere mucho trabajo. No obstante, el punto negativo es que la base de datos en sí crece rápidamente como se puede observar en la figura superior.</w:t>
      </w:r>
    </w:p>
    <w:p w14:paraId="3AF76360" w14:textId="524169F0" w:rsidR="004E50EE" w:rsidRDefault="004E50EE" w:rsidP="004E50EE">
      <w:r>
        <w:t>Como se puede apreciar la complejidad ha aumentado considerablemente. Esto se debe principalmente a que al proporcionarle al profesional la oportunidad de crear todo tipo de combinaciones posibles</w:t>
      </w:r>
      <w:r w:rsidR="00251C0F">
        <w:t xml:space="preserve"> </w:t>
      </w:r>
      <w:r>
        <w:t xml:space="preserve">para </w:t>
      </w:r>
      <w:r w:rsidR="00251C0F">
        <w:t>crear</w:t>
      </w:r>
      <w:r>
        <w:t xml:space="preserve"> planes específicos para cada cliente, </w:t>
      </w:r>
      <w:r w:rsidR="00D64611">
        <w:t>las relaciones entre tablas son (n, m). Esto significa que entre cada entidad habrá una tabla intermedia que guarde la</w:t>
      </w:r>
      <w:r w:rsidR="001130DD">
        <w:t>s</w:t>
      </w:r>
      <w:r w:rsidR="0006743C">
        <w:t xml:space="preserve"> respectivas</w:t>
      </w:r>
      <w:r w:rsidR="00D64611">
        <w:t xml:space="preserve"> asignaciones</w:t>
      </w:r>
      <w:r w:rsidR="00E93342">
        <w:t>.</w:t>
      </w:r>
    </w:p>
    <w:p w14:paraId="6528BA65" w14:textId="4DE3DD86" w:rsidR="001130DD" w:rsidRDefault="001130DD" w:rsidP="004E50EE">
      <w:r>
        <w:t>Por ejemplo, se procede a analizar la relación entre las dietas y las recetas</w:t>
      </w:r>
      <w:r w:rsidR="00E93342">
        <w:t xml:space="preserve"> en mayor detalle</w:t>
      </w:r>
      <w:r>
        <w:t>. El profesional puede crear todas las recetas que necesite. Dichas recetas están compuestas por ingredientes, utensilios de cocina necesarios</w:t>
      </w:r>
      <w:r w:rsidR="00070F9C">
        <w:t>, precio estimado de la receta, tiempo de preparación</w:t>
      </w:r>
      <w:r w:rsidR="0084471C">
        <w:t>,</w:t>
      </w:r>
      <w:r w:rsidR="00070F9C">
        <w:t xml:space="preserve"> </w:t>
      </w:r>
      <w:r w:rsidR="00FF5955">
        <w:t>etc.</w:t>
      </w:r>
      <w:r w:rsidR="00070F9C">
        <w:t>…</w:t>
      </w:r>
    </w:p>
    <w:p w14:paraId="77C61D97" w14:textId="4F4C3BE8" w:rsidR="006378E9" w:rsidRDefault="006378E9" w:rsidP="006378E9">
      <w:pPr>
        <w:jc w:val="center"/>
      </w:pPr>
      <w:r w:rsidRPr="006378E9">
        <w:rPr>
          <w:noProof/>
        </w:rPr>
        <w:drawing>
          <wp:inline distT="0" distB="0" distL="0" distR="0" wp14:anchorId="082037B3" wp14:editId="4B45B3EC">
            <wp:extent cx="2956373" cy="2194263"/>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27"/>
                    <a:stretch>
                      <a:fillRect/>
                    </a:stretch>
                  </pic:blipFill>
                  <pic:spPr>
                    <a:xfrm>
                      <a:off x="0" y="0"/>
                      <a:ext cx="2972596" cy="2206304"/>
                    </a:xfrm>
                    <a:prstGeom prst="rect">
                      <a:avLst/>
                    </a:prstGeom>
                  </pic:spPr>
                </pic:pic>
              </a:graphicData>
            </a:graphic>
          </wp:inline>
        </w:drawing>
      </w:r>
    </w:p>
    <w:p w14:paraId="3AA313A4" w14:textId="5CA67BD8" w:rsidR="009D4CB4" w:rsidRDefault="009D4CB4" w:rsidP="009D4CB4">
      <w:pPr>
        <w:pStyle w:val="Descripcin"/>
      </w:pPr>
      <w:bookmarkStart w:id="43" w:name="_Toc105359477"/>
      <w:r>
        <w:t xml:space="preserve">Ilustración </w:t>
      </w:r>
      <w:fldSimple w:instr=" SEQ Ilustración \* ARABIC ">
        <w:r w:rsidR="004D4FB8">
          <w:rPr>
            <w:noProof/>
          </w:rPr>
          <w:t>11</w:t>
        </w:r>
      </w:fldSimple>
      <w:r>
        <w:t>. Análisis en detalle de la relación entre dietas y recetas</w:t>
      </w:r>
      <w:bookmarkEnd w:id="43"/>
    </w:p>
    <w:p w14:paraId="5D8031AA" w14:textId="582BDED8" w:rsidR="006378E9" w:rsidRDefault="00070F9C" w:rsidP="004E50EE">
      <w:r>
        <w:t>A su vez</w:t>
      </w:r>
      <w:r w:rsidR="0084471C">
        <w:t>,</w:t>
      </w:r>
      <w:r>
        <w:t xml:space="preserve"> las dietas están compuestas por varias recetas. Una dieta para un día cualquiera podría ser una receta para el desayuno, otra receta para la comida y por último</w:t>
      </w:r>
      <w:r w:rsidR="0084471C">
        <w:t>,</w:t>
      </w:r>
      <w:r>
        <w:t xml:space="preserve"> una receta para la cena. Por lo tanto, las recetas se pueden añadir a</w:t>
      </w:r>
      <w:r w:rsidR="00E93342">
        <w:t xml:space="preserve"> una</w:t>
      </w:r>
      <w:r>
        <w:t xml:space="preserve"> infinidad de dietas para </w:t>
      </w:r>
      <w:r>
        <w:lastRenderedPageBreak/>
        <w:t xml:space="preserve">diferentes días y para diferentes comidas. Es por </w:t>
      </w:r>
      <w:r w:rsidR="0084471C">
        <w:t>ello</w:t>
      </w:r>
      <w:r>
        <w:t xml:space="preserve"> que la complejidad de la base de datos aumenta.</w:t>
      </w:r>
    </w:p>
    <w:p w14:paraId="0E71B928" w14:textId="63FD097B" w:rsidR="00A01E3A" w:rsidRPr="006D70F1" w:rsidRDefault="00070F9C" w:rsidP="004E50EE">
      <w:r>
        <w:t>Lo que se ha explicado para las receta</w:t>
      </w:r>
      <w:r w:rsidR="0084471C">
        <w:t>s</w:t>
      </w:r>
      <w:r>
        <w:t xml:space="preserve"> y dietas, sucede </w:t>
      </w:r>
      <w:r w:rsidR="0084471C">
        <w:t xml:space="preserve">también </w:t>
      </w:r>
      <w:r>
        <w:t>para las rutinas y los ejercicios o los planes diarios y los planes semanales.</w:t>
      </w:r>
    </w:p>
    <w:p w14:paraId="7003D818" w14:textId="5921ADA2" w:rsidR="00F47C2D" w:rsidRDefault="00F3232C" w:rsidP="00F47C2D">
      <w:pPr>
        <w:pStyle w:val="Ttulo3"/>
      </w:pPr>
      <w:bookmarkStart w:id="44" w:name="_Toc105359438"/>
      <w:r>
        <w:t>M</w:t>
      </w:r>
      <w:r w:rsidR="0035568A">
        <w:t>odelo de datos</w:t>
      </w:r>
      <w:r w:rsidR="00F47C2D">
        <w:t xml:space="preserve"> en la fase </w:t>
      </w:r>
      <w:r w:rsidR="006D4A38">
        <w:t>III</w:t>
      </w:r>
      <w:bookmarkEnd w:id="44"/>
    </w:p>
    <w:p w14:paraId="2A6BDC5B" w14:textId="7FC946E9" w:rsidR="007128F1" w:rsidRDefault="007128F1" w:rsidP="007128F1">
      <w:r>
        <w:t xml:space="preserve">En la fase III la base de datos aumenta en tamaño y complejidad. Esto se debe a que en esta fase </w:t>
      </w:r>
      <w:r w:rsidR="00711A18">
        <w:t>s</w:t>
      </w:r>
      <w:r>
        <w:t xml:space="preserve">e implementa la funcionalidad relacionada con la relación entre clientes y profesionales. Esto significa que los profesionales </w:t>
      </w:r>
      <w:r w:rsidR="00FE3BC7">
        <w:t>pueden compartir todas sus creaciones con sus clientes. Además, se implementa la red social de la plataforma para que clientes puedan buscar y guardar las creaciones de los profesionales que</w:t>
      </w:r>
      <w:r w:rsidR="0084471C">
        <w:t xml:space="preserve"> más</w:t>
      </w:r>
      <w:r w:rsidR="00FE3BC7">
        <w:t xml:space="preserve"> le</w:t>
      </w:r>
      <w:r w:rsidR="00711A18">
        <w:t>s</w:t>
      </w:r>
      <w:r w:rsidR="00FE3BC7">
        <w:t xml:space="preserve"> guste</w:t>
      </w:r>
      <w:r w:rsidR="0084471C">
        <w:t>n</w:t>
      </w:r>
      <w:r w:rsidR="004836B3">
        <w:t xml:space="preserve"> y se ajusten a sus necesidades</w:t>
      </w:r>
      <w:r w:rsidR="00FE3BC7">
        <w:t>.</w:t>
      </w:r>
    </w:p>
    <w:p w14:paraId="2102DD12" w14:textId="3EA249DB" w:rsidR="00FE3BC7" w:rsidRDefault="00FE3BC7" w:rsidP="007128F1">
      <w:r>
        <w:t xml:space="preserve">Por lo tanto, cada relación que se establece entre cliente y </w:t>
      </w:r>
      <w:r w:rsidR="00711A18">
        <w:t>profesional</w:t>
      </w:r>
      <w:r w:rsidR="004836B3">
        <w:t>,</w:t>
      </w:r>
      <w:r w:rsidR="00711A18">
        <w:t xml:space="preserve"> ya sea porque el profesional le asigna un plan semanal a un cliente</w:t>
      </w:r>
      <w:r w:rsidR="004836B3">
        <w:t>,</w:t>
      </w:r>
      <w:r w:rsidR="00711A18">
        <w:t xml:space="preserve"> o porque un cliente guarda ciertas recetas o dietas que le gustan,</w:t>
      </w:r>
      <w:r>
        <w:t xml:space="preserve"> significa que se debe añadir una nueva tabla</w:t>
      </w:r>
      <w:r w:rsidR="00711A18">
        <w:t xml:space="preserve"> que recoja dicha relación.</w:t>
      </w:r>
    </w:p>
    <w:p w14:paraId="3E7F38E6" w14:textId="592C9E72" w:rsidR="00FE3BC7" w:rsidRDefault="00DF5725" w:rsidP="00DF5725">
      <w:pPr>
        <w:jc w:val="center"/>
      </w:pPr>
      <w:r>
        <w:rPr>
          <w:noProof/>
        </w:rPr>
        <w:drawing>
          <wp:inline distT="0" distB="0" distL="0" distR="0" wp14:anchorId="5CFEBD7A" wp14:editId="51EA0843">
            <wp:extent cx="4579286" cy="3050775"/>
            <wp:effectExtent l="0" t="0" r="0" b="0"/>
            <wp:docPr id="4" name="Imagen 4"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Escala de tiempo&#10;&#10;Descripción generada automáticamente con confianza media"/>
                    <pic:cNvPicPr/>
                  </pic:nvPicPr>
                  <pic:blipFill>
                    <a:blip r:embed="rId28"/>
                    <a:stretch>
                      <a:fillRect/>
                    </a:stretch>
                  </pic:blipFill>
                  <pic:spPr>
                    <a:xfrm>
                      <a:off x="0" y="0"/>
                      <a:ext cx="4621277" cy="3078750"/>
                    </a:xfrm>
                    <a:prstGeom prst="rect">
                      <a:avLst/>
                    </a:prstGeom>
                  </pic:spPr>
                </pic:pic>
              </a:graphicData>
            </a:graphic>
          </wp:inline>
        </w:drawing>
      </w:r>
    </w:p>
    <w:p w14:paraId="1FC7739A" w14:textId="40139348" w:rsidR="009D4CB4" w:rsidRDefault="009D4CB4" w:rsidP="009D4CB4">
      <w:pPr>
        <w:pStyle w:val="Descripcin"/>
      </w:pPr>
      <w:bookmarkStart w:id="45" w:name="_Toc105359478"/>
      <w:r>
        <w:t xml:space="preserve">Ilustración </w:t>
      </w:r>
      <w:fldSimple w:instr=" SEQ Ilustración \* ARABIC ">
        <w:r w:rsidR="004D4FB8">
          <w:rPr>
            <w:noProof/>
          </w:rPr>
          <w:t>12</w:t>
        </w:r>
      </w:fldSimple>
      <w:r>
        <w:t>. Diseño de la base de datos en la tercera fase</w:t>
      </w:r>
      <w:bookmarkEnd w:id="45"/>
    </w:p>
    <w:p w14:paraId="5DA14390" w14:textId="337F7D53" w:rsidR="00DF5725" w:rsidRDefault="00DF5725" w:rsidP="00334985">
      <w:r>
        <w:lastRenderedPageBreak/>
        <w:t>La figura superior solo contiene las nuevas tablas introducidas a la base datos. Como la base de datos es demasiado grande para poder representarla, a la figura superior habría que añadirle todas las tablas de la fase II, que no se han representado en la figura de la fase III para que se puedan se puedan ver las nuevas tablas.</w:t>
      </w:r>
    </w:p>
    <w:p w14:paraId="423FDE3A" w14:textId="5C72665E" w:rsidR="00114345" w:rsidRDefault="00114345" w:rsidP="00334985">
      <w:r>
        <w:t>Por una parte, tenemos las tablas que se generan al asignar un profesional a su cliente, planes semanales, dietas o rutinas. El resto de las tablas creadas se deben a la funcionalidad para los clientes de poder buscar a profesionales mediante la red social y así guardarse los planes semanales, dietas, rutinas y demás creaciones que deseen.</w:t>
      </w:r>
    </w:p>
    <w:p w14:paraId="2BCDFF1D" w14:textId="6625AB35" w:rsidR="00EC3408" w:rsidRDefault="00F60EA2" w:rsidP="00334985">
      <w:r>
        <w:t>Por lo tanto, las nuevas tablas de la fase III representan y guardan las relaciones que se generan entre, clientes y profesionales, y entre clientes y servicios creados por los profesionales.</w:t>
      </w:r>
    </w:p>
    <w:p w14:paraId="4E26000C" w14:textId="77777777" w:rsidR="00EC3408" w:rsidRDefault="00EC3408">
      <w:pPr>
        <w:spacing w:after="0" w:line="240" w:lineRule="auto"/>
        <w:jc w:val="left"/>
      </w:pPr>
      <w:r>
        <w:br w:type="page"/>
      </w:r>
    </w:p>
    <w:p w14:paraId="2503B773" w14:textId="76584D49" w:rsidR="00B37753" w:rsidRDefault="00B37753" w:rsidP="00EC3408">
      <w:pPr>
        <w:pStyle w:val="Ttulo2"/>
      </w:pPr>
      <w:bookmarkStart w:id="46" w:name="_Toc105359439"/>
      <w:r>
        <w:lastRenderedPageBreak/>
        <w:t>Diagrama de arquitectura</w:t>
      </w:r>
      <w:bookmarkEnd w:id="46"/>
    </w:p>
    <w:p w14:paraId="3499CFCC" w14:textId="7366F16B" w:rsidR="00B37753" w:rsidRDefault="00631038" w:rsidP="00B37753">
      <w:r>
        <w:t xml:space="preserve">El diagrama de aplicación se usa para representar los módulos y las partes más </w:t>
      </w:r>
      <w:r w:rsidR="00916C69">
        <w:t>significativas</w:t>
      </w:r>
      <w:r>
        <w:t xml:space="preserve"> de la plataforma o aplicación en cuestión.</w:t>
      </w:r>
    </w:p>
    <w:p w14:paraId="7C6F04EE" w14:textId="32E66199" w:rsidR="002F215D" w:rsidRDefault="002F215D" w:rsidP="002F215D">
      <w:pPr>
        <w:jc w:val="center"/>
      </w:pPr>
      <w:r w:rsidRPr="002F215D">
        <w:rPr>
          <w:noProof/>
        </w:rPr>
        <w:drawing>
          <wp:inline distT="0" distB="0" distL="0" distR="0" wp14:anchorId="207676F7" wp14:editId="2F800525">
            <wp:extent cx="5473642" cy="3177540"/>
            <wp:effectExtent l="0" t="0" r="0" b="3810"/>
            <wp:docPr id="72" name="Imagen 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Aplicación&#10;&#10;Descripción generada automáticamente"/>
                    <pic:cNvPicPr/>
                  </pic:nvPicPr>
                  <pic:blipFill>
                    <a:blip r:embed="rId29"/>
                    <a:stretch>
                      <a:fillRect/>
                    </a:stretch>
                  </pic:blipFill>
                  <pic:spPr>
                    <a:xfrm>
                      <a:off x="0" y="0"/>
                      <a:ext cx="5494224" cy="3189488"/>
                    </a:xfrm>
                    <a:prstGeom prst="rect">
                      <a:avLst/>
                    </a:prstGeom>
                  </pic:spPr>
                </pic:pic>
              </a:graphicData>
            </a:graphic>
          </wp:inline>
        </w:drawing>
      </w:r>
    </w:p>
    <w:p w14:paraId="4B3AEDF1" w14:textId="11403AEF" w:rsidR="002F215D" w:rsidRDefault="002F215D" w:rsidP="002F215D">
      <w:pPr>
        <w:pStyle w:val="Descripcin"/>
      </w:pPr>
      <w:bookmarkStart w:id="47" w:name="_Toc105359479"/>
      <w:r>
        <w:t xml:space="preserve">Ilustración </w:t>
      </w:r>
      <w:fldSimple w:instr=" SEQ Ilustración \* ARABIC ">
        <w:r w:rsidR="004D4FB8">
          <w:rPr>
            <w:noProof/>
          </w:rPr>
          <w:t>13</w:t>
        </w:r>
      </w:fldSimple>
      <w:r>
        <w:t>. Arquitectura de la plataforma</w:t>
      </w:r>
      <w:bookmarkEnd w:id="47"/>
    </w:p>
    <w:p w14:paraId="3CA1789D" w14:textId="68C98E26" w:rsidR="00EC0E0D" w:rsidRDefault="00EC0E0D" w:rsidP="00EC0E0D">
      <w:r>
        <w:t xml:space="preserve">Como se puede ver en la ilustración superior, la aplicación </w:t>
      </w:r>
      <w:r w:rsidR="00916C69">
        <w:t xml:space="preserve">se divide </w:t>
      </w:r>
      <w:r>
        <w:t xml:space="preserve">en varias capas para que se haga una clara separación entre la capa de negocio, los datos y la gestión de las peticiones. Esto ayuda no solo </w:t>
      </w:r>
      <w:r w:rsidR="006505C4">
        <w:t xml:space="preserve">a la optimización de código y rendimiento de la aplicación, sino </w:t>
      </w:r>
      <w:r w:rsidR="00D05F26">
        <w:t xml:space="preserve">también a la simplificación de las </w:t>
      </w:r>
      <w:r w:rsidR="006505C4">
        <w:t>nuevas actualizaciones que se quieran implementar</w:t>
      </w:r>
      <w:r w:rsidR="00480099">
        <w:t xml:space="preserve"> </w:t>
      </w:r>
      <w:r w:rsidR="006505C4">
        <w:t xml:space="preserve">o </w:t>
      </w:r>
      <w:r w:rsidR="00480099">
        <w:t>la lectura de</w:t>
      </w:r>
      <w:r w:rsidR="004063FF">
        <w:t>l</w:t>
      </w:r>
      <w:r w:rsidR="00480099">
        <w:t xml:space="preserve"> código por parte de terceros.</w:t>
      </w:r>
    </w:p>
    <w:p w14:paraId="0C672A12" w14:textId="10DBE7AA" w:rsidR="001122FF" w:rsidRDefault="001122FF" w:rsidP="00EC0E0D">
      <w:r>
        <w:t xml:space="preserve">Además, como se puede observar dentro de cada capa se ha </w:t>
      </w:r>
      <w:r w:rsidR="00433719">
        <w:t xml:space="preserve">seguido subdividiendo para que </w:t>
      </w:r>
      <w:r w:rsidR="005120DD">
        <w:t>el alcance</w:t>
      </w:r>
      <w:r w:rsidR="00433719">
        <w:t xml:space="preserve"> de cada archivo sea menor y, por lo tanto, la gestión de errores sea</w:t>
      </w:r>
      <w:r w:rsidR="004063FF">
        <w:t xml:space="preserve"> optimizada, y de esta forma </w:t>
      </w:r>
      <w:r w:rsidR="00433719">
        <w:t>más efectiva.</w:t>
      </w:r>
    </w:p>
    <w:p w14:paraId="686174DB" w14:textId="77777777" w:rsidR="005120DD" w:rsidRDefault="005120DD" w:rsidP="00EC0E0D"/>
    <w:p w14:paraId="116C4A71" w14:textId="77777777" w:rsidR="005120DD" w:rsidRDefault="005120DD" w:rsidP="00EC0E0D"/>
    <w:p w14:paraId="057F45CE" w14:textId="6A4FC603" w:rsidR="00E206FF" w:rsidRDefault="00E206FF" w:rsidP="00EC0E0D">
      <w:r>
        <w:lastRenderedPageBreak/>
        <w:t>La funcionalidad de cada una de las capas es la siguiente:</w:t>
      </w:r>
    </w:p>
    <w:p w14:paraId="24918B93" w14:textId="0D4B3B2A" w:rsidR="00E206FF" w:rsidRDefault="00325349" w:rsidP="003442C7">
      <w:pPr>
        <w:pStyle w:val="Prrafodelista"/>
        <w:numPr>
          <w:ilvl w:val="0"/>
          <w:numId w:val="27"/>
        </w:numPr>
        <w:rPr>
          <w:u w:val="single"/>
        </w:rPr>
      </w:pPr>
      <w:r>
        <w:rPr>
          <w:u w:val="single"/>
        </w:rPr>
        <w:t>@</w:t>
      </w:r>
      <w:r w:rsidR="003442C7" w:rsidRPr="003442C7">
        <w:rPr>
          <w:u w:val="single"/>
        </w:rPr>
        <w:t>Controller</w:t>
      </w:r>
    </w:p>
    <w:p w14:paraId="734ABE85" w14:textId="53A1D303" w:rsidR="003442C7" w:rsidRDefault="003442C7" w:rsidP="003442C7">
      <w:pPr>
        <w:pStyle w:val="Prrafodelista"/>
        <w:numPr>
          <w:ilvl w:val="0"/>
          <w:numId w:val="0"/>
        </w:numPr>
        <w:ind w:left="720"/>
      </w:pPr>
      <w:r>
        <w:t xml:space="preserve">El Controller o controlador es el encargado de gestionar los endpoints de la plataforma y asignar a cada URL de la plataforma el documento HTML y la funcionalidad </w:t>
      </w:r>
      <w:r w:rsidR="00325349">
        <w:t>requerida.</w:t>
      </w:r>
    </w:p>
    <w:p w14:paraId="022907A4" w14:textId="6E3272A0" w:rsidR="00325349" w:rsidRDefault="00325349" w:rsidP="00325349">
      <w:pPr>
        <w:pStyle w:val="Prrafodelista"/>
        <w:numPr>
          <w:ilvl w:val="0"/>
          <w:numId w:val="27"/>
        </w:numPr>
        <w:rPr>
          <w:u w:val="single"/>
        </w:rPr>
      </w:pPr>
      <w:r w:rsidRPr="00325349">
        <w:rPr>
          <w:u w:val="single"/>
        </w:rPr>
        <w:t>@Service</w:t>
      </w:r>
    </w:p>
    <w:p w14:paraId="20644B27" w14:textId="440405BC" w:rsidR="00325349" w:rsidRDefault="00325349" w:rsidP="00325349">
      <w:pPr>
        <w:pStyle w:val="Prrafodelista"/>
        <w:numPr>
          <w:ilvl w:val="0"/>
          <w:numId w:val="0"/>
        </w:numPr>
        <w:ind w:left="720"/>
      </w:pPr>
      <w:r>
        <w:t>La capa de servicio implementa la funcionalidad de la plataforma.</w:t>
      </w:r>
    </w:p>
    <w:p w14:paraId="72ACBC49" w14:textId="1963ED49" w:rsidR="0099138A" w:rsidRDefault="0099138A" w:rsidP="0099138A">
      <w:pPr>
        <w:pStyle w:val="Prrafodelista"/>
        <w:numPr>
          <w:ilvl w:val="0"/>
          <w:numId w:val="27"/>
        </w:numPr>
        <w:rPr>
          <w:u w:val="single"/>
        </w:rPr>
      </w:pPr>
      <w:r w:rsidRPr="0099138A">
        <w:rPr>
          <w:u w:val="single"/>
        </w:rPr>
        <w:t>@Repository</w:t>
      </w:r>
    </w:p>
    <w:p w14:paraId="029EA2EF" w14:textId="0A98B02F" w:rsidR="00487871" w:rsidRPr="00EC0E0D" w:rsidRDefault="0099138A" w:rsidP="005120DD">
      <w:pPr>
        <w:pStyle w:val="Prrafodelista"/>
        <w:numPr>
          <w:ilvl w:val="0"/>
          <w:numId w:val="0"/>
        </w:numPr>
        <w:ind w:left="720"/>
      </w:pPr>
      <w:r>
        <w:t xml:space="preserve">La capa de repositorio </w:t>
      </w:r>
      <w:r w:rsidR="00F651C6">
        <w:t>gestiona la interacción con la base de datos y, por lo tanto, solo se hace uso de ella cuando se quiere acceder los datos.</w:t>
      </w:r>
    </w:p>
    <w:p w14:paraId="20652FEC" w14:textId="6916A6A3" w:rsidR="00EC3408" w:rsidRDefault="006D4A38" w:rsidP="00EC3408">
      <w:pPr>
        <w:pStyle w:val="Ttulo2"/>
      </w:pPr>
      <w:bookmarkStart w:id="48" w:name="_Toc105359440"/>
      <w:r>
        <w:lastRenderedPageBreak/>
        <w:t>D</w:t>
      </w:r>
      <w:r w:rsidR="006D70F1">
        <w:t>iagramas de clases</w:t>
      </w:r>
      <w:bookmarkEnd w:id="48"/>
    </w:p>
    <w:p w14:paraId="748E9914" w14:textId="105B2A74" w:rsidR="00B8326F" w:rsidRPr="00B8326F" w:rsidRDefault="006D4A38" w:rsidP="00B8326F">
      <w:pPr>
        <w:pStyle w:val="Ttulo3"/>
      </w:pPr>
      <w:bookmarkStart w:id="49" w:name="_Toc105359441"/>
      <w:r>
        <w:t>D</w:t>
      </w:r>
      <w:r w:rsidR="00B8326F">
        <w:t>iagrama de clases general</w:t>
      </w:r>
      <w:bookmarkEnd w:id="49"/>
    </w:p>
    <w:p w14:paraId="32A648F9" w14:textId="37DD55EC" w:rsidR="00655A55" w:rsidRDefault="00655A55" w:rsidP="00655A55">
      <w:pPr>
        <w:jc w:val="center"/>
      </w:pPr>
      <w:r>
        <w:rPr>
          <w:noProof/>
        </w:rPr>
        <w:drawing>
          <wp:inline distT="0" distB="0" distL="0" distR="0" wp14:anchorId="23EF001F" wp14:editId="766953CF">
            <wp:extent cx="2719356" cy="6636327"/>
            <wp:effectExtent l="0" t="0" r="5080" b="0"/>
            <wp:docPr id="39" name="Imagen 3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 Esquemático&#10;&#10;Descripción generada automáticamente"/>
                    <pic:cNvPicPr>
                      <a:picLocks noChangeAspect="1" noChangeArrowheads="1"/>
                    </pic:cNvPicPr>
                  </pic:nvPicPr>
                  <pic:blipFill rotWithShape="1">
                    <a:blip r:embed="rId30">
                      <a:extLst>
                        <a:ext uri="{28A0092B-C50C-407E-A947-70E740481C1C}">
                          <a14:useLocalDpi xmlns:a14="http://schemas.microsoft.com/office/drawing/2010/main" val="0"/>
                        </a:ext>
                      </a:extLst>
                    </a:blip>
                    <a:srcRect l="25937" t="7149" r="7126" b="1681"/>
                    <a:stretch/>
                  </pic:blipFill>
                  <pic:spPr bwMode="auto">
                    <a:xfrm>
                      <a:off x="0" y="0"/>
                      <a:ext cx="2752757" cy="6717838"/>
                    </a:xfrm>
                    <a:prstGeom prst="rect">
                      <a:avLst/>
                    </a:prstGeom>
                    <a:noFill/>
                    <a:ln>
                      <a:noFill/>
                    </a:ln>
                    <a:extLst>
                      <a:ext uri="{53640926-AAD7-44D8-BBD7-CCE9431645EC}">
                        <a14:shadowObscured xmlns:a14="http://schemas.microsoft.com/office/drawing/2010/main"/>
                      </a:ext>
                    </a:extLst>
                  </pic:spPr>
                </pic:pic>
              </a:graphicData>
            </a:graphic>
          </wp:inline>
        </w:drawing>
      </w:r>
    </w:p>
    <w:p w14:paraId="4136204B" w14:textId="198E422A" w:rsidR="00F20564" w:rsidRDefault="00F20564" w:rsidP="00F20564">
      <w:pPr>
        <w:pStyle w:val="Descripcin"/>
      </w:pPr>
      <w:bookmarkStart w:id="50" w:name="_Toc105359480"/>
      <w:r>
        <w:t xml:space="preserve">Ilustración </w:t>
      </w:r>
      <w:fldSimple w:instr=" SEQ Ilustración \* ARABIC ">
        <w:r w:rsidR="004D4FB8">
          <w:rPr>
            <w:noProof/>
          </w:rPr>
          <w:t>14</w:t>
        </w:r>
      </w:fldSimple>
      <w:r>
        <w:t>. Diagrama de clases general</w:t>
      </w:r>
      <w:bookmarkEnd w:id="50"/>
    </w:p>
    <w:p w14:paraId="4DC494C1" w14:textId="3C2438E6" w:rsidR="007D280D" w:rsidRDefault="007D280D" w:rsidP="00AB1FF5">
      <w:r>
        <w:lastRenderedPageBreak/>
        <w:t>Un diagrama de clases es una herramienta que ayuda a explicar e ilustrar las relaciones entre los objetos de un proyecto, además de poder mostrar los atributos de las clases y los servicios que ofrecen a otros objetos. Por lo tanto, es un mapa o plano del proyecto en cuestión.</w:t>
      </w:r>
    </w:p>
    <w:p w14:paraId="0C62A57F" w14:textId="3C88FB02" w:rsidR="00960F08" w:rsidRDefault="0086715A" w:rsidP="00AB1FF5">
      <w:r>
        <w:t>En el diagrama de clases superior se presentan las clases más importante</w:t>
      </w:r>
      <w:r w:rsidR="00960F08">
        <w:t>s</w:t>
      </w:r>
      <w:r>
        <w:t xml:space="preserve"> de</w:t>
      </w:r>
      <w:r w:rsidR="00960F08">
        <w:t>l proyecto, como son los usuarios, clientes y profesionales, además de las clases que aportan la funcionalidad a la aplicación como las recetas, ejercicios, rutinas</w:t>
      </w:r>
      <w:r w:rsidR="00C2454F">
        <w:t>,</w:t>
      </w:r>
      <w:r w:rsidR="00960F08">
        <w:t xml:space="preserve"> etc.…</w:t>
      </w:r>
    </w:p>
    <w:p w14:paraId="7F09C7FC" w14:textId="4862DD6C" w:rsidR="00E770AB" w:rsidRDefault="00E770AB" w:rsidP="00AB1FF5">
      <w:r>
        <w:t>Como se puede observar</w:t>
      </w:r>
      <w:r w:rsidR="00C2454F">
        <w:t>,</w:t>
      </w:r>
      <w:r>
        <w:t xml:space="preserve"> los clientes clase </w:t>
      </w:r>
      <w:r w:rsidRPr="00E770AB">
        <w:rPr>
          <w:b/>
          <w:bCs/>
        </w:rPr>
        <w:t>Client.java</w:t>
      </w:r>
      <w:r>
        <w:t xml:space="preserve">, y profesionales, clase </w:t>
      </w:r>
      <w:r w:rsidRPr="00E770AB">
        <w:rPr>
          <w:b/>
          <w:bCs/>
        </w:rPr>
        <w:t>Professional.java</w:t>
      </w:r>
      <w:r>
        <w:t xml:space="preserve">, heredan todos los atributos y funciones de la clase </w:t>
      </w:r>
      <w:r w:rsidRPr="00E770AB">
        <w:rPr>
          <w:b/>
          <w:bCs/>
        </w:rPr>
        <w:t>ModelUser.java</w:t>
      </w:r>
      <w:r>
        <w:t>. La clase ModelUser.java se ha creado para simplificar y optimizar el código del proyecto ya que todos los atributos y funciones que contiene son aplicables para todo tipo de usuarios.</w:t>
      </w:r>
    </w:p>
    <w:p w14:paraId="2E21A43C" w14:textId="77777777" w:rsidR="007D280D" w:rsidRDefault="00E770AB" w:rsidP="00C2454F">
      <w:r>
        <w:t xml:space="preserve">A su vez </w:t>
      </w:r>
      <w:r w:rsidR="00C579CC">
        <w:t xml:space="preserve">la clase ModelUser.java hereda funcionalidad de la clase </w:t>
      </w:r>
      <w:r w:rsidR="00C579CC" w:rsidRPr="00C579CC">
        <w:rPr>
          <w:b/>
          <w:bCs/>
        </w:rPr>
        <w:t>ModelUserDetails.java</w:t>
      </w:r>
      <w:r w:rsidR="00C579CC">
        <w:t xml:space="preserve"> y </w:t>
      </w:r>
      <w:r w:rsidR="00C579CC" w:rsidRPr="00C579CC">
        <w:rPr>
          <w:b/>
          <w:bCs/>
        </w:rPr>
        <w:t>UserDetails.java</w:t>
      </w:r>
      <w:r w:rsidR="00C579CC">
        <w:t>, ambas clases del módulo Spring Security que se encargan de facilitar la implementación de herramientas para implantar la seguridad en la plataforma web.</w:t>
      </w:r>
    </w:p>
    <w:p w14:paraId="50142606" w14:textId="495EA491" w:rsidR="001D28FA" w:rsidRPr="00E770AB" w:rsidRDefault="007D280D" w:rsidP="0031469A">
      <w:r>
        <w:t xml:space="preserve">En la parte inferior del diagrama de clases </w:t>
      </w:r>
      <w:r w:rsidR="00C0640A">
        <w:t xml:space="preserve">se tienen las relaciones </w:t>
      </w:r>
      <w:r w:rsidR="009A510D">
        <w:t>y clases que aportan la funcionalidad a la plataforma. Como se puede ver</w:t>
      </w:r>
      <w:r w:rsidR="00C434D5">
        <w:t>,</w:t>
      </w:r>
      <w:r w:rsidR="009A510D">
        <w:t xml:space="preserve"> tenemos las clases referentes a </w:t>
      </w:r>
      <w:r w:rsidR="007C06BB">
        <w:t>todas las creaciones que puede hacer un profesional como las recetas, ejercicios, rutinas y dietas. Se puede observar la relación entre las rutinas y los ejercicios, por ejemplo, dónde una rutina está configurada por varios ejercicios, indicado por la relación de (n, m).</w:t>
      </w:r>
    </w:p>
    <w:p w14:paraId="1A7C9E03" w14:textId="717189F7" w:rsidR="00B8326F" w:rsidRDefault="006D4A38" w:rsidP="00B8326F">
      <w:pPr>
        <w:pStyle w:val="Ttulo3"/>
      </w:pPr>
      <w:bookmarkStart w:id="51" w:name="_Toc105359442"/>
      <w:r>
        <w:lastRenderedPageBreak/>
        <w:t>D</w:t>
      </w:r>
      <w:r w:rsidR="00B8326F">
        <w:t>iagrama de clases usuarios</w:t>
      </w:r>
      <w:bookmarkEnd w:id="51"/>
    </w:p>
    <w:p w14:paraId="630A901D" w14:textId="1C009793" w:rsidR="00E770AB" w:rsidRDefault="0052712A" w:rsidP="001D28FA">
      <w:pPr>
        <w:jc w:val="center"/>
      </w:pPr>
      <w:r>
        <w:rPr>
          <w:noProof/>
        </w:rPr>
        <w:drawing>
          <wp:inline distT="0" distB="0" distL="0" distR="0" wp14:anchorId="1AF32C66" wp14:editId="230A20E5">
            <wp:extent cx="3760798" cy="7079672"/>
            <wp:effectExtent l="0" t="0" r="0" b="6985"/>
            <wp:docPr id="43" name="Imagen 4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 Esquemátic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3250" cy="7121938"/>
                    </a:xfrm>
                    <a:prstGeom prst="rect">
                      <a:avLst/>
                    </a:prstGeom>
                    <a:noFill/>
                    <a:ln>
                      <a:noFill/>
                    </a:ln>
                  </pic:spPr>
                </pic:pic>
              </a:graphicData>
            </a:graphic>
          </wp:inline>
        </w:drawing>
      </w:r>
    </w:p>
    <w:p w14:paraId="5DC3B173" w14:textId="19AAAFDC" w:rsidR="00F20564" w:rsidRDefault="00F20564" w:rsidP="00F20564">
      <w:pPr>
        <w:pStyle w:val="Descripcin"/>
      </w:pPr>
      <w:bookmarkStart w:id="52" w:name="_Toc105359481"/>
      <w:r>
        <w:t xml:space="preserve">Ilustración </w:t>
      </w:r>
      <w:fldSimple w:instr=" SEQ Ilustración \* ARABIC ">
        <w:r w:rsidR="004D4FB8">
          <w:rPr>
            <w:noProof/>
          </w:rPr>
          <w:t>15</w:t>
        </w:r>
      </w:fldSimple>
      <w:r>
        <w:t xml:space="preserve">. Diagrama de clases con </w:t>
      </w:r>
      <w:r w:rsidR="00C62135">
        <w:t xml:space="preserve">enfoque </w:t>
      </w:r>
      <w:r>
        <w:t xml:space="preserve">en los </w:t>
      </w:r>
      <w:r w:rsidR="00C62135">
        <w:t>usuarios</w:t>
      </w:r>
      <w:bookmarkEnd w:id="52"/>
    </w:p>
    <w:p w14:paraId="531B8AFA" w14:textId="2FB61B59" w:rsidR="00B8326F" w:rsidRDefault="006D4A38" w:rsidP="00B8326F">
      <w:pPr>
        <w:pStyle w:val="Ttulo3"/>
      </w:pPr>
      <w:bookmarkStart w:id="53" w:name="_Toc105359443"/>
      <w:r>
        <w:lastRenderedPageBreak/>
        <w:t>D</w:t>
      </w:r>
      <w:r w:rsidR="00B8326F">
        <w:t>iagrama de clases funcionalidad</w:t>
      </w:r>
      <w:bookmarkEnd w:id="53"/>
    </w:p>
    <w:p w14:paraId="4D448646" w14:textId="764CBDFE" w:rsidR="0052712A" w:rsidRDefault="00EC3408" w:rsidP="00655A55">
      <w:pPr>
        <w:jc w:val="center"/>
      </w:pPr>
      <w:r>
        <w:rPr>
          <w:noProof/>
        </w:rPr>
        <w:drawing>
          <wp:inline distT="0" distB="0" distL="0" distR="0" wp14:anchorId="7123D971" wp14:editId="2F5EFA27">
            <wp:extent cx="4052123" cy="7065818"/>
            <wp:effectExtent l="0" t="0" r="5715" b="1905"/>
            <wp:docPr id="44" name="Imagen 4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Diagrama, Esquemático&#10;&#10;Descripción generada automáticamente"/>
                    <pic:cNvPicPr>
                      <a:picLocks noChangeAspect="1" noChangeArrowheads="1"/>
                    </pic:cNvPicPr>
                  </pic:nvPicPr>
                  <pic:blipFill rotWithShape="1">
                    <a:blip r:embed="rId32">
                      <a:extLst>
                        <a:ext uri="{28A0092B-C50C-407E-A947-70E740481C1C}">
                          <a14:useLocalDpi xmlns:a14="http://schemas.microsoft.com/office/drawing/2010/main" val="0"/>
                        </a:ext>
                      </a:extLst>
                    </a:blip>
                    <a:srcRect r="9006"/>
                    <a:stretch/>
                  </pic:blipFill>
                  <pic:spPr bwMode="auto">
                    <a:xfrm>
                      <a:off x="0" y="0"/>
                      <a:ext cx="4076895" cy="7109014"/>
                    </a:xfrm>
                    <a:prstGeom prst="rect">
                      <a:avLst/>
                    </a:prstGeom>
                    <a:noFill/>
                    <a:ln>
                      <a:noFill/>
                    </a:ln>
                    <a:extLst>
                      <a:ext uri="{53640926-AAD7-44D8-BBD7-CCE9431645EC}">
                        <a14:shadowObscured xmlns:a14="http://schemas.microsoft.com/office/drawing/2010/main"/>
                      </a:ext>
                    </a:extLst>
                  </pic:spPr>
                </pic:pic>
              </a:graphicData>
            </a:graphic>
          </wp:inline>
        </w:drawing>
      </w:r>
    </w:p>
    <w:p w14:paraId="7921B3A1" w14:textId="2522314E" w:rsidR="00F20564" w:rsidRPr="00655A55" w:rsidRDefault="00F20564" w:rsidP="00F20564">
      <w:pPr>
        <w:pStyle w:val="Descripcin"/>
      </w:pPr>
      <w:bookmarkStart w:id="54" w:name="_Toc105359482"/>
      <w:r>
        <w:t xml:space="preserve">Ilustración </w:t>
      </w:r>
      <w:fldSimple w:instr=" SEQ Ilustración \* ARABIC ">
        <w:r w:rsidR="004D4FB8">
          <w:rPr>
            <w:noProof/>
          </w:rPr>
          <w:t>16</w:t>
        </w:r>
      </w:fldSimple>
      <w:r>
        <w:t xml:space="preserve">. Diagrama de clases con </w:t>
      </w:r>
      <w:r w:rsidR="00C62135">
        <w:t>enfoque</w:t>
      </w:r>
      <w:r>
        <w:t xml:space="preserve"> en la funcionalidad</w:t>
      </w:r>
      <w:bookmarkEnd w:id="54"/>
    </w:p>
    <w:p w14:paraId="509BB4C5" w14:textId="2EB8795E" w:rsidR="006D70F1" w:rsidRDefault="006D4A38" w:rsidP="006D70F1">
      <w:pPr>
        <w:pStyle w:val="Ttulo2"/>
      </w:pPr>
      <w:bookmarkStart w:id="55" w:name="_Toc105359444"/>
      <w:r>
        <w:lastRenderedPageBreak/>
        <w:t>D</w:t>
      </w:r>
      <w:r w:rsidR="006D70F1">
        <w:t xml:space="preserve">iagramas de </w:t>
      </w:r>
      <w:r w:rsidR="005F610B">
        <w:t>flujo</w:t>
      </w:r>
      <w:bookmarkEnd w:id="55"/>
    </w:p>
    <w:p w14:paraId="74A05D28" w14:textId="7CC049B6" w:rsidR="00F02584" w:rsidRDefault="00F02584" w:rsidP="00F02584">
      <w:r>
        <w:t xml:space="preserve">Con respecto a los diagramas de flujo se van a presentar los flujos principales </w:t>
      </w:r>
      <w:r w:rsidR="002E6F19">
        <w:t>con los que</w:t>
      </w:r>
      <w:r>
        <w:t xml:space="preserve"> un cliente y un profesional se </w:t>
      </w:r>
      <w:r w:rsidR="002E6F19">
        <w:t xml:space="preserve">encontrarán </w:t>
      </w:r>
      <w:r>
        <w:t>al usar la plataforma.</w:t>
      </w:r>
      <w:r w:rsidR="0028446B">
        <w:t xml:space="preserve"> Por una </w:t>
      </w:r>
      <w:r w:rsidR="00143ED9">
        <w:t>parte,</w:t>
      </w:r>
      <w:r w:rsidR="0028446B">
        <w:t xml:space="preserve"> los flujos que se pueden encontrar como usuarios generales y que se aplican a ambos</w:t>
      </w:r>
      <w:r w:rsidR="002E6F19">
        <w:t>,</w:t>
      </w:r>
      <w:r w:rsidR="0028446B">
        <w:t xml:space="preserve"> y por otra parte</w:t>
      </w:r>
      <w:r w:rsidR="002E6F19">
        <w:t>,</w:t>
      </w:r>
      <w:r w:rsidR="0028446B">
        <w:t xml:space="preserve"> </w:t>
      </w:r>
      <w:r w:rsidR="002E6F19">
        <w:t>aquellos</w:t>
      </w:r>
      <w:r w:rsidR="0028446B">
        <w:t xml:space="preserve"> que solo se aplican a usuarios de tipo cliente o profesional.</w:t>
      </w:r>
    </w:p>
    <w:p w14:paraId="29723EA9" w14:textId="77777777" w:rsidR="00CF23D1" w:rsidRDefault="00176002" w:rsidP="00F02584">
      <w:r>
        <w:t xml:space="preserve">En los diagramas de flujo los recuadros morados representan tomas de decisiones en las que el flujo de la aplicación puede variar dependiendo de diferentes factores, como el input del usuario o por el tipo de usuario que sea. </w:t>
      </w:r>
    </w:p>
    <w:p w14:paraId="77F811CB" w14:textId="79E8D793" w:rsidR="00176002" w:rsidRDefault="00176002" w:rsidP="00F02584">
      <w:r>
        <w:t xml:space="preserve">Los recuadros ovalados naranjas representan operaciones </w:t>
      </w:r>
      <w:r w:rsidR="00372D40">
        <w:t>que cambian el valor, forma o la ubicación de datos</w:t>
      </w:r>
      <w:r>
        <w:t>. Por último, las flechas indican la dirección</w:t>
      </w:r>
      <w:r w:rsidR="002E6F19">
        <w:t>,</w:t>
      </w:r>
      <w:r>
        <w:t xml:space="preserve"> y el inicio del flujo se indica mediante el círculo verde, mientras que el fin se </w:t>
      </w:r>
      <w:r w:rsidR="002E6F19">
        <w:t>representa</w:t>
      </w:r>
      <w:r>
        <w:t xml:space="preserve"> </w:t>
      </w:r>
      <w:r w:rsidR="002E6F19">
        <w:t>con</w:t>
      </w:r>
      <w:r>
        <w:t xml:space="preserve"> el círculo rojo.</w:t>
      </w:r>
    </w:p>
    <w:p w14:paraId="78E0AE53" w14:textId="3D812AC5" w:rsidR="00F02584" w:rsidRDefault="006D4A38" w:rsidP="00F02584">
      <w:pPr>
        <w:pStyle w:val="Ttulo3"/>
      </w:pPr>
      <w:bookmarkStart w:id="56" w:name="_Toc105359445"/>
      <w:r>
        <w:lastRenderedPageBreak/>
        <w:t>D</w:t>
      </w:r>
      <w:r w:rsidR="00F02584">
        <w:t>iagramas para usuarios</w:t>
      </w:r>
      <w:bookmarkEnd w:id="56"/>
    </w:p>
    <w:p w14:paraId="0934752E" w14:textId="694F96B0" w:rsidR="00F02584" w:rsidRDefault="006D4A38" w:rsidP="00F02584">
      <w:pPr>
        <w:pStyle w:val="Ttulo4"/>
      </w:pPr>
      <w:r>
        <w:t>R</w:t>
      </w:r>
      <w:r w:rsidR="00F02584">
        <w:t xml:space="preserve">egistro de un </w:t>
      </w:r>
      <w:r w:rsidR="00A216C1">
        <w:t>nuevo usuario</w:t>
      </w:r>
    </w:p>
    <w:p w14:paraId="389A8F28" w14:textId="7B6C6D13" w:rsidR="00BB14EC" w:rsidRDefault="00A2617A" w:rsidP="00BB14EC">
      <w:pPr>
        <w:jc w:val="center"/>
      </w:pPr>
      <w:r w:rsidRPr="00A2617A">
        <w:rPr>
          <w:noProof/>
        </w:rPr>
        <w:drawing>
          <wp:inline distT="0" distB="0" distL="0" distR="0" wp14:anchorId="43BDA4A3" wp14:editId="51BC85B5">
            <wp:extent cx="4767481" cy="6631387"/>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33"/>
                    <a:stretch>
                      <a:fillRect/>
                    </a:stretch>
                  </pic:blipFill>
                  <pic:spPr>
                    <a:xfrm>
                      <a:off x="0" y="0"/>
                      <a:ext cx="4789172" cy="6661559"/>
                    </a:xfrm>
                    <a:prstGeom prst="rect">
                      <a:avLst/>
                    </a:prstGeom>
                  </pic:spPr>
                </pic:pic>
              </a:graphicData>
            </a:graphic>
          </wp:inline>
        </w:drawing>
      </w:r>
    </w:p>
    <w:p w14:paraId="09A15AA8" w14:textId="2F56CF87" w:rsidR="00F20564" w:rsidRPr="00BB14EC" w:rsidRDefault="00F20564" w:rsidP="00F20564">
      <w:pPr>
        <w:pStyle w:val="Descripcin"/>
      </w:pPr>
      <w:bookmarkStart w:id="57" w:name="_Toc105359483"/>
      <w:r>
        <w:t xml:space="preserve">Ilustración </w:t>
      </w:r>
      <w:fldSimple w:instr=" SEQ Ilustración \* ARABIC ">
        <w:r w:rsidR="004D4FB8">
          <w:rPr>
            <w:noProof/>
          </w:rPr>
          <w:t>17</w:t>
        </w:r>
      </w:fldSimple>
      <w:r>
        <w:t>. Diagrama de flujo para el registro de un nuevo usuario</w:t>
      </w:r>
      <w:bookmarkEnd w:id="57"/>
    </w:p>
    <w:p w14:paraId="14858193" w14:textId="5B61BFAD" w:rsidR="00F02584" w:rsidRDefault="00F02584" w:rsidP="00F02584">
      <w:pPr>
        <w:pStyle w:val="Ttulo4"/>
      </w:pPr>
      <w:r>
        <w:lastRenderedPageBreak/>
        <w:t xml:space="preserve"> </w:t>
      </w:r>
      <w:r w:rsidR="006D4A38">
        <w:t>A</w:t>
      </w:r>
      <w:r>
        <w:t>cceso de un usuario registrado</w:t>
      </w:r>
    </w:p>
    <w:p w14:paraId="20F1FFC2" w14:textId="36D7FA04" w:rsidR="00A2617A" w:rsidRDefault="00DA58BA" w:rsidP="00DA58BA">
      <w:pPr>
        <w:jc w:val="center"/>
      </w:pPr>
      <w:r w:rsidRPr="00DA58BA">
        <w:rPr>
          <w:noProof/>
        </w:rPr>
        <w:drawing>
          <wp:inline distT="0" distB="0" distL="0" distR="0" wp14:anchorId="26E0124B" wp14:editId="4FE0FAA2">
            <wp:extent cx="5539413" cy="6033655"/>
            <wp:effectExtent l="0" t="0" r="4445" b="571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34"/>
                    <a:stretch>
                      <a:fillRect/>
                    </a:stretch>
                  </pic:blipFill>
                  <pic:spPr>
                    <a:xfrm>
                      <a:off x="0" y="0"/>
                      <a:ext cx="5569025" cy="6065909"/>
                    </a:xfrm>
                    <a:prstGeom prst="rect">
                      <a:avLst/>
                    </a:prstGeom>
                  </pic:spPr>
                </pic:pic>
              </a:graphicData>
            </a:graphic>
          </wp:inline>
        </w:drawing>
      </w:r>
    </w:p>
    <w:p w14:paraId="169F352F" w14:textId="5CFE4CE6" w:rsidR="005D66B8" w:rsidRDefault="005D66B8" w:rsidP="005D66B8">
      <w:pPr>
        <w:pStyle w:val="Descripcin"/>
      </w:pPr>
      <w:bookmarkStart w:id="58" w:name="_Toc105359484"/>
      <w:r>
        <w:t xml:space="preserve">Ilustración </w:t>
      </w:r>
      <w:fldSimple w:instr=" SEQ Ilustración \* ARABIC ">
        <w:r w:rsidR="004D4FB8">
          <w:rPr>
            <w:noProof/>
          </w:rPr>
          <w:t>18</w:t>
        </w:r>
      </w:fldSimple>
      <w:r>
        <w:t>. Diagrama de flujo para el acceso de un usuario</w:t>
      </w:r>
      <w:bookmarkEnd w:id="58"/>
    </w:p>
    <w:p w14:paraId="0582F52A" w14:textId="68FE736F" w:rsidR="00364040" w:rsidRDefault="00D93E12" w:rsidP="00364040">
      <w:pPr>
        <w:pStyle w:val="Ttulo4"/>
        <w:jc w:val="center"/>
      </w:pPr>
      <w:r>
        <w:lastRenderedPageBreak/>
        <w:t>V</w:t>
      </w:r>
      <w:r w:rsidR="00364040">
        <w:t>isualizar</w:t>
      </w:r>
      <w:r>
        <w:t xml:space="preserve"> creación de cualquier tipo, rutina/dieta/plan semanal etc</w:t>
      </w:r>
      <w:r w:rsidR="00AC28D4">
        <w:t>.</w:t>
      </w:r>
      <w:r w:rsidR="005C26A7">
        <w:t>…</w:t>
      </w:r>
      <w:r w:rsidRPr="00D93E12">
        <w:rPr>
          <w:noProof/>
        </w:rPr>
        <w:drawing>
          <wp:inline distT="0" distB="0" distL="0" distR="0" wp14:anchorId="6FEF2999" wp14:editId="451BB51D">
            <wp:extent cx="2029108" cy="3810532"/>
            <wp:effectExtent l="0" t="0" r="9525"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35"/>
                    <a:stretch>
                      <a:fillRect/>
                    </a:stretch>
                  </pic:blipFill>
                  <pic:spPr>
                    <a:xfrm>
                      <a:off x="0" y="0"/>
                      <a:ext cx="2029108" cy="3810532"/>
                    </a:xfrm>
                    <a:prstGeom prst="rect">
                      <a:avLst/>
                    </a:prstGeom>
                  </pic:spPr>
                </pic:pic>
              </a:graphicData>
            </a:graphic>
          </wp:inline>
        </w:drawing>
      </w:r>
    </w:p>
    <w:p w14:paraId="21ED49EB" w14:textId="29CDC4DE" w:rsidR="00AC28D4" w:rsidRDefault="00364040" w:rsidP="00364040">
      <w:pPr>
        <w:pStyle w:val="Descripcin"/>
      </w:pPr>
      <w:bookmarkStart w:id="59" w:name="_Toc105359485"/>
      <w:r>
        <w:t xml:space="preserve">Ilustración </w:t>
      </w:r>
      <w:fldSimple w:instr=" SEQ Ilustración \* ARABIC ">
        <w:r w:rsidR="004D4FB8">
          <w:rPr>
            <w:noProof/>
          </w:rPr>
          <w:t>19</w:t>
        </w:r>
      </w:fldSimple>
      <w:r>
        <w:t>. Diagrama de flujo para visualizar cualquier creación</w:t>
      </w:r>
      <w:bookmarkEnd w:id="59"/>
    </w:p>
    <w:p w14:paraId="513DAA1D" w14:textId="42C27A43" w:rsidR="00AC28D4" w:rsidRDefault="00AC28D4" w:rsidP="00AC28D4"/>
    <w:p w14:paraId="39D92F23" w14:textId="63A0111D" w:rsidR="00AC28D4" w:rsidRDefault="00AC28D4" w:rsidP="00AC28D4"/>
    <w:p w14:paraId="0EBD8118" w14:textId="78DFBD4F" w:rsidR="00AC28D4" w:rsidRDefault="00AC28D4" w:rsidP="00AC28D4"/>
    <w:p w14:paraId="3A6E87FF" w14:textId="69B40CCC" w:rsidR="00AC28D4" w:rsidRDefault="00AC28D4" w:rsidP="00AC28D4"/>
    <w:p w14:paraId="3B5BEA31" w14:textId="179AA0AC" w:rsidR="00AC28D4" w:rsidRDefault="00AC28D4" w:rsidP="00AC28D4"/>
    <w:p w14:paraId="22129CF6" w14:textId="4E8DE091" w:rsidR="00AC28D4" w:rsidRDefault="00AC28D4" w:rsidP="00AC28D4"/>
    <w:p w14:paraId="33ECFC3C" w14:textId="7B06B8EC" w:rsidR="00AC28D4" w:rsidRDefault="00AC28D4" w:rsidP="00AC28D4"/>
    <w:p w14:paraId="4BF11F4F" w14:textId="0CFD8420" w:rsidR="00AC28D4" w:rsidRDefault="00AC28D4" w:rsidP="00AC28D4"/>
    <w:p w14:paraId="74C2866E" w14:textId="2B3B7BCD" w:rsidR="00AC28D4" w:rsidRPr="00AC28D4" w:rsidRDefault="002274CB" w:rsidP="00AC28D4">
      <w:pPr>
        <w:pStyle w:val="Ttulo4"/>
      </w:pPr>
      <w:r>
        <w:lastRenderedPageBreak/>
        <w:t>Visualizar</w:t>
      </w:r>
      <w:r w:rsidR="00AC28D4">
        <w:t xml:space="preserve"> creaciones anidadas, como recetas o ejercicios</w:t>
      </w:r>
    </w:p>
    <w:p w14:paraId="53CCF35D" w14:textId="5A301FF1" w:rsidR="001D684A" w:rsidRDefault="00E7406C" w:rsidP="001D684A">
      <w:pPr>
        <w:jc w:val="center"/>
      </w:pPr>
      <w:r w:rsidRPr="00E7406C">
        <w:rPr>
          <w:noProof/>
        </w:rPr>
        <w:drawing>
          <wp:inline distT="0" distB="0" distL="0" distR="0" wp14:anchorId="6212F6BC" wp14:editId="0C90633D">
            <wp:extent cx="4544059" cy="5048955"/>
            <wp:effectExtent l="0" t="0" r="9525"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36"/>
                    <a:stretch>
                      <a:fillRect/>
                    </a:stretch>
                  </pic:blipFill>
                  <pic:spPr>
                    <a:xfrm>
                      <a:off x="0" y="0"/>
                      <a:ext cx="4544059" cy="5048955"/>
                    </a:xfrm>
                    <a:prstGeom prst="rect">
                      <a:avLst/>
                    </a:prstGeom>
                  </pic:spPr>
                </pic:pic>
              </a:graphicData>
            </a:graphic>
          </wp:inline>
        </w:drawing>
      </w:r>
    </w:p>
    <w:p w14:paraId="034651FF" w14:textId="7BB79973" w:rsidR="002274CB" w:rsidRDefault="002274CB" w:rsidP="002274CB">
      <w:pPr>
        <w:pStyle w:val="Descripcin"/>
      </w:pPr>
      <w:bookmarkStart w:id="60" w:name="_Toc105359486"/>
      <w:r>
        <w:t xml:space="preserve">Ilustración </w:t>
      </w:r>
      <w:fldSimple w:instr=" SEQ Ilustración \* ARABIC ">
        <w:r w:rsidR="004D4FB8">
          <w:rPr>
            <w:noProof/>
          </w:rPr>
          <w:t>20</w:t>
        </w:r>
      </w:fldSimple>
      <w:r>
        <w:t xml:space="preserve">. </w:t>
      </w:r>
      <w:r w:rsidRPr="00BC2DA2">
        <w:t>Diagrama de flujo</w:t>
      </w:r>
      <w:r>
        <w:t xml:space="preserve"> para visualizar creaciones anidadas</w:t>
      </w:r>
      <w:bookmarkEnd w:id="60"/>
    </w:p>
    <w:p w14:paraId="463E94CA" w14:textId="3BCFCF78" w:rsidR="001D684A" w:rsidRDefault="001D684A" w:rsidP="001D684A">
      <w:pPr>
        <w:pStyle w:val="Ttulo4"/>
      </w:pPr>
      <w:r>
        <w:lastRenderedPageBreak/>
        <w:t>Usuario registrado se desconecta de la plataforma</w:t>
      </w:r>
    </w:p>
    <w:p w14:paraId="2E570656" w14:textId="00358D93" w:rsidR="001D684A" w:rsidRDefault="001D684A" w:rsidP="001D684A">
      <w:pPr>
        <w:jc w:val="center"/>
      </w:pPr>
      <w:r w:rsidRPr="001D684A">
        <w:rPr>
          <w:noProof/>
        </w:rPr>
        <w:drawing>
          <wp:inline distT="0" distB="0" distL="0" distR="0" wp14:anchorId="77EC88CA" wp14:editId="3326AA4C">
            <wp:extent cx="3481098" cy="4821382"/>
            <wp:effectExtent l="0" t="0" r="5080" b="0"/>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7"/>
                    <a:stretch>
                      <a:fillRect/>
                    </a:stretch>
                  </pic:blipFill>
                  <pic:spPr>
                    <a:xfrm>
                      <a:off x="0" y="0"/>
                      <a:ext cx="3492411" cy="4837051"/>
                    </a:xfrm>
                    <a:prstGeom prst="rect">
                      <a:avLst/>
                    </a:prstGeom>
                  </pic:spPr>
                </pic:pic>
              </a:graphicData>
            </a:graphic>
          </wp:inline>
        </w:drawing>
      </w:r>
    </w:p>
    <w:p w14:paraId="2184F920" w14:textId="5BA10585" w:rsidR="002274CB" w:rsidRPr="001D684A" w:rsidRDefault="002274CB" w:rsidP="002274CB">
      <w:pPr>
        <w:pStyle w:val="Descripcin"/>
      </w:pPr>
      <w:bookmarkStart w:id="61" w:name="_Toc105359487"/>
      <w:r>
        <w:t xml:space="preserve">Ilustración </w:t>
      </w:r>
      <w:fldSimple w:instr=" SEQ Ilustración \* ARABIC ">
        <w:r w:rsidR="004D4FB8">
          <w:rPr>
            <w:noProof/>
          </w:rPr>
          <w:t>21</w:t>
        </w:r>
      </w:fldSimple>
      <w:r>
        <w:t xml:space="preserve">. </w:t>
      </w:r>
      <w:r w:rsidRPr="001210CA">
        <w:t>Diagrama de flujo</w:t>
      </w:r>
      <w:r>
        <w:t xml:space="preserve"> para la desconexión de un usuario</w:t>
      </w:r>
      <w:bookmarkEnd w:id="61"/>
    </w:p>
    <w:p w14:paraId="3E95673D" w14:textId="0E34FE42" w:rsidR="001D684A" w:rsidRPr="00D93E12" w:rsidRDefault="001D684A" w:rsidP="00E7406C">
      <w:pPr>
        <w:jc w:val="center"/>
      </w:pPr>
    </w:p>
    <w:p w14:paraId="78115D9C" w14:textId="77777777" w:rsidR="00D93E12" w:rsidRPr="00D93E12" w:rsidRDefault="00D93E12" w:rsidP="00D93E12"/>
    <w:p w14:paraId="1064A0AD" w14:textId="3CAD586A" w:rsidR="00F02584" w:rsidRDefault="006D4A38" w:rsidP="00F02584">
      <w:pPr>
        <w:pStyle w:val="Ttulo3"/>
      </w:pPr>
      <w:bookmarkStart w:id="62" w:name="_Toc105359446"/>
      <w:r>
        <w:lastRenderedPageBreak/>
        <w:t>D</w:t>
      </w:r>
      <w:r w:rsidR="00F02584">
        <w:t>iagramas para profesionales</w:t>
      </w:r>
      <w:bookmarkEnd w:id="62"/>
    </w:p>
    <w:p w14:paraId="11AC41F5" w14:textId="095BB426" w:rsidR="00F02584" w:rsidRDefault="00F02584" w:rsidP="00F02584">
      <w:pPr>
        <w:pStyle w:val="Ttulo4"/>
      </w:pPr>
      <w:r>
        <w:t>Crear un nuevo ejercicio/receta</w:t>
      </w:r>
    </w:p>
    <w:p w14:paraId="1E1AC623" w14:textId="12696D64" w:rsidR="00A4188C" w:rsidRDefault="00A4188C" w:rsidP="00A4188C">
      <w:pPr>
        <w:jc w:val="center"/>
      </w:pPr>
      <w:r w:rsidRPr="00A4188C">
        <w:rPr>
          <w:noProof/>
        </w:rPr>
        <w:drawing>
          <wp:inline distT="0" distB="0" distL="0" distR="0" wp14:anchorId="4E28B53E" wp14:editId="56946EE6">
            <wp:extent cx="2626034" cy="5272908"/>
            <wp:effectExtent l="0" t="0" r="3175" b="4445"/>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38"/>
                    <a:stretch>
                      <a:fillRect/>
                    </a:stretch>
                  </pic:blipFill>
                  <pic:spPr>
                    <a:xfrm>
                      <a:off x="0" y="0"/>
                      <a:ext cx="2642915" cy="5306804"/>
                    </a:xfrm>
                    <a:prstGeom prst="rect">
                      <a:avLst/>
                    </a:prstGeom>
                  </pic:spPr>
                </pic:pic>
              </a:graphicData>
            </a:graphic>
          </wp:inline>
        </w:drawing>
      </w:r>
    </w:p>
    <w:p w14:paraId="71963F49" w14:textId="1C3BE4CA" w:rsidR="002274CB" w:rsidRPr="00A4188C" w:rsidRDefault="002274CB" w:rsidP="002274CB">
      <w:pPr>
        <w:pStyle w:val="Descripcin"/>
      </w:pPr>
      <w:bookmarkStart w:id="63" w:name="_Toc105359488"/>
      <w:r>
        <w:t xml:space="preserve">Ilustración </w:t>
      </w:r>
      <w:fldSimple w:instr=" SEQ Ilustración \* ARABIC ">
        <w:r w:rsidR="004D4FB8">
          <w:rPr>
            <w:noProof/>
          </w:rPr>
          <w:t>22</w:t>
        </w:r>
      </w:fldSimple>
      <w:r>
        <w:t xml:space="preserve">. </w:t>
      </w:r>
      <w:r w:rsidRPr="00FE0408">
        <w:t>Diagrama de flujo</w:t>
      </w:r>
      <w:r>
        <w:t xml:space="preserve"> para la creación de un ejercicio o una receta</w:t>
      </w:r>
      <w:bookmarkEnd w:id="63"/>
    </w:p>
    <w:p w14:paraId="4856D75C" w14:textId="324F25C2" w:rsidR="00F02584" w:rsidRDefault="00F02584" w:rsidP="00F02584">
      <w:pPr>
        <w:pStyle w:val="Ttulo4"/>
      </w:pPr>
      <w:r>
        <w:lastRenderedPageBreak/>
        <w:t>Crear una nueva dieta/rutina</w:t>
      </w:r>
    </w:p>
    <w:p w14:paraId="2168444B" w14:textId="487E58BE" w:rsidR="00A4188C" w:rsidRDefault="00D47C18" w:rsidP="00D47C18">
      <w:pPr>
        <w:jc w:val="center"/>
      </w:pPr>
      <w:r w:rsidRPr="00D47C18">
        <w:rPr>
          <w:noProof/>
        </w:rPr>
        <w:drawing>
          <wp:inline distT="0" distB="0" distL="0" distR="0" wp14:anchorId="47662D24" wp14:editId="68783D0D">
            <wp:extent cx="2320637" cy="7020910"/>
            <wp:effectExtent l="0" t="0" r="3810"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39"/>
                    <a:stretch>
                      <a:fillRect/>
                    </a:stretch>
                  </pic:blipFill>
                  <pic:spPr>
                    <a:xfrm>
                      <a:off x="0" y="0"/>
                      <a:ext cx="2344852" cy="7094169"/>
                    </a:xfrm>
                    <a:prstGeom prst="rect">
                      <a:avLst/>
                    </a:prstGeom>
                  </pic:spPr>
                </pic:pic>
              </a:graphicData>
            </a:graphic>
          </wp:inline>
        </w:drawing>
      </w:r>
    </w:p>
    <w:p w14:paraId="321F55F4" w14:textId="6E2547CC" w:rsidR="002665F1" w:rsidRPr="00A4188C" w:rsidRDefault="002665F1" w:rsidP="002665F1">
      <w:pPr>
        <w:pStyle w:val="Descripcin"/>
      </w:pPr>
      <w:bookmarkStart w:id="64" w:name="_Toc105359489"/>
      <w:r>
        <w:t xml:space="preserve">Ilustración </w:t>
      </w:r>
      <w:fldSimple w:instr=" SEQ Ilustración \* ARABIC ">
        <w:r w:rsidR="004D4FB8">
          <w:rPr>
            <w:noProof/>
          </w:rPr>
          <w:t>23</w:t>
        </w:r>
      </w:fldSimple>
      <w:r>
        <w:t xml:space="preserve">. </w:t>
      </w:r>
      <w:r w:rsidRPr="002D5717">
        <w:t>Diagrama de flujo</w:t>
      </w:r>
      <w:r>
        <w:t xml:space="preserve"> para la creación de una nueva dieta o rutina</w:t>
      </w:r>
      <w:bookmarkEnd w:id="64"/>
    </w:p>
    <w:p w14:paraId="0D918B4C" w14:textId="5AFB7F7A" w:rsidR="00F02584" w:rsidRDefault="00F02584" w:rsidP="00F02584">
      <w:pPr>
        <w:pStyle w:val="Ttulo4"/>
      </w:pPr>
      <w:r>
        <w:lastRenderedPageBreak/>
        <w:t xml:space="preserve">Crear un nuevo plan </w:t>
      </w:r>
      <w:r w:rsidR="009F1805">
        <w:t>diario</w:t>
      </w:r>
    </w:p>
    <w:p w14:paraId="186E592E" w14:textId="7A415819" w:rsidR="00F02584" w:rsidRDefault="009F1805" w:rsidP="009F1805">
      <w:pPr>
        <w:jc w:val="center"/>
      </w:pPr>
      <w:r w:rsidRPr="009F1805">
        <w:rPr>
          <w:noProof/>
        </w:rPr>
        <w:drawing>
          <wp:inline distT="0" distB="0" distL="0" distR="0" wp14:anchorId="0EA25BF1" wp14:editId="562CAE63">
            <wp:extent cx="2113117" cy="6329238"/>
            <wp:effectExtent l="0" t="0" r="1905"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40"/>
                    <a:stretch>
                      <a:fillRect/>
                    </a:stretch>
                  </pic:blipFill>
                  <pic:spPr>
                    <a:xfrm>
                      <a:off x="0" y="0"/>
                      <a:ext cx="2132965" cy="6388688"/>
                    </a:xfrm>
                    <a:prstGeom prst="rect">
                      <a:avLst/>
                    </a:prstGeom>
                  </pic:spPr>
                </pic:pic>
              </a:graphicData>
            </a:graphic>
          </wp:inline>
        </w:drawing>
      </w:r>
    </w:p>
    <w:p w14:paraId="37DD9F29" w14:textId="29ADBA8A" w:rsidR="002665F1" w:rsidRDefault="002665F1" w:rsidP="002665F1">
      <w:pPr>
        <w:pStyle w:val="Descripcin"/>
      </w:pPr>
      <w:bookmarkStart w:id="65" w:name="_Toc105359490"/>
      <w:r>
        <w:t xml:space="preserve">Ilustración </w:t>
      </w:r>
      <w:fldSimple w:instr=" SEQ Ilustración \* ARABIC ">
        <w:r w:rsidR="004D4FB8">
          <w:rPr>
            <w:noProof/>
          </w:rPr>
          <w:t>24</w:t>
        </w:r>
      </w:fldSimple>
      <w:r>
        <w:t xml:space="preserve">. </w:t>
      </w:r>
      <w:r w:rsidRPr="00214474">
        <w:t>Diagrama de flujo</w:t>
      </w:r>
      <w:r>
        <w:t xml:space="preserve"> para crear un nuevo plan diario</w:t>
      </w:r>
      <w:bookmarkEnd w:id="65"/>
    </w:p>
    <w:p w14:paraId="5DF42D36" w14:textId="542ABE13" w:rsidR="009F1805" w:rsidRDefault="009F1805" w:rsidP="009F1805">
      <w:pPr>
        <w:pStyle w:val="Ttulo4"/>
      </w:pPr>
      <w:r>
        <w:lastRenderedPageBreak/>
        <w:t>Crear un nuevo plan semanal</w:t>
      </w:r>
    </w:p>
    <w:p w14:paraId="06CABDFD" w14:textId="52FB9DAC" w:rsidR="009F1805" w:rsidRDefault="00550F94" w:rsidP="009F1805">
      <w:pPr>
        <w:jc w:val="center"/>
      </w:pPr>
      <w:r w:rsidRPr="00550F94">
        <w:rPr>
          <w:noProof/>
        </w:rPr>
        <w:drawing>
          <wp:inline distT="0" distB="0" distL="0" distR="0" wp14:anchorId="63106C2F" wp14:editId="08132603">
            <wp:extent cx="2133898" cy="4982270"/>
            <wp:effectExtent l="0" t="0" r="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41"/>
                    <a:stretch>
                      <a:fillRect/>
                    </a:stretch>
                  </pic:blipFill>
                  <pic:spPr>
                    <a:xfrm>
                      <a:off x="0" y="0"/>
                      <a:ext cx="2133898" cy="4982270"/>
                    </a:xfrm>
                    <a:prstGeom prst="rect">
                      <a:avLst/>
                    </a:prstGeom>
                  </pic:spPr>
                </pic:pic>
              </a:graphicData>
            </a:graphic>
          </wp:inline>
        </w:drawing>
      </w:r>
    </w:p>
    <w:p w14:paraId="19DCB444" w14:textId="74B9CEF5" w:rsidR="002665F1" w:rsidRDefault="002665F1" w:rsidP="002665F1">
      <w:pPr>
        <w:pStyle w:val="Descripcin"/>
      </w:pPr>
      <w:bookmarkStart w:id="66" w:name="_Toc105359491"/>
      <w:r>
        <w:t xml:space="preserve">Ilustración </w:t>
      </w:r>
      <w:fldSimple w:instr=" SEQ Ilustración \* ARABIC ">
        <w:r w:rsidR="004D4FB8">
          <w:rPr>
            <w:noProof/>
          </w:rPr>
          <w:t>25</w:t>
        </w:r>
      </w:fldSimple>
      <w:r>
        <w:t xml:space="preserve">. </w:t>
      </w:r>
      <w:r w:rsidRPr="00B62515">
        <w:t>Diagrama de flujo</w:t>
      </w:r>
      <w:r>
        <w:t xml:space="preserve"> para crear un nuevo plan semanal</w:t>
      </w:r>
      <w:bookmarkEnd w:id="66"/>
    </w:p>
    <w:p w14:paraId="5531D8B3" w14:textId="61C93D13" w:rsidR="006F66EE" w:rsidRDefault="006F66EE" w:rsidP="006F66EE">
      <w:pPr>
        <w:pStyle w:val="Ttulo4"/>
      </w:pPr>
      <w:r>
        <w:lastRenderedPageBreak/>
        <w:t>Asignar a un cliente alguna creación</w:t>
      </w:r>
    </w:p>
    <w:p w14:paraId="0038E1E4" w14:textId="483B10B3" w:rsidR="006F66EE" w:rsidRDefault="006F66EE" w:rsidP="006F66EE">
      <w:pPr>
        <w:jc w:val="center"/>
      </w:pPr>
      <w:r w:rsidRPr="006F66EE">
        <w:rPr>
          <w:noProof/>
        </w:rPr>
        <w:drawing>
          <wp:inline distT="0" distB="0" distL="0" distR="0" wp14:anchorId="56F2058D" wp14:editId="1DCBC399">
            <wp:extent cx="2076740" cy="4963218"/>
            <wp:effectExtent l="0" t="0" r="0" b="889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42"/>
                    <a:stretch>
                      <a:fillRect/>
                    </a:stretch>
                  </pic:blipFill>
                  <pic:spPr>
                    <a:xfrm>
                      <a:off x="0" y="0"/>
                      <a:ext cx="2076740" cy="4963218"/>
                    </a:xfrm>
                    <a:prstGeom prst="rect">
                      <a:avLst/>
                    </a:prstGeom>
                  </pic:spPr>
                </pic:pic>
              </a:graphicData>
            </a:graphic>
          </wp:inline>
        </w:drawing>
      </w:r>
    </w:p>
    <w:p w14:paraId="1CFC8111" w14:textId="7D82E47E" w:rsidR="002665F1" w:rsidRPr="006F66EE" w:rsidRDefault="002665F1" w:rsidP="002665F1">
      <w:pPr>
        <w:pStyle w:val="Descripcin"/>
      </w:pPr>
      <w:bookmarkStart w:id="67" w:name="_Toc105359492"/>
      <w:r>
        <w:t xml:space="preserve">Ilustración </w:t>
      </w:r>
      <w:fldSimple w:instr=" SEQ Ilustración \* ARABIC ">
        <w:r w:rsidR="004D4FB8">
          <w:rPr>
            <w:noProof/>
          </w:rPr>
          <w:t>26</w:t>
        </w:r>
      </w:fldSimple>
      <w:r>
        <w:t xml:space="preserve">. </w:t>
      </w:r>
      <w:r w:rsidRPr="002E58DA">
        <w:t>Diagrama de flujo</w:t>
      </w:r>
      <w:r>
        <w:t xml:space="preserve"> para asignar alguna creación </w:t>
      </w:r>
      <w:r>
        <w:rPr>
          <w:noProof/>
        </w:rPr>
        <w:t>al cliente</w:t>
      </w:r>
      <w:bookmarkEnd w:id="67"/>
    </w:p>
    <w:p w14:paraId="05020A89" w14:textId="78AA121F" w:rsidR="00F02584" w:rsidRDefault="006D4A38" w:rsidP="00F02584">
      <w:pPr>
        <w:pStyle w:val="Ttulo3"/>
      </w:pPr>
      <w:bookmarkStart w:id="68" w:name="_Toc105359447"/>
      <w:r>
        <w:lastRenderedPageBreak/>
        <w:t>D</w:t>
      </w:r>
      <w:r w:rsidR="00F02584">
        <w:t>iagramas para clientes</w:t>
      </w:r>
      <w:bookmarkEnd w:id="68"/>
    </w:p>
    <w:p w14:paraId="556E7BB5" w14:textId="11D1CF93" w:rsidR="00F02584" w:rsidRDefault="006F66EE" w:rsidP="00F02584">
      <w:pPr>
        <w:pStyle w:val="Ttulo4"/>
      </w:pPr>
      <w:r>
        <w:t>Guardar una creación mediante la red social</w:t>
      </w:r>
    </w:p>
    <w:p w14:paraId="3914FEBD" w14:textId="3FEE1110" w:rsidR="00D93E12" w:rsidRDefault="00D93E12" w:rsidP="00D93E12">
      <w:pPr>
        <w:jc w:val="center"/>
      </w:pPr>
      <w:r w:rsidRPr="00D93E12">
        <w:rPr>
          <w:noProof/>
        </w:rPr>
        <w:drawing>
          <wp:inline distT="0" distB="0" distL="0" distR="0" wp14:anchorId="346627BC" wp14:editId="4E0F1DE1">
            <wp:extent cx="3915321" cy="6335009"/>
            <wp:effectExtent l="0" t="0" r="9525" b="889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43"/>
                    <a:stretch>
                      <a:fillRect/>
                    </a:stretch>
                  </pic:blipFill>
                  <pic:spPr>
                    <a:xfrm>
                      <a:off x="0" y="0"/>
                      <a:ext cx="3915321" cy="6335009"/>
                    </a:xfrm>
                    <a:prstGeom prst="rect">
                      <a:avLst/>
                    </a:prstGeom>
                  </pic:spPr>
                </pic:pic>
              </a:graphicData>
            </a:graphic>
          </wp:inline>
        </w:drawing>
      </w:r>
    </w:p>
    <w:p w14:paraId="2B117293" w14:textId="65AFB1C5" w:rsidR="002665F1" w:rsidRPr="00D93E12" w:rsidRDefault="002665F1" w:rsidP="002665F1">
      <w:pPr>
        <w:pStyle w:val="Descripcin"/>
      </w:pPr>
      <w:bookmarkStart w:id="69" w:name="_Toc105359493"/>
      <w:r>
        <w:t xml:space="preserve">Ilustración </w:t>
      </w:r>
      <w:fldSimple w:instr=" SEQ Ilustración \* ARABIC ">
        <w:r w:rsidR="004D4FB8">
          <w:rPr>
            <w:noProof/>
          </w:rPr>
          <w:t>27</w:t>
        </w:r>
      </w:fldSimple>
      <w:r>
        <w:t xml:space="preserve">. </w:t>
      </w:r>
      <w:r w:rsidRPr="001A69B5">
        <w:t>Diagrama de flujo</w:t>
      </w:r>
      <w:r>
        <w:t xml:space="preserve"> para guardar una creación de la red social</w:t>
      </w:r>
      <w:bookmarkEnd w:id="69"/>
    </w:p>
    <w:p w14:paraId="4C646F24" w14:textId="77777777" w:rsidR="00F02584" w:rsidRPr="00F02584" w:rsidRDefault="00F02584" w:rsidP="00F02584"/>
    <w:p w14:paraId="326ED880" w14:textId="16E3FE7F" w:rsidR="00550F94" w:rsidRDefault="006D4A38" w:rsidP="00550F94">
      <w:pPr>
        <w:pStyle w:val="Ttulo2"/>
      </w:pPr>
      <w:bookmarkStart w:id="70" w:name="_Toc105359448"/>
      <w:r>
        <w:lastRenderedPageBreak/>
        <w:t>API</w:t>
      </w:r>
      <w:r w:rsidR="00824AD1">
        <w:t xml:space="preserve"> y servicio web</w:t>
      </w:r>
      <w:bookmarkEnd w:id="70"/>
    </w:p>
    <w:p w14:paraId="44863542" w14:textId="029CF86D" w:rsidR="00046C02" w:rsidRPr="00046C02" w:rsidRDefault="006D4A38" w:rsidP="00046C02">
      <w:pPr>
        <w:pStyle w:val="Ttulo3"/>
      </w:pPr>
      <w:bookmarkStart w:id="71" w:name="_Toc105359449"/>
      <w:r>
        <w:t>P</w:t>
      </w:r>
      <w:r w:rsidR="00046C02">
        <w:t>ágina principal</w:t>
      </w:r>
      <w:bookmarkEnd w:id="71"/>
    </w:p>
    <w:p w14:paraId="6D6A7EBA" w14:textId="45789149" w:rsidR="00143ED9" w:rsidRDefault="00143ED9" w:rsidP="00143ED9">
      <w:r>
        <w:t xml:space="preserve">En este apartado se va a explicar </w:t>
      </w:r>
      <w:r w:rsidR="00E62C90">
        <w:t>cuál</w:t>
      </w:r>
      <w:r>
        <w:t xml:space="preserve"> ha sido el protocolo que se ha seguido a la hora de desarrollar el sistema de la API. Esto </w:t>
      </w:r>
      <w:r w:rsidR="00DF1DEF">
        <w:t>representa</w:t>
      </w:r>
      <w:r>
        <w:t xml:space="preserve"> la sintaxis que se sigue para todas las URLs creadas para la plataforma.</w:t>
      </w:r>
    </w:p>
    <w:p w14:paraId="7963F0BA" w14:textId="7E2D644B" w:rsidR="00143ED9" w:rsidRDefault="00143ED9" w:rsidP="00143ED9">
      <w:r>
        <w:t>En primer lugar</w:t>
      </w:r>
      <w:r w:rsidR="0080638C">
        <w:t>,</w:t>
      </w:r>
      <w:r>
        <w:t xml:space="preserve"> es primordial explicar que la plataforma se divide en varias secciones con respecto a las URLs existentes, coincidiendo éstas con la lógica </w:t>
      </w:r>
      <w:r w:rsidR="0080638C">
        <w:t>funcional de la plataforma.</w:t>
      </w:r>
    </w:p>
    <w:p w14:paraId="039546AB" w14:textId="574CC122" w:rsidR="0080638C" w:rsidRDefault="0080638C" w:rsidP="00143ED9">
      <w:r>
        <w:t xml:space="preserve">Los primeros endpoints </w:t>
      </w:r>
      <w:r w:rsidR="00E62C90">
        <w:t xml:space="preserve">o URLs </w:t>
      </w:r>
      <w:r>
        <w:t>que se encuentra un usuario que accede a la página web de la plataforma son los siguientes:</w:t>
      </w:r>
    </w:p>
    <w:p w14:paraId="5C048DC3" w14:textId="715573B3" w:rsidR="00B65FDE" w:rsidRDefault="003C2619" w:rsidP="003C2619">
      <w:pPr>
        <w:jc w:val="center"/>
      </w:pPr>
      <w:r w:rsidRPr="003C2619">
        <w:rPr>
          <w:noProof/>
        </w:rPr>
        <w:drawing>
          <wp:inline distT="0" distB="0" distL="0" distR="0" wp14:anchorId="5083536F" wp14:editId="4F9DA883">
            <wp:extent cx="3425705" cy="1676400"/>
            <wp:effectExtent l="0" t="0" r="3810" b="0"/>
            <wp:docPr id="6" name="Imagen 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Gráfico&#10;&#10;Descripción generada automáticamente"/>
                    <pic:cNvPicPr/>
                  </pic:nvPicPr>
                  <pic:blipFill>
                    <a:blip r:embed="rId44"/>
                    <a:stretch>
                      <a:fillRect/>
                    </a:stretch>
                  </pic:blipFill>
                  <pic:spPr>
                    <a:xfrm>
                      <a:off x="0" y="0"/>
                      <a:ext cx="3458699" cy="1692546"/>
                    </a:xfrm>
                    <a:prstGeom prst="rect">
                      <a:avLst/>
                    </a:prstGeom>
                  </pic:spPr>
                </pic:pic>
              </a:graphicData>
            </a:graphic>
          </wp:inline>
        </w:drawing>
      </w:r>
    </w:p>
    <w:p w14:paraId="76449103" w14:textId="7A06EC74" w:rsidR="002665F1" w:rsidRDefault="002665F1" w:rsidP="002665F1">
      <w:pPr>
        <w:pStyle w:val="Descripcin"/>
      </w:pPr>
      <w:bookmarkStart w:id="72" w:name="_Toc105359494"/>
      <w:r>
        <w:t xml:space="preserve">Ilustración </w:t>
      </w:r>
      <w:fldSimple w:instr=" SEQ Ilustración \* ARABIC ">
        <w:r w:rsidR="004D4FB8">
          <w:rPr>
            <w:noProof/>
          </w:rPr>
          <w:t>28</w:t>
        </w:r>
      </w:fldSimple>
      <w:r>
        <w:t>. Arquitectura de las ULRs de la página principal</w:t>
      </w:r>
      <w:bookmarkEnd w:id="72"/>
    </w:p>
    <w:p w14:paraId="666914AD" w14:textId="7F48DFC6" w:rsidR="00E62C90" w:rsidRDefault="003C2619" w:rsidP="003C2619">
      <w:r>
        <w:t>Como se puede apreciar</w:t>
      </w:r>
      <w:r w:rsidR="00F6580E">
        <w:t xml:space="preserve"> en</w:t>
      </w:r>
      <w:r>
        <w:t xml:space="preserve"> la página inicial contiene solo</w:t>
      </w:r>
      <w:r w:rsidR="00E62C90">
        <w:t xml:space="preserve"> tres posibles</w:t>
      </w:r>
      <w:r>
        <w:t xml:space="preserve"> </w:t>
      </w:r>
      <w:r w:rsidR="00E62C90">
        <w:t>archivos</w:t>
      </w:r>
      <w:r>
        <w:t xml:space="preserve"> </w:t>
      </w:r>
      <w:r w:rsidR="002665F1">
        <w:t>.</w:t>
      </w:r>
      <w:r>
        <w:t xml:space="preserve">html y de esa forma se ha conseguido simplificar mucho esta primera toma de contacto del cliente con la plataforma. </w:t>
      </w:r>
    </w:p>
    <w:p w14:paraId="5EFF99C2" w14:textId="502CEC10" w:rsidR="003C2619" w:rsidRDefault="003C2619" w:rsidP="003C2619">
      <w:r>
        <w:t xml:space="preserve">Las URLs </w:t>
      </w:r>
      <w:r w:rsidR="00824AD1">
        <w:t>localizadas en la parte izquierda</w:t>
      </w:r>
      <w:r>
        <w:t xml:space="preserve"> </w:t>
      </w:r>
      <w:r w:rsidR="00824AD1">
        <w:t xml:space="preserve">del diagrama </w:t>
      </w:r>
      <w:r>
        <w:t>son secciones de la página web principal</w:t>
      </w:r>
      <w:r w:rsidR="00824AD1">
        <w:t>. En lugar de hacer para cada sección una página nueva, se ha optado por esta opción ya que aparte de simplificar el desarrollo, mejora la experiencia del usuario al aumentar la fluidez de navegación por la página web.</w:t>
      </w:r>
    </w:p>
    <w:p w14:paraId="799AB03F" w14:textId="0E29C31D" w:rsidR="003C2619" w:rsidRDefault="003C2619" w:rsidP="00143ED9">
      <w:r>
        <w:lastRenderedPageBreak/>
        <w:t xml:space="preserve">Una </w:t>
      </w:r>
      <w:r w:rsidR="00824AD1">
        <w:t xml:space="preserve">vez </w:t>
      </w:r>
      <w:r w:rsidR="00F6580E">
        <w:t xml:space="preserve">se ha registrado </w:t>
      </w:r>
      <w:r w:rsidR="00824AD1">
        <w:t>el usuario o ha entrado en la plataforma con sus credenciales</w:t>
      </w:r>
      <w:r w:rsidR="00860FA0">
        <w:t>,</w:t>
      </w:r>
      <w:r w:rsidR="00824AD1">
        <w:t xml:space="preserve"> se encuentra con las </w:t>
      </w:r>
      <w:r w:rsidR="000479E6">
        <w:t xml:space="preserve">siguientes </w:t>
      </w:r>
      <w:r w:rsidR="00824AD1">
        <w:t>URLs:</w:t>
      </w:r>
    </w:p>
    <w:p w14:paraId="2C3830E0" w14:textId="7CAB1AF0" w:rsidR="003C2619" w:rsidRDefault="003C2619" w:rsidP="003C2619">
      <w:pPr>
        <w:jc w:val="center"/>
      </w:pPr>
      <w:r w:rsidRPr="003C2619">
        <w:rPr>
          <w:noProof/>
        </w:rPr>
        <w:drawing>
          <wp:inline distT="0" distB="0" distL="0" distR="0" wp14:anchorId="7F61A8A3" wp14:editId="0C9AF07A">
            <wp:extent cx="5579745" cy="1668145"/>
            <wp:effectExtent l="0" t="0" r="1905" b="8255"/>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45"/>
                    <a:stretch>
                      <a:fillRect/>
                    </a:stretch>
                  </pic:blipFill>
                  <pic:spPr>
                    <a:xfrm>
                      <a:off x="0" y="0"/>
                      <a:ext cx="5579745" cy="1668145"/>
                    </a:xfrm>
                    <a:prstGeom prst="rect">
                      <a:avLst/>
                    </a:prstGeom>
                  </pic:spPr>
                </pic:pic>
              </a:graphicData>
            </a:graphic>
          </wp:inline>
        </w:drawing>
      </w:r>
    </w:p>
    <w:p w14:paraId="4B356E56" w14:textId="2C3010CF" w:rsidR="002665F1" w:rsidRDefault="002665F1" w:rsidP="002665F1">
      <w:pPr>
        <w:pStyle w:val="Descripcin"/>
      </w:pPr>
      <w:bookmarkStart w:id="73" w:name="_Toc105359495"/>
      <w:r>
        <w:t xml:space="preserve">Ilustración </w:t>
      </w:r>
      <w:fldSimple w:instr=" SEQ Ilustración \* ARABIC ">
        <w:r w:rsidR="004D4FB8">
          <w:rPr>
            <w:noProof/>
          </w:rPr>
          <w:t>29</w:t>
        </w:r>
      </w:fldSimple>
      <w:r>
        <w:t>. Arquitectura de las URLs de la plataforma según usuarios</w:t>
      </w:r>
      <w:bookmarkEnd w:id="73"/>
    </w:p>
    <w:p w14:paraId="22C268C5" w14:textId="33C1D468" w:rsidR="00824AD1" w:rsidRDefault="00824AD1" w:rsidP="00824AD1">
      <w:r>
        <w:t xml:space="preserve">Esto se debe a </w:t>
      </w:r>
      <w:r w:rsidR="000E4C2C">
        <w:t>que,</w:t>
      </w:r>
      <w:r>
        <w:t xml:space="preserve"> dependiendo de</w:t>
      </w:r>
      <w:r w:rsidR="00860FA0">
        <w:t>l</w:t>
      </w:r>
      <w:r>
        <w:t xml:space="preserve"> tipo de usuario, cliente o profesional, tendrá ciertos privilegios y cierta</w:t>
      </w:r>
      <w:r w:rsidR="000E4C2C">
        <w:t>s</w:t>
      </w:r>
      <w:r>
        <w:t xml:space="preserve"> funcionalidad</w:t>
      </w:r>
      <w:r w:rsidR="000E4C2C">
        <w:t>es</w:t>
      </w:r>
      <w:r>
        <w:t>. Por lo tanto, como se puede apreciar en el diagrama superior, se tiene</w:t>
      </w:r>
      <w:r w:rsidR="000E4C2C">
        <w:t>n</w:t>
      </w:r>
      <w:r>
        <w:t xml:space="preserve"> cuatros posibles opciones:</w:t>
      </w:r>
    </w:p>
    <w:p w14:paraId="511DF206" w14:textId="3AA865E7" w:rsidR="00824AD1" w:rsidRDefault="00824AD1" w:rsidP="00386315">
      <w:pPr>
        <w:pStyle w:val="Prrafodelista"/>
        <w:numPr>
          <w:ilvl w:val="0"/>
          <w:numId w:val="8"/>
        </w:numPr>
      </w:pPr>
      <w:r>
        <w:t xml:space="preserve">/client-free </w:t>
      </w:r>
      <w:r>
        <w:sym w:font="Wingdings" w:char="F0E0"/>
      </w:r>
      <w:r>
        <w:t xml:space="preserve"> para clientes que utilizan la plataforma de forma gratuita</w:t>
      </w:r>
    </w:p>
    <w:p w14:paraId="695A1AE5" w14:textId="06539CBB" w:rsidR="00824AD1" w:rsidRDefault="00824AD1" w:rsidP="00386315">
      <w:pPr>
        <w:pStyle w:val="Prrafodelista"/>
        <w:numPr>
          <w:ilvl w:val="0"/>
          <w:numId w:val="8"/>
        </w:numPr>
      </w:pPr>
      <w:r>
        <w:t xml:space="preserve">/client-premium </w:t>
      </w:r>
      <w:r>
        <w:sym w:font="Wingdings" w:char="F0E0"/>
      </w:r>
      <w:r>
        <w:t xml:space="preserve"> para clientes que pagan la suscripción </w:t>
      </w:r>
      <w:r w:rsidR="00B94FB0">
        <w:t>premium de la plataforma</w:t>
      </w:r>
    </w:p>
    <w:p w14:paraId="50B06C4D" w14:textId="4C972B13" w:rsidR="00B94FB0" w:rsidRDefault="00B94FB0" w:rsidP="00386315">
      <w:pPr>
        <w:pStyle w:val="Prrafodelista"/>
        <w:numPr>
          <w:ilvl w:val="0"/>
          <w:numId w:val="8"/>
        </w:numPr>
      </w:pPr>
      <w:r>
        <w:t xml:space="preserve">/professional-basic </w:t>
      </w:r>
      <w:r>
        <w:sym w:font="Wingdings" w:char="F0E0"/>
      </w:r>
      <w:r>
        <w:t xml:space="preserve"> profesionales que trabajan de manera autónoma</w:t>
      </w:r>
    </w:p>
    <w:p w14:paraId="30EAAF43" w14:textId="095B07F9" w:rsidR="00D6135B" w:rsidRDefault="00B94FB0" w:rsidP="00D6135B">
      <w:pPr>
        <w:pStyle w:val="Prrafodelista"/>
        <w:numPr>
          <w:ilvl w:val="0"/>
          <w:numId w:val="8"/>
        </w:numPr>
      </w:pPr>
      <w:r>
        <w:t xml:space="preserve">/professional-business </w:t>
      </w:r>
      <w:r>
        <w:sym w:font="Wingdings" w:char="F0E0"/>
      </w:r>
      <w:r>
        <w:t xml:space="preserve"> profesionales que trabajan en un gimnasio</w:t>
      </w:r>
    </w:p>
    <w:p w14:paraId="044D8BA4" w14:textId="6CF907C0" w:rsidR="00D6135B" w:rsidRDefault="00D6135B" w:rsidP="00D6135B">
      <w:pPr>
        <w:jc w:val="left"/>
      </w:pPr>
    </w:p>
    <w:p w14:paraId="28AB3CCC" w14:textId="1AF09679" w:rsidR="00A2764E" w:rsidRDefault="00A2764E" w:rsidP="00D6135B">
      <w:pPr>
        <w:jc w:val="left"/>
      </w:pPr>
    </w:p>
    <w:p w14:paraId="1AC963EB" w14:textId="0E45411A" w:rsidR="00A2764E" w:rsidRDefault="00A2764E" w:rsidP="00D6135B">
      <w:pPr>
        <w:jc w:val="left"/>
      </w:pPr>
    </w:p>
    <w:p w14:paraId="11DF2A16" w14:textId="767978DA" w:rsidR="00A2764E" w:rsidRDefault="00A2764E" w:rsidP="00D6135B">
      <w:pPr>
        <w:jc w:val="left"/>
      </w:pPr>
    </w:p>
    <w:p w14:paraId="2D1E2C65" w14:textId="2A9354EA" w:rsidR="00A2764E" w:rsidRDefault="00A2764E" w:rsidP="00D6135B">
      <w:pPr>
        <w:jc w:val="left"/>
      </w:pPr>
    </w:p>
    <w:p w14:paraId="712D6481" w14:textId="0E7FBB4B" w:rsidR="00A2764E" w:rsidRDefault="00A2764E" w:rsidP="00D6135B">
      <w:pPr>
        <w:jc w:val="left"/>
      </w:pPr>
    </w:p>
    <w:p w14:paraId="5540E2CB" w14:textId="39EDAAF7" w:rsidR="00A2764E" w:rsidRDefault="00A2764E" w:rsidP="00D6135B">
      <w:pPr>
        <w:jc w:val="left"/>
      </w:pPr>
    </w:p>
    <w:p w14:paraId="51781E6F" w14:textId="766F31D6" w:rsidR="00A2764E" w:rsidRDefault="00A2764E" w:rsidP="00A2764E">
      <w:pPr>
        <w:pStyle w:val="Prrafodelista"/>
        <w:numPr>
          <w:ilvl w:val="0"/>
          <w:numId w:val="23"/>
        </w:numPr>
      </w:pPr>
      <w:r>
        <w:lastRenderedPageBreak/>
        <w:t xml:space="preserve">Endpoints </w:t>
      </w:r>
      <w:r w:rsidR="00733D74">
        <w:t>relacionados</w:t>
      </w:r>
      <w:r>
        <w:t xml:space="preserve"> con la página web principal de la plataforma:</w:t>
      </w:r>
    </w:p>
    <w:p w14:paraId="32CC9598" w14:textId="23C223FA" w:rsidR="007C180E" w:rsidRDefault="000A2BDE" w:rsidP="007C180E">
      <w:pPr>
        <w:jc w:val="center"/>
      </w:pPr>
      <w:r w:rsidRPr="000A2BDE">
        <w:rPr>
          <w:noProof/>
        </w:rPr>
        <w:drawing>
          <wp:inline distT="0" distB="0" distL="0" distR="0" wp14:anchorId="707336D4" wp14:editId="511F0BF0">
            <wp:extent cx="5105400" cy="2123038"/>
            <wp:effectExtent l="0" t="0" r="0" b="0"/>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pic:nvPicPr>
                  <pic:blipFill>
                    <a:blip r:embed="rId46"/>
                    <a:stretch>
                      <a:fillRect/>
                    </a:stretch>
                  </pic:blipFill>
                  <pic:spPr>
                    <a:xfrm>
                      <a:off x="0" y="0"/>
                      <a:ext cx="5113163" cy="2126266"/>
                    </a:xfrm>
                    <a:prstGeom prst="rect">
                      <a:avLst/>
                    </a:prstGeom>
                  </pic:spPr>
                </pic:pic>
              </a:graphicData>
            </a:graphic>
          </wp:inline>
        </w:drawing>
      </w:r>
    </w:p>
    <w:p w14:paraId="69EAEE8E" w14:textId="2F465CEC" w:rsidR="00A2764E" w:rsidRDefault="00A2764E" w:rsidP="00A2764E">
      <w:pPr>
        <w:pStyle w:val="Descripcin"/>
      </w:pPr>
      <w:bookmarkStart w:id="74" w:name="_Toc105359516"/>
      <w:r>
        <w:t xml:space="preserve">Tabla </w:t>
      </w:r>
      <w:fldSimple w:instr=" SEQ Tabla \* ARABIC ">
        <w:r w:rsidR="004D4FB8">
          <w:rPr>
            <w:noProof/>
          </w:rPr>
          <w:t>1</w:t>
        </w:r>
      </w:fldSimple>
      <w:r>
        <w:t>. Posibles endpoints de la página principal</w:t>
      </w:r>
      <w:bookmarkEnd w:id="74"/>
    </w:p>
    <w:p w14:paraId="636FA34B" w14:textId="269695B4" w:rsidR="00046C02" w:rsidRDefault="006D4A38" w:rsidP="00046C02">
      <w:pPr>
        <w:pStyle w:val="Ttulo3"/>
      </w:pPr>
      <w:bookmarkStart w:id="75" w:name="_Toc105359450"/>
      <w:r>
        <w:t>P</w:t>
      </w:r>
      <w:r w:rsidR="00046C02">
        <w:t>lataforma para los clientes</w:t>
      </w:r>
      <w:bookmarkEnd w:id="75"/>
    </w:p>
    <w:p w14:paraId="1E9850A9" w14:textId="49AB9281" w:rsidR="00046C02" w:rsidRDefault="00046C02" w:rsidP="00046C02">
      <w:r>
        <w:t xml:space="preserve">Si el usuario es un cliente, como se ha descrito anteriormente puede tener una cuenta gratuita o de pago. Las </w:t>
      </w:r>
      <w:r w:rsidR="00C2611A">
        <w:t>principales</w:t>
      </w:r>
      <w:r>
        <w:t xml:space="preserve"> URLs </w:t>
      </w:r>
      <w:r w:rsidR="00C2611A">
        <w:t xml:space="preserve">que </w:t>
      </w:r>
      <w:r>
        <w:t>se encontrará en la plataforma son las siguientes:</w:t>
      </w:r>
    </w:p>
    <w:p w14:paraId="0E27D7C5" w14:textId="69E17DA4" w:rsidR="000A2BDE" w:rsidRDefault="00046C02" w:rsidP="000A2BDE">
      <w:pPr>
        <w:jc w:val="center"/>
      </w:pPr>
      <w:r w:rsidRPr="00046C02">
        <w:rPr>
          <w:noProof/>
        </w:rPr>
        <w:drawing>
          <wp:inline distT="0" distB="0" distL="0" distR="0" wp14:anchorId="07CB4341" wp14:editId="6A97CBB1">
            <wp:extent cx="5630978" cy="1899422"/>
            <wp:effectExtent l="0" t="0" r="8255" b="5715"/>
            <wp:docPr id="22" name="Imagen 2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Word&#10;&#10;Descripción generada automáticamente"/>
                    <pic:cNvPicPr/>
                  </pic:nvPicPr>
                  <pic:blipFill>
                    <a:blip r:embed="rId47"/>
                    <a:stretch>
                      <a:fillRect/>
                    </a:stretch>
                  </pic:blipFill>
                  <pic:spPr>
                    <a:xfrm>
                      <a:off x="0" y="0"/>
                      <a:ext cx="5643096" cy="1903510"/>
                    </a:xfrm>
                    <a:prstGeom prst="rect">
                      <a:avLst/>
                    </a:prstGeom>
                  </pic:spPr>
                </pic:pic>
              </a:graphicData>
            </a:graphic>
          </wp:inline>
        </w:drawing>
      </w:r>
    </w:p>
    <w:p w14:paraId="0A9DDEF6" w14:textId="1586B4DE" w:rsidR="00A2764E" w:rsidRDefault="00A2764E" w:rsidP="00A2764E">
      <w:pPr>
        <w:pStyle w:val="Descripcin"/>
      </w:pPr>
      <w:bookmarkStart w:id="76" w:name="_Toc105359496"/>
      <w:r>
        <w:t xml:space="preserve">Ilustración </w:t>
      </w:r>
      <w:fldSimple w:instr=" SEQ Ilustración \* ARABIC ">
        <w:r w:rsidR="004D4FB8">
          <w:rPr>
            <w:noProof/>
          </w:rPr>
          <w:t>30</w:t>
        </w:r>
      </w:fldSimple>
      <w:r>
        <w:t>. Arquitectura de las URLs para los clientes</w:t>
      </w:r>
      <w:bookmarkEnd w:id="76"/>
    </w:p>
    <w:p w14:paraId="410F90B4" w14:textId="2AE2B2FB" w:rsidR="00046C02" w:rsidRDefault="00046C02" w:rsidP="00046C02">
      <w:r>
        <w:t xml:space="preserve">Como se puede observar las URLs o endpoints que se encuentran en el tercer nivel del diagrama corresponden a la navegación del menú lateral de la plataforma. Una vez </w:t>
      </w:r>
      <w:r w:rsidR="00306D7D">
        <w:t>que el usuario se encuentra dentro de una de estas páginas</w:t>
      </w:r>
      <w:r w:rsidR="004B1CE3">
        <w:t xml:space="preserve">, </w:t>
      </w:r>
      <w:r w:rsidR="00306D7D">
        <w:t xml:space="preserve">puede </w:t>
      </w:r>
      <w:r w:rsidR="004B1CE3">
        <w:t>visualizar las creaciones que tiene guardadas en mayor detalle.</w:t>
      </w:r>
    </w:p>
    <w:p w14:paraId="06C8350F" w14:textId="71D5371B" w:rsidR="00F33BC4" w:rsidRDefault="00306D7D" w:rsidP="00F33BC4">
      <w:r>
        <w:lastRenderedPageBreak/>
        <w:t>La diferencia entre el cliente con cuenta gratuita y de p</w:t>
      </w:r>
      <w:r w:rsidR="00F33BC4">
        <w:t xml:space="preserve">ago a la hora de los endpoints </w:t>
      </w:r>
      <w:r w:rsidR="00CC0EA3">
        <w:t>son los siguientes:</w:t>
      </w:r>
    </w:p>
    <w:p w14:paraId="1BB007FD" w14:textId="04328F05" w:rsidR="00CC0EA3" w:rsidRDefault="00CC0EA3" w:rsidP="00386315">
      <w:pPr>
        <w:pStyle w:val="Prrafodelista"/>
        <w:numPr>
          <w:ilvl w:val="0"/>
          <w:numId w:val="9"/>
        </w:numPr>
      </w:pPr>
      <w:r>
        <w:t xml:space="preserve">/my-recipe-finder </w:t>
      </w:r>
      <w:r>
        <w:sym w:font="Wingdings" w:char="F0E0"/>
      </w:r>
      <w:r>
        <w:t xml:space="preserve"> cuando un cliente de pago accede a la herramienta para buscar recetas con ayuda de la API externa Spoonacular, puede </w:t>
      </w:r>
      <w:r w:rsidR="00453BA7">
        <w:t xml:space="preserve">además de visualizarlas, </w:t>
      </w:r>
      <w:r>
        <w:t>guardar</w:t>
      </w:r>
      <w:r w:rsidR="004E5C69">
        <w:t xml:space="preserve"> las</w:t>
      </w:r>
      <w:r>
        <w:t xml:space="preserve"> recetas.</w:t>
      </w:r>
      <w:r w:rsidR="004E5C69">
        <w:t xml:space="preserve"> </w:t>
      </w:r>
      <w:r>
        <w:t>Por lo tanto, aparece un nuevo endpoint /my-recipe-finder/r</w:t>
      </w:r>
      <w:r w:rsidR="00A40DEB">
        <w:t>e</w:t>
      </w:r>
      <w:r>
        <w:t>cipe/{id} con la nueva receta que ha guardado.</w:t>
      </w:r>
    </w:p>
    <w:p w14:paraId="0615A70A" w14:textId="2EFFF320" w:rsidR="00B64D20" w:rsidRDefault="00CC0EA3" w:rsidP="00B64D20">
      <w:pPr>
        <w:pStyle w:val="Prrafodelista"/>
        <w:numPr>
          <w:ilvl w:val="0"/>
          <w:numId w:val="9"/>
        </w:numPr>
      </w:pPr>
      <w:r>
        <w:t xml:space="preserve">/my-creations </w:t>
      </w:r>
      <w:r>
        <w:sym w:font="Wingdings" w:char="F0E0"/>
      </w:r>
      <w:r>
        <w:t xml:space="preserve"> por otra parte el cliente de pago también puede crear sus propias recetas, dietas, rutinas etc…. Por lo tanto, tiene una sección bajo el endpoint /my-creations donde puede acceder y añadir todas las creaciones que quiera.</w:t>
      </w:r>
    </w:p>
    <w:p w14:paraId="2C1EF190" w14:textId="77777777" w:rsidR="00B64D20" w:rsidRDefault="00B64D20" w:rsidP="00B64D20">
      <w:pPr>
        <w:ind w:left="360"/>
      </w:pPr>
    </w:p>
    <w:p w14:paraId="34A6D1B0" w14:textId="3E9CA31B" w:rsidR="00DA22B2" w:rsidRDefault="00DA22B2" w:rsidP="00DA22B2">
      <w:pPr>
        <w:pStyle w:val="Prrafodelista"/>
        <w:numPr>
          <w:ilvl w:val="0"/>
          <w:numId w:val="21"/>
        </w:numPr>
        <w:jc w:val="left"/>
      </w:pPr>
      <w:r>
        <w:t>Endpoints relacionados con la página principal de un cliente de tipo free:</w:t>
      </w:r>
    </w:p>
    <w:p w14:paraId="12D19733" w14:textId="2C9D073E" w:rsidR="000A2BDE" w:rsidRDefault="000A2BDE" w:rsidP="000A2BDE">
      <w:pPr>
        <w:jc w:val="center"/>
      </w:pPr>
      <w:r w:rsidRPr="000A2BDE">
        <w:rPr>
          <w:noProof/>
        </w:rPr>
        <w:drawing>
          <wp:inline distT="0" distB="0" distL="0" distR="0" wp14:anchorId="7F5E65E5" wp14:editId="73E75C49">
            <wp:extent cx="4426527" cy="2647252"/>
            <wp:effectExtent l="0" t="0" r="0" b="1270"/>
            <wp:docPr id="28" name="Imagen 2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abla&#10;&#10;Descripción generada automáticamente"/>
                    <pic:cNvPicPr/>
                  </pic:nvPicPr>
                  <pic:blipFill>
                    <a:blip r:embed="rId48"/>
                    <a:stretch>
                      <a:fillRect/>
                    </a:stretch>
                  </pic:blipFill>
                  <pic:spPr>
                    <a:xfrm>
                      <a:off x="0" y="0"/>
                      <a:ext cx="4432750" cy="2650974"/>
                    </a:xfrm>
                    <a:prstGeom prst="rect">
                      <a:avLst/>
                    </a:prstGeom>
                  </pic:spPr>
                </pic:pic>
              </a:graphicData>
            </a:graphic>
          </wp:inline>
        </w:drawing>
      </w:r>
    </w:p>
    <w:p w14:paraId="1F2BA5D9" w14:textId="34DE9BE5" w:rsidR="00A2764E" w:rsidRDefault="00A2764E" w:rsidP="00A2764E">
      <w:pPr>
        <w:pStyle w:val="Descripcin"/>
      </w:pPr>
      <w:bookmarkStart w:id="77" w:name="_Toc105359517"/>
      <w:r>
        <w:t xml:space="preserve">Tabla </w:t>
      </w:r>
      <w:fldSimple w:instr=" SEQ Tabla \* ARABIC ">
        <w:r w:rsidR="004D4FB8">
          <w:rPr>
            <w:noProof/>
          </w:rPr>
          <w:t>2</w:t>
        </w:r>
      </w:fldSimple>
      <w:r>
        <w:t>. Posibles endpoints para los clientes de tipo free</w:t>
      </w:r>
      <w:bookmarkEnd w:id="77"/>
    </w:p>
    <w:p w14:paraId="0B54612A" w14:textId="30BCA273" w:rsidR="002A0CB5" w:rsidRDefault="002A0CB5" w:rsidP="002A0CB5">
      <w:pPr>
        <w:pStyle w:val="Prrafodelista"/>
        <w:numPr>
          <w:ilvl w:val="0"/>
          <w:numId w:val="0"/>
        </w:numPr>
        <w:ind w:left="720"/>
        <w:jc w:val="left"/>
      </w:pPr>
    </w:p>
    <w:p w14:paraId="4FB0E859" w14:textId="6716DABA" w:rsidR="002A0CB5" w:rsidRDefault="002A0CB5" w:rsidP="002A0CB5">
      <w:pPr>
        <w:pStyle w:val="Prrafodelista"/>
        <w:numPr>
          <w:ilvl w:val="0"/>
          <w:numId w:val="0"/>
        </w:numPr>
        <w:ind w:left="720"/>
        <w:jc w:val="left"/>
      </w:pPr>
    </w:p>
    <w:p w14:paraId="72D1FE23" w14:textId="5B52E3A4" w:rsidR="002A0CB5" w:rsidRDefault="002A0CB5" w:rsidP="002A0CB5">
      <w:pPr>
        <w:pStyle w:val="Prrafodelista"/>
        <w:numPr>
          <w:ilvl w:val="0"/>
          <w:numId w:val="0"/>
        </w:numPr>
        <w:ind w:left="720"/>
        <w:jc w:val="left"/>
      </w:pPr>
    </w:p>
    <w:p w14:paraId="15F3EBD7" w14:textId="4065B01E" w:rsidR="002A0CB5" w:rsidRDefault="002A0CB5" w:rsidP="002A0CB5">
      <w:pPr>
        <w:pStyle w:val="Prrafodelista"/>
        <w:numPr>
          <w:ilvl w:val="0"/>
          <w:numId w:val="0"/>
        </w:numPr>
        <w:ind w:left="720"/>
        <w:jc w:val="left"/>
      </w:pPr>
    </w:p>
    <w:p w14:paraId="1822412C" w14:textId="77777777" w:rsidR="002A0CB5" w:rsidRDefault="002A0CB5" w:rsidP="002A0CB5">
      <w:pPr>
        <w:pStyle w:val="Prrafodelista"/>
        <w:numPr>
          <w:ilvl w:val="0"/>
          <w:numId w:val="0"/>
        </w:numPr>
        <w:ind w:left="720"/>
        <w:jc w:val="left"/>
      </w:pPr>
    </w:p>
    <w:p w14:paraId="24F3633B" w14:textId="09292A9C" w:rsidR="00DA22B2" w:rsidRDefault="00DA22B2" w:rsidP="00DA22B2">
      <w:pPr>
        <w:pStyle w:val="Prrafodelista"/>
        <w:numPr>
          <w:ilvl w:val="0"/>
          <w:numId w:val="21"/>
        </w:numPr>
        <w:jc w:val="left"/>
      </w:pPr>
      <w:r>
        <w:lastRenderedPageBreak/>
        <w:t>Endpoints relacionados con la página principal de una cliente de tipo premium:</w:t>
      </w:r>
    </w:p>
    <w:p w14:paraId="2745E313" w14:textId="5E04A881" w:rsidR="000A2BDE" w:rsidRDefault="000A2BDE" w:rsidP="000A2BDE">
      <w:pPr>
        <w:jc w:val="center"/>
      </w:pPr>
      <w:r w:rsidRPr="000A2BDE">
        <w:rPr>
          <w:noProof/>
        </w:rPr>
        <w:drawing>
          <wp:inline distT="0" distB="0" distL="0" distR="0" wp14:anchorId="2F76D34E" wp14:editId="05605E2E">
            <wp:extent cx="4357254" cy="2708469"/>
            <wp:effectExtent l="0" t="0" r="5715" b="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49"/>
                    <a:stretch>
                      <a:fillRect/>
                    </a:stretch>
                  </pic:blipFill>
                  <pic:spPr>
                    <a:xfrm>
                      <a:off x="0" y="0"/>
                      <a:ext cx="4360767" cy="2710653"/>
                    </a:xfrm>
                    <a:prstGeom prst="rect">
                      <a:avLst/>
                    </a:prstGeom>
                  </pic:spPr>
                </pic:pic>
              </a:graphicData>
            </a:graphic>
          </wp:inline>
        </w:drawing>
      </w:r>
    </w:p>
    <w:p w14:paraId="3D58BF6D" w14:textId="3B23B7EC" w:rsidR="007A0E9A" w:rsidRDefault="00A70A3B" w:rsidP="00A70A3B">
      <w:pPr>
        <w:pStyle w:val="Descripcin"/>
      </w:pPr>
      <w:bookmarkStart w:id="78" w:name="_Toc105359518"/>
      <w:r>
        <w:t xml:space="preserve">Tabla </w:t>
      </w:r>
      <w:fldSimple w:instr=" SEQ Tabla \* ARABIC ">
        <w:r w:rsidR="004D4FB8">
          <w:rPr>
            <w:noProof/>
          </w:rPr>
          <w:t>3</w:t>
        </w:r>
      </w:fldSimple>
      <w:r>
        <w:t>. Posibles endpoints para los clientes de tipo premium</w:t>
      </w:r>
      <w:bookmarkEnd w:id="78"/>
    </w:p>
    <w:p w14:paraId="5F77D55D" w14:textId="0DB4803C" w:rsidR="007A0E9A" w:rsidRDefault="007A0E9A" w:rsidP="007A0E9A">
      <w:pPr>
        <w:pStyle w:val="Prrafodelista"/>
        <w:numPr>
          <w:ilvl w:val="0"/>
          <w:numId w:val="21"/>
        </w:numPr>
        <w:jc w:val="left"/>
      </w:pPr>
      <w:r>
        <w:t>Endpoints relacionados con la red social para los clientes:</w:t>
      </w:r>
    </w:p>
    <w:p w14:paraId="0AB838FF" w14:textId="270DC506" w:rsidR="000A2BDE" w:rsidRDefault="000A2BDE" w:rsidP="000A2BDE">
      <w:pPr>
        <w:jc w:val="center"/>
      </w:pPr>
      <w:r w:rsidRPr="000A2BDE">
        <w:rPr>
          <w:noProof/>
        </w:rPr>
        <w:drawing>
          <wp:inline distT="0" distB="0" distL="0" distR="0" wp14:anchorId="431A5374" wp14:editId="7C551392">
            <wp:extent cx="5579745" cy="1388110"/>
            <wp:effectExtent l="0" t="0" r="1905" b="2540"/>
            <wp:docPr id="30" name="Imagen 3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abla&#10;&#10;Descripción generada automáticamente"/>
                    <pic:cNvPicPr/>
                  </pic:nvPicPr>
                  <pic:blipFill>
                    <a:blip r:embed="rId50"/>
                    <a:stretch>
                      <a:fillRect/>
                    </a:stretch>
                  </pic:blipFill>
                  <pic:spPr>
                    <a:xfrm>
                      <a:off x="0" y="0"/>
                      <a:ext cx="5579745" cy="1388110"/>
                    </a:xfrm>
                    <a:prstGeom prst="rect">
                      <a:avLst/>
                    </a:prstGeom>
                  </pic:spPr>
                </pic:pic>
              </a:graphicData>
            </a:graphic>
          </wp:inline>
        </w:drawing>
      </w:r>
    </w:p>
    <w:p w14:paraId="564C4F98" w14:textId="268C20EF" w:rsidR="00A70A3B" w:rsidRDefault="00A70A3B" w:rsidP="00A70A3B">
      <w:pPr>
        <w:pStyle w:val="Descripcin"/>
      </w:pPr>
      <w:bookmarkStart w:id="79" w:name="_Toc105359519"/>
      <w:r>
        <w:t xml:space="preserve">Tabla </w:t>
      </w:r>
      <w:fldSimple w:instr=" SEQ Tabla \* ARABIC ">
        <w:r w:rsidR="004D4FB8">
          <w:rPr>
            <w:noProof/>
          </w:rPr>
          <w:t>4</w:t>
        </w:r>
      </w:fldSimple>
      <w:r>
        <w:t>. Posibles endpoints relacionados con la red social</w:t>
      </w:r>
      <w:bookmarkEnd w:id="79"/>
    </w:p>
    <w:p w14:paraId="49A8259D" w14:textId="20104AA8" w:rsidR="00F33BC4" w:rsidRPr="00F33BC4" w:rsidRDefault="006D4A38" w:rsidP="00F33BC4">
      <w:pPr>
        <w:pStyle w:val="Ttulo3"/>
      </w:pPr>
      <w:bookmarkStart w:id="80" w:name="_Toc105359451"/>
      <w:r>
        <w:t>P</w:t>
      </w:r>
      <w:r w:rsidR="00F33BC4">
        <w:t>lataforma para los profesionales</w:t>
      </w:r>
      <w:bookmarkEnd w:id="80"/>
    </w:p>
    <w:p w14:paraId="6249B376" w14:textId="6EBFB432" w:rsidR="00FA2F09" w:rsidRDefault="00DE5BB8" w:rsidP="00F33BC4">
      <w:r>
        <w:t>Si el usuario es un profesional, los endpoints difieren de los de los clientes, habiendo muchos más ya que la plataforma está orientada hacia los profesionales</w:t>
      </w:r>
      <w:r w:rsidR="00FA2F09">
        <w:t xml:space="preserve"> y son los que tienen mayor funcionalidad.</w:t>
      </w:r>
    </w:p>
    <w:p w14:paraId="160EAC3D" w14:textId="2E6EA5B9" w:rsidR="00DE5BB8" w:rsidRDefault="00DE5BB8" w:rsidP="00F33BC4">
      <w:r>
        <w:t xml:space="preserve">Como hay una gran cantidad de URLs, se ha separado en dos diagramas diferentes, </w:t>
      </w:r>
      <w:r w:rsidR="006B1FB8">
        <w:t>a los profesionales autónomos y los profesionales que trabajan en gimnasios.</w:t>
      </w:r>
    </w:p>
    <w:p w14:paraId="4933870F" w14:textId="05527FAA" w:rsidR="00DE5BB8" w:rsidRDefault="00DE5BB8" w:rsidP="00DE5BB8">
      <w:pPr>
        <w:jc w:val="center"/>
      </w:pPr>
      <w:r w:rsidRPr="00DE5BB8">
        <w:rPr>
          <w:noProof/>
        </w:rPr>
        <w:lastRenderedPageBreak/>
        <w:drawing>
          <wp:inline distT="0" distB="0" distL="0" distR="0" wp14:anchorId="724D2048" wp14:editId="358B7438">
            <wp:extent cx="5742320" cy="1256030"/>
            <wp:effectExtent l="0" t="0" r="0" b="1270"/>
            <wp:docPr id="23" name="Imagen 2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con confianza media"/>
                    <pic:cNvPicPr/>
                  </pic:nvPicPr>
                  <pic:blipFill>
                    <a:blip r:embed="rId51"/>
                    <a:stretch>
                      <a:fillRect/>
                    </a:stretch>
                  </pic:blipFill>
                  <pic:spPr>
                    <a:xfrm>
                      <a:off x="0" y="0"/>
                      <a:ext cx="5748913" cy="1257472"/>
                    </a:xfrm>
                    <a:prstGeom prst="rect">
                      <a:avLst/>
                    </a:prstGeom>
                  </pic:spPr>
                </pic:pic>
              </a:graphicData>
            </a:graphic>
          </wp:inline>
        </w:drawing>
      </w:r>
    </w:p>
    <w:p w14:paraId="5BFEB68A" w14:textId="5EC86450" w:rsidR="006713EC" w:rsidRDefault="000A4C7D" w:rsidP="000A4C7D">
      <w:pPr>
        <w:pStyle w:val="Descripcin"/>
      </w:pPr>
      <w:bookmarkStart w:id="81" w:name="_Toc105359497"/>
      <w:r>
        <w:t xml:space="preserve">Ilustración </w:t>
      </w:r>
      <w:fldSimple w:instr=" SEQ Ilustración \* ARABIC ">
        <w:r w:rsidR="004D4FB8">
          <w:rPr>
            <w:noProof/>
          </w:rPr>
          <w:t>31</w:t>
        </w:r>
      </w:fldSimple>
      <w:r>
        <w:t>. Arquitectura de las URLs para los profesionales de tipo basic</w:t>
      </w:r>
      <w:bookmarkEnd w:id="81"/>
    </w:p>
    <w:p w14:paraId="250DCA74" w14:textId="3B8DBDCD" w:rsidR="006713EC" w:rsidRDefault="006713EC" w:rsidP="006713EC">
      <w:pPr>
        <w:pStyle w:val="Prrafodelista"/>
        <w:numPr>
          <w:ilvl w:val="0"/>
          <w:numId w:val="21"/>
        </w:numPr>
        <w:jc w:val="left"/>
      </w:pPr>
      <w:r>
        <w:t>Endpoints relacionados con la página principal para un profesional autónomo:</w:t>
      </w:r>
    </w:p>
    <w:p w14:paraId="7FEF2BC6" w14:textId="44C1DA7C" w:rsidR="000A2BDE" w:rsidRDefault="000A2BDE" w:rsidP="006713EC">
      <w:pPr>
        <w:jc w:val="center"/>
      </w:pPr>
      <w:r w:rsidRPr="000A2BDE">
        <w:rPr>
          <w:noProof/>
        </w:rPr>
        <w:drawing>
          <wp:inline distT="0" distB="0" distL="0" distR="0" wp14:anchorId="0E68A47B" wp14:editId="78E1A746">
            <wp:extent cx="5579745" cy="3853815"/>
            <wp:effectExtent l="0" t="0" r="1905" b="0"/>
            <wp:docPr id="32" name="Imagen 3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pic:cNvPicPr/>
                  </pic:nvPicPr>
                  <pic:blipFill>
                    <a:blip r:embed="rId52"/>
                    <a:stretch>
                      <a:fillRect/>
                    </a:stretch>
                  </pic:blipFill>
                  <pic:spPr>
                    <a:xfrm>
                      <a:off x="0" y="0"/>
                      <a:ext cx="5579745" cy="3853815"/>
                    </a:xfrm>
                    <a:prstGeom prst="rect">
                      <a:avLst/>
                    </a:prstGeom>
                  </pic:spPr>
                </pic:pic>
              </a:graphicData>
            </a:graphic>
          </wp:inline>
        </w:drawing>
      </w:r>
    </w:p>
    <w:p w14:paraId="5BE7A8E7" w14:textId="4B5A8FBD" w:rsidR="000A4C7D" w:rsidRDefault="000A4C7D" w:rsidP="000A4C7D">
      <w:pPr>
        <w:pStyle w:val="Descripcin"/>
      </w:pPr>
      <w:bookmarkStart w:id="82" w:name="_Toc105359520"/>
      <w:r>
        <w:t xml:space="preserve">Tabla </w:t>
      </w:r>
      <w:fldSimple w:instr=" SEQ Tabla \* ARABIC ">
        <w:r w:rsidR="004D4FB8">
          <w:rPr>
            <w:noProof/>
          </w:rPr>
          <w:t>5</w:t>
        </w:r>
      </w:fldSimple>
      <w:r>
        <w:t>. Posibles endpoints para profesional de tipo basic</w:t>
      </w:r>
      <w:bookmarkEnd w:id="82"/>
    </w:p>
    <w:p w14:paraId="0033C360" w14:textId="77777777" w:rsidR="000A4C7D" w:rsidRPr="000A4C7D" w:rsidRDefault="000A4C7D" w:rsidP="000A4C7D"/>
    <w:p w14:paraId="52F24870" w14:textId="5B21DA29" w:rsidR="006B1FB8" w:rsidRDefault="006B1FB8" w:rsidP="00DE5BB8">
      <w:pPr>
        <w:jc w:val="center"/>
      </w:pPr>
      <w:r w:rsidRPr="006B1FB8">
        <w:rPr>
          <w:noProof/>
        </w:rPr>
        <w:lastRenderedPageBreak/>
        <w:drawing>
          <wp:inline distT="0" distB="0" distL="0" distR="0" wp14:anchorId="47A71D54" wp14:editId="504754AB">
            <wp:extent cx="5695040" cy="1177636"/>
            <wp:effectExtent l="0" t="0" r="1270" b="381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53"/>
                    <a:stretch>
                      <a:fillRect/>
                    </a:stretch>
                  </pic:blipFill>
                  <pic:spPr>
                    <a:xfrm>
                      <a:off x="0" y="0"/>
                      <a:ext cx="5714767" cy="1181715"/>
                    </a:xfrm>
                    <a:prstGeom prst="rect">
                      <a:avLst/>
                    </a:prstGeom>
                  </pic:spPr>
                </pic:pic>
              </a:graphicData>
            </a:graphic>
          </wp:inline>
        </w:drawing>
      </w:r>
    </w:p>
    <w:p w14:paraId="3CBB4650" w14:textId="2B16134F" w:rsidR="000A4C7D" w:rsidRDefault="000A4C7D" w:rsidP="000A4C7D">
      <w:pPr>
        <w:pStyle w:val="Descripcin"/>
      </w:pPr>
      <w:bookmarkStart w:id="83" w:name="_Toc105359498"/>
      <w:r>
        <w:t xml:space="preserve">Ilustración </w:t>
      </w:r>
      <w:fldSimple w:instr=" SEQ Ilustración \* ARABIC ">
        <w:r w:rsidR="004D4FB8">
          <w:rPr>
            <w:noProof/>
          </w:rPr>
          <w:t>32</w:t>
        </w:r>
      </w:fldSimple>
      <w:r>
        <w:t>. Arquitectura de las URLs para profesionales de tipo business</w:t>
      </w:r>
      <w:bookmarkEnd w:id="83"/>
    </w:p>
    <w:p w14:paraId="13C56449" w14:textId="33B24B98" w:rsidR="00A2795D" w:rsidRDefault="0003758C" w:rsidP="0003758C">
      <w:pPr>
        <w:jc w:val="left"/>
      </w:pPr>
      <w:r>
        <w:t>A continuación, se presentan las tablas correspondientes a los principales endpoints que</w:t>
      </w:r>
      <w:r w:rsidR="008D59D0">
        <w:t xml:space="preserve"> </w:t>
      </w:r>
      <w:r>
        <w:t>forman parte de la plataforma para el profesional.</w:t>
      </w:r>
    </w:p>
    <w:p w14:paraId="5F7B297B" w14:textId="55C28542" w:rsidR="0003758C" w:rsidRDefault="00A2795D" w:rsidP="0003758C">
      <w:pPr>
        <w:pStyle w:val="Prrafodelista"/>
        <w:numPr>
          <w:ilvl w:val="0"/>
          <w:numId w:val="19"/>
        </w:numPr>
        <w:jc w:val="left"/>
      </w:pPr>
      <w:r>
        <w:t>Endpoints relacionados con la página principal para un profesional de un gimnasio</w:t>
      </w:r>
      <w:r w:rsidR="0003758C">
        <w:t>:</w:t>
      </w:r>
    </w:p>
    <w:p w14:paraId="34C1FB05" w14:textId="5D50DA77" w:rsidR="0003758C" w:rsidRDefault="000A2BDE" w:rsidP="00A061E2">
      <w:pPr>
        <w:jc w:val="center"/>
      </w:pPr>
      <w:r w:rsidRPr="000A2BDE">
        <w:rPr>
          <w:noProof/>
        </w:rPr>
        <w:drawing>
          <wp:inline distT="0" distB="0" distL="0" distR="0" wp14:anchorId="19232FCF" wp14:editId="165B4A24">
            <wp:extent cx="5579745" cy="4005580"/>
            <wp:effectExtent l="0" t="0" r="1905" b="0"/>
            <wp:docPr id="33" name="Imagen 3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pic:cNvPicPr/>
                  </pic:nvPicPr>
                  <pic:blipFill>
                    <a:blip r:embed="rId54"/>
                    <a:stretch>
                      <a:fillRect/>
                    </a:stretch>
                  </pic:blipFill>
                  <pic:spPr>
                    <a:xfrm>
                      <a:off x="0" y="0"/>
                      <a:ext cx="5585551" cy="4009748"/>
                    </a:xfrm>
                    <a:prstGeom prst="rect">
                      <a:avLst/>
                    </a:prstGeom>
                  </pic:spPr>
                </pic:pic>
              </a:graphicData>
            </a:graphic>
          </wp:inline>
        </w:drawing>
      </w:r>
    </w:p>
    <w:p w14:paraId="3DC9275C" w14:textId="4F486D1D" w:rsidR="00A061E2" w:rsidRDefault="000A4C7D" w:rsidP="008D59D0">
      <w:pPr>
        <w:pStyle w:val="Descripcin"/>
      </w:pPr>
      <w:bookmarkStart w:id="84" w:name="_Toc105359521"/>
      <w:r>
        <w:t xml:space="preserve">Tabla </w:t>
      </w:r>
      <w:fldSimple w:instr=" SEQ Tabla \* ARABIC ">
        <w:r w:rsidR="004D4FB8">
          <w:rPr>
            <w:noProof/>
          </w:rPr>
          <w:t>6</w:t>
        </w:r>
      </w:fldSimple>
      <w:r>
        <w:t xml:space="preserve">. Posibles endpoints para profesionales de tipo </w:t>
      </w:r>
      <w:r w:rsidR="008D59D0">
        <w:t>business</w:t>
      </w:r>
      <w:bookmarkEnd w:id="84"/>
    </w:p>
    <w:p w14:paraId="23A3651F" w14:textId="77777777" w:rsidR="008D59D0" w:rsidRPr="008D59D0" w:rsidRDefault="008D59D0" w:rsidP="008D59D0"/>
    <w:p w14:paraId="5079EBD5" w14:textId="47179B10" w:rsidR="0003758C" w:rsidRDefault="0003758C" w:rsidP="0003758C">
      <w:pPr>
        <w:pStyle w:val="Prrafodelista"/>
        <w:numPr>
          <w:ilvl w:val="0"/>
          <w:numId w:val="18"/>
        </w:numPr>
        <w:jc w:val="left"/>
        <w:rPr>
          <w:noProof/>
        </w:rPr>
      </w:pPr>
      <w:r>
        <w:rPr>
          <w:noProof/>
        </w:rPr>
        <w:lastRenderedPageBreak/>
        <w:t>Endpoints relacionados con los clientes del profesional:</w:t>
      </w:r>
    </w:p>
    <w:p w14:paraId="2140D7D3" w14:textId="47225C4E" w:rsidR="000A2BDE" w:rsidRDefault="000A2BDE" w:rsidP="00DE5BB8">
      <w:pPr>
        <w:jc w:val="center"/>
      </w:pPr>
      <w:r w:rsidRPr="000A2BDE">
        <w:rPr>
          <w:noProof/>
        </w:rPr>
        <w:drawing>
          <wp:inline distT="0" distB="0" distL="0" distR="0" wp14:anchorId="3DA9A2BB" wp14:editId="1C1EF0E5">
            <wp:extent cx="5579745" cy="2900680"/>
            <wp:effectExtent l="0" t="0" r="1905"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abla&#10;&#10;Descripción generada automáticamente"/>
                    <pic:cNvPicPr/>
                  </pic:nvPicPr>
                  <pic:blipFill>
                    <a:blip r:embed="rId55"/>
                    <a:stretch>
                      <a:fillRect/>
                    </a:stretch>
                  </pic:blipFill>
                  <pic:spPr>
                    <a:xfrm>
                      <a:off x="0" y="0"/>
                      <a:ext cx="5579745" cy="2900680"/>
                    </a:xfrm>
                    <a:prstGeom prst="rect">
                      <a:avLst/>
                    </a:prstGeom>
                  </pic:spPr>
                </pic:pic>
              </a:graphicData>
            </a:graphic>
          </wp:inline>
        </w:drawing>
      </w:r>
    </w:p>
    <w:p w14:paraId="0C3BFEF2" w14:textId="18CEDA82" w:rsidR="008D59D0" w:rsidRDefault="008D59D0" w:rsidP="008D59D0">
      <w:pPr>
        <w:pStyle w:val="Descripcin"/>
      </w:pPr>
      <w:bookmarkStart w:id="85" w:name="_Toc105359522"/>
      <w:r>
        <w:t xml:space="preserve">Tabla </w:t>
      </w:r>
      <w:fldSimple w:instr=" SEQ Tabla \* ARABIC ">
        <w:r w:rsidR="004D4FB8">
          <w:rPr>
            <w:noProof/>
          </w:rPr>
          <w:t>7</w:t>
        </w:r>
      </w:fldSimple>
      <w:r>
        <w:t>. Posibles endpoints para la gestión de clientes</w:t>
      </w:r>
      <w:bookmarkEnd w:id="85"/>
    </w:p>
    <w:p w14:paraId="591A5074" w14:textId="1003EC4D" w:rsidR="0003758C" w:rsidRDefault="0003758C" w:rsidP="0003758C">
      <w:pPr>
        <w:pStyle w:val="Prrafodelista"/>
        <w:numPr>
          <w:ilvl w:val="0"/>
          <w:numId w:val="17"/>
        </w:numPr>
      </w:pPr>
      <w:r>
        <w:t>Endpoints relacionados con los planes diarios creados por el profesional:</w:t>
      </w:r>
    </w:p>
    <w:p w14:paraId="7C91A9FD" w14:textId="6A114BAD" w:rsidR="000A2BDE" w:rsidRDefault="000A2BDE" w:rsidP="00DE5BB8">
      <w:pPr>
        <w:jc w:val="center"/>
      </w:pPr>
      <w:r w:rsidRPr="000A2BDE">
        <w:rPr>
          <w:noProof/>
        </w:rPr>
        <w:drawing>
          <wp:inline distT="0" distB="0" distL="0" distR="0" wp14:anchorId="736430AC" wp14:editId="42417140">
            <wp:extent cx="5579745" cy="2076450"/>
            <wp:effectExtent l="0" t="0" r="1905" b="0"/>
            <wp:docPr id="41" name="Imagen 4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10;&#10;Descripción generada automáticamente"/>
                    <pic:cNvPicPr/>
                  </pic:nvPicPr>
                  <pic:blipFill>
                    <a:blip r:embed="rId56"/>
                    <a:stretch>
                      <a:fillRect/>
                    </a:stretch>
                  </pic:blipFill>
                  <pic:spPr>
                    <a:xfrm>
                      <a:off x="0" y="0"/>
                      <a:ext cx="5579745" cy="2076450"/>
                    </a:xfrm>
                    <a:prstGeom prst="rect">
                      <a:avLst/>
                    </a:prstGeom>
                  </pic:spPr>
                </pic:pic>
              </a:graphicData>
            </a:graphic>
          </wp:inline>
        </w:drawing>
      </w:r>
    </w:p>
    <w:p w14:paraId="3491120D" w14:textId="65F9F827" w:rsidR="008D59D0" w:rsidRDefault="008D59D0" w:rsidP="008D59D0">
      <w:pPr>
        <w:pStyle w:val="Descripcin"/>
      </w:pPr>
      <w:bookmarkStart w:id="86" w:name="_Toc105359523"/>
      <w:r>
        <w:t xml:space="preserve">Tabla </w:t>
      </w:r>
      <w:fldSimple w:instr=" SEQ Tabla \* ARABIC ">
        <w:r w:rsidR="004D4FB8">
          <w:rPr>
            <w:noProof/>
          </w:rPr>
          <w:t>8</w:t>
        </w:r>
      </w:fldSimple>
      <w:r>
        <w:t>. Posibles endpoints para la gestión de planes diarios</w:t>
      </w:r>
      <w:bookmarkEnd w:id="86"/>
    </w:p>
    <w:p w14:paraId="7F31A542" w14:textId="6FF0A95B" w:rsidR="00D476BB" w:rsidRDefault="00D476BB" w:rsidP="00DE5BB8">
      <w:pPr>
        <w:jc w:val="center"/>
      </w:pPr>
    </w:p>
    <w:p w14:paraId="7E9DF813" w14:textId="7AFA641F" w:rsidR="00D476BB" w:rsidRDefault="00D476BB" w:rsidP="00DE5BB8">
      <w:pPr>
        <w:jc w:val="center"/>
      </w:pPr>
    </w:p>
    <w:p w14:paraId="72DFFD95" w14:textId="0DDB52DF" w:rsidR="00D476BB" w:rsidRDefault="00D476BB" w:rsidP="00DE5BB8">
      <w:pPr>
        <w:jc w:val="center"/>
      </w:pPr>
    </w:p>
    <w:p w14:paraId="23944468" w14:textId="375CCBDB" w:rsidR="00D476BB" w:rsidRDefault="00D476BB" w:rsidP="00FB41C8">
      <w:pPr>
        <w:pStyle w:val="Prrafodelista"/>
        <w:numPr>
          <w:ilvl w:val="0"/>
          <w:numId w:val="17"/>
        </w:numPr>
        <w:jc w:val="left"/>
      </w:pPr>
      <w:r>
        <w:lastRenderedPageBreak/>
        <w:t xml:space="preserve">Endpoints </w:t>
      </w:r>
      <w:r w:rsidR="00FB41C8">
        <w:t>relacionados con los planes semanales creados por el profesional</w:t>
      </w:r>
      <w:r w:rsidR="00003179">
        <w:t>:</w:t>
      </w:r>
    </w:p>
    <w:p w14:paraId="3662CB54" w14:textId="3A338831" w:rsidR="000A2BDE" w:rsidRDefault="000A2BDE" w:rsidP="00DE5BB8">
      <w:pPr>
        <w:jc w:val="center"/>
      </w:pPr>
      <w:r w:rsidRPr="000A2BDE">
        <w:rPr>
          <w:noProof/>
        </w:rPr>
        <w:drawing>
          <wp:inline distT="0" distB="0" distL="0" distR="0" wp14:anchorId="0A9C568D" wp14:editId="5E3921B9">
            <wp:extent cx="5579745" cy="2503805"/>
            <wp:effectExtent l="0" t="0" r="1905" b="0"/>
            <wp:docPr id="42" name="Imagen 4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abla&#10;&#10;Descripción generada automáticamente"/>
                    <pic:cNvPicPr/>
                  </pic:nvPicPr>
                  <pic:blipFill>
                    <a:blip r:embed="rId57"/>
                    <a:stretch>
                      <a:fillRect/>
                    </a:stretch>
                  </pic:blipFill>
                  <pic:spPr>
                    <a:xfrm>
                      <a:off x="0" y="0"/>
                      <a:ext cx="5579745" cy="2503805"/>
                    </a:xfrm>
                    <a:prstGeom prst="rect">
                      <a:avLst/>
                    </a:prstGeom>
                  </pic:spPr>
                </pic:pic>
              </a:graphicData>
            </a:graphic>
          </wp:inline>
        </w:drawing>
      </w:r>
    </w:p>
    <w:p w14:paraId="65FC9D29" w14:textId="115174A0" w:rsidR="000A2BDE" w:rsidRDefault="008D59D0" w:rsidP="008D59D0">
      <w:pPr>
        <w:pStyle w:val="Descripcin"/>
      </w:pPr>
      <w:bookmarkStart w:id="87" w:name="_Toc105359524"/>
      <w:r>
        <w:t xml:space="preserve">Tabla </w:t>
      </w:r>
      <w:fldSimple w:instr=" SEQ Tabla \* ARABIC ">
        <w:r w:rsidR="004D4FB8">
          <w:rPr>
            <w:noProof/>
          </w:rPr>
          <w:t>9</w:t>
        </w:r>
      </w:fldSimple>
      <w:r>
        <w:t>. Posibles endpoints para la gestión de planes semanales</w:t>
      </w:r>
      <w:bookmarkEnd w:id="87"/>
    </w:p>
    <w:p w14:paraId="34843859" w14:textId="6ED5AA2D" w:rsidR="00FB41C8" w:rsidRDefault="00FB41C8" w:rsidP="00FB41C8">
      <w:pPr>
        <w:pStyle w:val="Prrafodelista"/>
        <w:numPr>
          <w:ilvl w:val="0"/>
          <w:numId w:val="17"/>
        </w:numPr>
        <w:jc w:val="left"/>
      </w:pPr>
      <w:r>
        <w:t xml:space="preserve">Endpoints </w:t>
      </w:r>
      <w:r w:rsidR="00003179">
        <w:t>relacionados con las dietas creadas por el profesional:</w:t>
      </w:r>
    </w:p>
    <w:p w14:paraId="56660E1B" w14:textId="4D194CB6" w:rsidR="000A2BDE" w:rsidRDefault="000A2BDE" w:rsidP="00DE5BB8">
      <w:pPr>
        <w:jc w:val="center"/>
      </w:pPr>
      <w:r w:rsidRPr="000A2BDE">
        <w:rPr>
          <w:noProof/>
        </w:rPr>
        <w:drawing>
          <wp:inline distT="0" distB="0" distL="0" distR="0" wp14:anchorId="65C2279F" wp14:editId="2E1EA98F">
            <wp:extent cx="5579745" cy="2672080"/>
            <wp:effectExtent l="0" t="0" r="1905" b="0"/>
            <wp:docPr id="35" name="Imagen 3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abla&#10;&#10;Descripción generada automáticamente"/>
                    <pic:cNvPicPr/>
                  </pic:nvPicPr>
                  <pic:blipFill>
                    <a:blip r:embed="rId58"/>
                    <a:stretch>
                      <a:fillRect/>
                    </a:stretch>
                  </pic:blipFill>
                  <pic:spPr>
                    <a:xfrm>
                      <a:off x="0" y="0"/>
                      <a:ext cx="5579745" cy="2672080"/>
                    </a:xfrm>
                    <a:prstGeom prst="rect">
                      <a:avLst/>
                    </a:prstGeom>
                  </pic:spPr>
                </pic:pic>
              </a:graphicData>
            </a:graphic>
          </wp:inline>
        </w:drawing>
      </w:r>
    </w:p>
    <w:p w14:paraId="5EA0CFE3" w14:textId="4EA92548" w:rsidR="008D59D0" w:rsidRDefault="008D59D0" w:rsidP="008D59D0">
      <w:pPr>
        <w:pStyle w:val="Descripcin"/>
      </w:pPr>
      <w:bookmarkStart w:id="88" w:name="_Toc105359525"/>
      <w:r>
        <w:t xml:space="preserve">Tabla </w:t>
      </w:r>
      <w:fldSimple w:instr=" SEQ Tabla \* ARABIC ">
        <w:r w:rsidR="004D4FB8">
          <w:rPr>
            <w:noProof/>
          </w:rPr>
          <w:t>10</w:t>
        </w:r>
      </w:fldSimple>
      <w:r>
        <w:t>. Posibles endpoints</w:t>
      </w:r>
      <w:r>
        <w:rPr>
          <w:noProof/>
        </w:rPr>
        <w:t xml:space="preserve"> para la gestión de las dietas</w:t>
      </w:r>
      <w:bookmarkEnd w:id="88"/>
    </w:p>
    <w:p w14:paraId="7747E96D" w14:textId="1B47829B" w:rsidR="0017774D" w:rsidRDefault="0017774D" w:rsidP="00DE5BB8">
      <w:pPr>
        <w:jc w:val="center"/>
      </w:pPr>
    </w:p>
    <w:p w14:paraId="34BD8C88" w14:textId="5365BBA7" w:rsidR="0017774D" w:rsidRDefault="0017774D" w:rsidP="008D59D0"/>
    <w:p w14:paraId="00DCE4DE" w14:textId="0081BAEE" w:rsidR="0017774D" w:rsidRDefault="0017774D" w:rsidP="0017774D">
      <w:pPr>
        <w:pStyle w:val="Prrafodelista"/>
        <w:numPr>
          <w:ilvl w:val="0"/>
          <w:numId w:val="17"/>
        </w:numPr>
        <w:jc w:val="left"/>
      </w:pPr>
      <w:r>
        <w:lastRenderedPageBreak/>
        <w:t>Endpoints relacionados con las rutinas creadas por el profesional:</w:t>
      </w:r>
    </w:p>
    <w:p w14:paraId="102E0D9A" w14:textId="7C49C346" w:rsidR="000A2BDE" w:rsidRDefault="000A2BDE" w:rsidP="00DE5BB8">
      <w:pPr>
        <w:jc w:val="center"/>
      </w:pPr>
      <w:r w:rsidRPr="000A2BDE">
        <w:rPr>
          <w:noProof/>
        </w:rPr>
        <w:drawing>
          <wp:inline distT="0" distB="0" distL="0" distR="0" wp14:anchorId="5980F467" wp14:editId="55671407">
            <wp:extent cx="5579745" cy="3030855"/>
            <wp:effectExtent l="0" t="0" r="1905" b="0"/>
            <wp:docPr id="37" name="Imagen 3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abla&#10;&#10;Descripción generada automáticamente"/>
                    <pic:cNvPicPr/>
                  </pic:nvPicPr>
                  <pic:blipFill>
                    <a:blip r:embed="rId59"/>
                    <a:stretch>
                      <a:fillRect/>
                    </a:stretch>
                  </pic:blipFill>
                  <pic:spPr>
                    <a:xfrm>
                      <a:off x="0" y="0"/>
                      <a:ext cx="5579745" cy="3030855"/>
                    </a:xfrm>
                    <a:prstGeom prst="rect">
                      <a:avLst/>
                    </a:prstGeom>
                  </pic:spPr>
                </pic:pic>
              </a:graphicData>
            </a:graphic>
          </wp:inline>
        </w:drawing>
      </w:r>
    </w:p>
    <w:p w14:paraId="34D5536F" w14:textId="24B9EB21" w:rsidR="008D59D0" w:rsidRDefault="008D59D0" w:rsidP="008D59D0">
      <w:pPr>
        <w:pStyle w:val="Descripcin"/>
      </w:pPr>
      <w:bookmarkStart w:id="89" w:name="_Toc105359526"/>
      <w:r>
        <w:t xml:space="preserve">Tabla </w:t>
      </w:r>
      <w:fldSimple w:instr=" SEQ Tabla \* ARABIC ">
        <w:r w:rsidR="004D4FB8">
          <w:rPr>
            <w:noProof/>
          </w:rPr>
          <w:t>11</w:t>
        </w:r>
      </w:fldSimple>
      <w:r>
        <w:t xml:space="preserve">. </w:t>
      </w:r>
      <w:r w:rsidRPr="00AB6EEA">
        <w:t>Posibles endpoints para la gestión de</w:t>
      </w:r>
      <w:r>
        <w:t xml:space="preserve"> las rutinas</w:t>
      </w:r>
      <w:bookmarkEnd w:id="89"/>
    </w:p>
    <w:p w14:paraId="4519D672" w14:textId="11106060" w:rsidR="0017774D" w:rsidRDefault="0017774D" w:rsidP="0017774D">
      <w:pPr>
        <w:pStyle w:val="Prrafodelista"/>
        <w:numPr>
          <w:ilvl w:val="0"/>
          <w:numId w:val="17"/>
        </w:numPr>
        <w:jc w:val="left"/>
      </w:pPr>
      <w:r>
        <w:t>Endpoints relacionados con los ejercicios creados por el profesional:</w:t>
      </w:r>
    </w:p>
    <w:p w14:paraId="7CA0AEF9" w14:textId="58743826" w:rsidR="000A2BDE" w:rsidRDefault="000A2BDE" w:rsidP="00DE5BB8">
      <w:pPr>
        <w:jc w:val="center"/>
      </w:pPr>
      <w:r w:rsidRPr="000A2BDE">
        <w:rPr>
          <w:noProof/>
        </w:rPr>
        <w:drawing>
          <wp:inline distT="0" distB="0" distL="0" distR="0" wp14:anchorId="3BA04849" wp14:editId="66BA72E6">
            <wp:extent cx="5579745" cy="2582545"/>
            <wp:effectExtent l="0" t="0" r="1905" b="8255"/>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60"/>
                    <a:stretch>
                      <a:fillRect/>
                    </a:stretch>
                  </pic:blipFill>
                  <pic:spPr>
                    <a:xfrm>
                      <a:off x="0" y="0"/>
                      <a:ext cx="5579745" cy="2582545"/>
                    </a:xfrm>
                    <a:prstGeom prst="rect">
                      <a:avLst/>
                    </a:prstGeom>
                  </pic:spPr>
                </pic:pic>
              </a:graphicData>
            </a:graphic>
          </wp:inline>
        </w:drawing>
      </w:r>
    </w:p>
    <w:p w14:paraId="7D9AFA92" w14:textId="67895F10" w:rsidR="008D59D0" w:rsidRDefault="008D59D0" w:rsidP="008D59D0">
      <w:pPr>
        <w:pStyle w:val="Descripcin"/>
      </w:pPr>
      <w:bookmarkStart w:id="90" w:name="_Toc105359527"/>
      <w:r>
        <w:t xml:space="preserve">Tabla </w:t>
      </w:r>
      <w:fldSimple w:instr=" SEQ Tabla \* ARABIC ">
        <w:r w:rsidR="004D4FB8">
          <w:rPr>
            <w:noProof/>
          </w:rPr>
          <w:t>12</w:t>
        </w:r>
      </w:fldSimple>
      <w:r>
        <w:t xml:space="preserve">. </w:t>
      </w:r>
      <w:r w:rsidRPr="00590A40">
        <w:t>Posibles endpoints para la gestión de</w:t>
      </w:r>
      <w:r>
        <w:t xml:space="preserve"> los ejercicios</w:t>
      </w:r>
      <w:bookmarkEnd w:id="90"/>
    </w:p>
    <w:p w14:paraId="78CAE3F6" w14:textId="5FA3E4B5" w:rsidR="0017774D" w:rsidRDefault="0017774D" w:rsidP="00DE5BB8">
      <w:pPr>
        <w:jc w:val="center"/>
      </w:pPr>
    </w:p>
    <w:p w14:paraId="2D89E8B8" w14:textId="10B32E1B" w:rsidR="0017774D" w:rsidRDefault="0017774D" w:rsidP="0017774D">
      <w:pPr>
        <w:pStyle w:val="Prrafodelista"/>
        <w:numPr>
          <w:ilvl w:val="0"/>
          <w:numId w:val="17"/>
        </w:numPr>
        <w:jc w:val="left"/>
      </w:pPr>
      <w:r>
        <w:lastRenderedPageBreak/>
        <w:t>Enpoints relacionados con las recetas creadas por el profesional:</w:t>
      </w:r>
    </w:p>
    <w:p w14:paraId="4262AEB2" w14:textId="4A4C7E39" w:rsidR="006B1FB8" w:rsidRDefault="000A2BDE" w:rsidP="009551B9">
      <w:pPr>
        <w:jc w:val="center"/>
      </w:pPr>
      <w:r w:rsidRPr="000A2BDE">
        <w:rPr>
          <w:noProof/>
        </w:rPr>
        <w:drawing>
          <wp:inline distT="0" distB="0" distL="0" distR="0" wp14:anchorId="57E3B7BA" wp14:editId="248338AD">
            <wp:extent cx="5579745" cy="2490470"/>
            <wp:effectExtent l="0" t="0" r="1905" b="5080"/>
            <wp:docPr id="40" name="Imagen 4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abla&#10;&#10;Descripción generada automáticamente"/>
                    <pic:cNvPicPr/>
                  </pic:nvPicPr>
                  <pic:blipFill>
                    <a:blip r:embed="rId61"/>
                    <a:stretch>
                      <a:fillRect/>
                    </a:stretch>
                  </pic:blipFill>
                  <pic:spPr>
                    <a:xfrm>
                      <a:off x="0" y="0"/>
                      <a:ext cx="5579745" cy="2490470"/>
                    </a:xfrm>
                    <a:prstGeom prst="rect">
                      <a:avLst/>
                    </a:prstGeom>
                  </pic:spPr>
                </pic:pic>
              </a:graphicData>
            </a:graphic>
          </wp:inline>
        </w:drawing>
      </w:r>
    </w:p>
    <w:p w14:paraId="0CE1B42A" w14:textId="650987EA" w:rsidR="009551B9" w:rsidRDefault="008D59D0" w:rsidP="008D59D0">
      <w:pPr>
        <w:pStyle w:val="Descripcin"/>
      </w:pPr>
      <w:bookmarkStart w:id="91" w:name="_Toc105359528"/>
      <w:r>
        <w:t xml:space="preserve">Tabla </w:t>
      </w:r>
      <w:fldSimple w:instr=" SEQ Tabla \* ARABIC ">
        <w:r w:rsidR="004D4FB8">
          <w:rPr>
            <w:noProof/>
          </w:rPr>
          <w:t>13</w:t>
        </w:r>
      </w:fldSimple>
      <w:r>
        <w:t xml:space="preserve">. </w:t>
      </w:r>
      <w:r w:rsidRPr="00BD18E6">
        <w:t>Posibles endpoints para la gestión de</w:t>
      </w:r>
      <w:r>
        <w:t xml:space="preserve"> las recetas</w:t>
      </w:r>
      <w:bookmarkEnd w:id="91"/>
    </w:p>
    <w:p w14:paraId="062DF735" w14:textId="1E21F26C" w:rsidR="0080638C" w:rsidRDefault="006D4A38" w:rsidP="00143ED9">
      <w:pPr>
        <w:pStyle w:val="Ttulo3"/>
      </w:pPr>
      <w:bookmarkStart w:id="92" w:name="_Toc105359452"/>
      <w:r>
        <w:t xml:space="preserve">API </w:t>
      </w:r>
      <w:r w:rsidR="00F33BC4">
        <w:t xml:space="preserve">externa </w:t>
      </w:r>
      <w:r w:rsidR="00E42B8E">
        <w:t>–</w:t>
      </w:r>
      <w:r w:rsidR="00F33BC4">
        <w:t xml:space="preserve"> </w:t>
      </w:r>
      <w:r>
        <w:t>S</w:t>
      </w:r>
      <w:r w:rsidR="00F33BC4">
        <w:t>poonacular</w:t>
      </w:r>
      <w:bookmarkEnd w:id="92"/>
    </w:p>
    <w:p w14:paraId="3C0A0561" w14:textId="14ED05E5" w:rsidR="00E42B8E" w:rsidRDefault="008F0174" w:rsidP="00E42B8E">
      <w:r>
        <w:t xml:space="preserve">Como ya se había indicado anteriormente, en la sección de descripción de tecnologías usadas en el proyecto, se ha hecho uso de la API </w:t>
      </w:r>
      <w:r w:rsidR="00900917">
        <w:t xml:space="preserve">REST </w:t>
      </w:r>
      <w:r>
        <w:t>de Spoonacular para desarrollar la herramienta para buscar recetas.</w:t>
      </w:r>
    </w:p>
    <w:p w14:paraId="3828DEB9" w14:textId="0AADFD8B" w:rsidR="00772D5B" w:rsidRDefault="00772D5B" w:rsidP="00E42B8E">
      <w:r>
        <w:t>Spoonacular es una empresa que cuenta con una gran base de datos de recetas y productos alimenticios. Entre los servicios que ofrecen está su API, pensada para que programadores puedan hacer</w:t>
      </w:r>
      <w:r w:rsidR="00900917">
        <w:t xml:space="preserve"> uso</w:t>
      </w:r>
      <w:r>
        <w:t xml:space="preserve"> de la información almacenada en su de base de datos para crear aplicaciones </w:t>
      </w:r>
      <w:r w:rsidR="00900917">
        <w:t>y</w:t>
      </w:r>
      <w:r>
        <w:t xml:space="preserve"> plataformas web.</w:t>
      </w:r>
    </w:p>
    <w:p w14:paraId="1F35C65A" w14:textId="072DDDA2" w:rsidR="00426679" w:rsidRDefault="00426679" w:rsidP="00E42B8E">
      <w:r>
        <w:t>En esta primera versión de la plataforma se ha utilizado la API para que el usuario pueda buscar recetas según los siguientes parámetros:</w:t>
      </w:r>
    </w:p>
    <w:p w14:paraId="059C564A" w14:textId="41E66B3D" w:rsidR="00426679" w:rsidRDefault="00426679" w:rsidP="00386315">
      <w:pPr>
        <w:pStyle w:val="Prrafodelista"/>
        <w:numPr>
          <w:ilvl w:val="0"/>
          <w:numId w:val="14"/>
        </w:numPr>
      </w:pPr>
      <w:r>
        <w:t>Ingredientes</w:t>
      </w:r>
    </w:p>
    <w:p w14:paraId="3FACDBBA" w14:textId="2C6298B0" w:rsidR="00426679" w:rsidRDefault="00426679" w:rsidP="00386315">
      <w:pPr>
        <w:pStyle w:val="Prrafodelista"/>
        <w:numPr>
          <w:ilvl w:val="0"/>
          <w:numId w:val="14"/>
        </w:numPr>
      </w:pPr>
      <w:r>
        <w:t>Tipo de cocina</w:t>
      </w:r>
    </w:p>
    <w:p w14:paraId="5D8871C6" w14:textId="7F20172D" w:rsidR="00426679" w:rsidRDefault="00426679" w:rsidP="00386315">
      <w:pPr>
        <w:pStyle w:val="Prrafodelista"/>
        <w:numPr>
          <w:ilvl w:val="0"/>
          <w:numId w:val="14"/>
        </w:numPr>
      </w:pPr>
      <w:r>
        <w:t>Tipo de comida</w:t>
      </w:r>
    </w:p>
    <w:p w14:paraId="337C49B0" w14:textId="0A7B042C" w:rsidR="00426679" w:rsidRDefault="00426679" w:rsidP="00386315">
      <w:pPr>
        <w:pStyle w:val="Prrafodelista"/>
        <w:numPr>
          <w:ilvl w:val="0"/>
          <w:numId w:val="14"/>
        </w:numPr>
      </w:pPr>
      <w:r>
        <w:t>Alergias / intolerancias</w:t>
      </w:r>
    </w:p>
    <w:p w14:paraId="64969F98" w14:textId="6F1EE4FB" w:rsidR="00A67330" w:rsidRDefault="00426679" w:rsidP="00426679">
      <w:r>
        <w:lastRenderedPageBreak/>
        <w:t xml:space="preserve">Una vez el usuario ha introducido o seleccionado dichos parámetros, se pide </w:t>
      </w:r>
      <w:r w:rsidR="00460B63">
        <w:t xml:space="preserve">a la API </w:t>
      </w:r>
      <w:r>
        <w:t>mediante un</w:t>
      </w:r>
      <w:r w:rsidR="00460B63">
        <w:t>a petición</w:t>
      </w:r>
      <w:r>
        <w:t xml:space="preserve"> GET</w:t>
      </w:r>
      <w:r w:rsidR="0039702E">
        <w:t xml:space="preserve"> (recibir información sobre un recurso)</w:t>
      </w:r>
      <w:r>
        <w:t xml:space="preserve"> si tiene alguna receta en su base de datos que cumpla con los parámetros establecidos. Si hay alguna receta, será devuelta por la API en formato JSON</w:t>
      </w:r>
      <w:r w:rsidR="00CA7C7D">
        <w:t xml:space="preserve">, </w:t>
      </w:r>
      <w:r>
        <w:t xml:space="preserve">que luego será mostrada al usuario en la plataforma. En el caso de no tener ninguna receta que cumpla con todos los parámetros, </w:t>
      </w:r>
      <w:r w:rsidR="002E55D0">
        <w:t xml:space="preserve">se devolverán recetas que cumplan con alguno de los </w:t>
      </w:r>
      <w:r w:rsidR="00CA7C7D">
        <w:t xml:space="preserve">otros </w:t>
      </w:r>
      <w:r w:rsidR="002E55D0">
        <w:t>parámetros introducidos.</w:t>
      </w:r>
    </w:p>
    <w:p w14:paraId="34C2C869" w14:textId="7EE636B2" w:rsidR="002E55D0" w:rsidRDefault="002E55D0" w:rsidP="002E55D0">
      <w:pPr>
        <w:jc w:val="center"/>
      </w:pPr>
      <w:r w:rsidRPr="002E55D0">
        <w:rPr>
          <w:noProof/>
        </w:rPr>
        <w:drawing>
          <wp:inline distT="0" distB="0" distL="0" distR="0" wp14:anchorId="09F2A369" wp14:editId="76DAD1BE">
            <wp:extent cx="4662054" cy="1634133"/>
            <wp:effectExtent l="0" t="0" r="5715" b="4445"/>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62"/>
                    <a:stretch>
                      <a:fillRect/>
                    </a:stretch>
                  </pic:blipFill>
                  <pic:spPr>
                    <a:xfrm>
                      <a:off x="0" y="0"/>
                      <a:ext cx="4673088" cy="1638001"/>
                    </a:xfrm>
                    <a:prstGeom prst="rect">
                      <a:avLst/>
                    </a:prstGeom>
                  </pic:spPr>
                </pic:pic>
              </a:graphicData>
            </a:graphic>
          </wp:inline>
        </w:drawing>
      </w:r>
    </w:p>
    <w:p w14:paraId="60CD4D90" w14:textId="1C2AD2C2" w:rsidR="002E152C" w:rsidRPr="00E42B8E" w:rsidRDefault="002E152C" w:rsidP="002E152C">
      <w:pPr>
        <w:pStyle w:val="Descripcin"/>
      </w:pPr>
      <w:bookmarkStart w:id="93" w:name="_Toc105359499"/>
      <w:r>
        <w:t xml:space="preserve">Ilustración </w:t>
      </w:r>
      <w:fldSimple w:instr=" SEQ Ilustración \* ARABIC ">
        <w:r w:rsidR="004D4FB8">
          <w:rPr>
            <w:noProof/>
          </w:rPr>
          <w:t>33</w:t>
        </w:r>
      </w:fldSimple>
      <w:r>
        <w:t>. Arquitectura del modelo API REST</w:t>
      </w:r>
      <w:bookmarkEnd w:id="93"/>
    </w:p>
    <w:p w14:paraId="1C8210E4" w14:textId="0378177A" w:rsidR="004731F2" w:rsidRPr="004731F2" w:rsidRDefault="006D4A38" w:rsidP="004731F2">
      <w:pPr>
        <w:pStyle w:val="Ttulo2"/>
      </w:pPr>
      <w:bookmarkStart w:id="94" w:name="_Toc105359453"/>
      <w:r>
        <w:lastRenderedPageBreak/>
        <w:t>I</w:t>
      </w:r>
      <w:r w:rsidR="006D70F1">
        <w:t>nterfaz</w:t>
      </w:r>
      <w:bookmarkEnd w:id="94"/>
    </w:p>
    <w:p w14:paraId="3CAFEC23" w14:textId="75ED4B9A" w:rsidR="007D44C1" w:rsidRPr="007D44C1" w:rsidRDefault="007D44C1" w:rsidP="007D44C1">
      <w:pPr>
        <w:pStyle w:val="Ttulo3"/>
      </w:pPr>
      <w:bookmarkStart w:id="95" w:name="_Toc105359454"/>
      <w:r>
        <w:t>Interfaz principal</w:t>
      </w:r>
      <w:bookmarkEnd w:id="95"/>
    </w:p>
    <w:p w14:paraId="21583DD4" w14:textId="77777777" w:rsidR="007E6E7D" w:rsidRDefault="007E6E7D" w:rsidP="007E6E7D">
      <w:pPr>
        <w:jc w:val="center"/>
      </w:pPr>
      <w:r w:rsidRPr="0093067C">
        <w:rPr>
          <w:noProof/>
        </w:rPr>
        <w:drawing>
          <wp:inline distT="0" distB="0" distL="0" distR="0" wp14:anchorId="2249946C" wp14:editId="7BCFAFEC">
            <wp:extent cx="5579745" cy="3011805"/>
            <wp:effectExtent l="0" t="0" r="1905" b="0"/>
            <wp:docPr id="59" name="Imagen 5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Sitio web&#10;&#10;Descripción generada automáticamente"/>
                    <pic:cNvPicPr/>
                  </pic:nvPicPr>
                  <pic:blipFill>
                    <a:blip r:embed="rId63"/>
                    <a:stretch>
                      <a:fillRect/>
                    </a:stretch>
                  </pic:blipFill>
                  <pic:spPr>
                    <a:xfrm>
                      <a:off x="0" y="0"/>
                      <a:ext cx="5579745" cy="3011805"/>
                    </a:xfrm>
                    <a:prstGeom prst="rect">
                      <a:avLst/>
                    </a:prstGeom>
                  </pic:spPr>
                </pic:pic>
              </a:graphicData>
            </a:graphic>
          </wp:inline>
        </w:drawing>
      </w:r>
    </w:p>
    <w:p w14:paraId="5148BB1E" w14:textId="6DC42A9B" w:rsidR="007E6E7D" w:rsidRDefault="007E6E7D" w:rsidP="007E6E7D">
      <w:pPr>
        <w:pStyle w:val="Descripcin"/>
      </w:pPr>
      <w:bookmarkStart w:id="96" w:name="_Toc105359500"/>
      <w:r>
        <w:t xml:space="preserve">Ilustración </w:t>
      </w:r>
      <w:r w:rsidR="00203571">
        <w:fldChar w:fldCharType="begin"/>
      </w:r>
      <w:r w:rsidR="00203571">
        <w:instrText xml:space="preserve"> SEQ Ilustración \* ARABIC </w:instrText>
      </w:r>
      <w:r w:rsidR="00203571">
        <w:fldChar w:fldCharType="separate"/>
      </w:r>
      <w:r w:rsidR="004D4FB8">
        <w:rPr>
          <w:noProof/>
        </w:rPr>
        <w:t>34</w:t>
      </w:r>
      <w:r w:rsidR="00203571">
        <w:rPr>
          <w:noProof/>
        </w:rPr>
        <w:fldChar w:fldCharType="end"/>
      </w:r>
      <w:r>
        <w:t>. Interfaz de la página principal</w:t>
      </w:r>
      <w:bookmarkEnd w:id="96"/>
    </w:p>
    <w:p w14:paraId="6E3F4437" w14:textId="77777777" w:rsidR="007E6E7D" w:rsidRPr="00E72E1F" w:rsidRDefault="007E6E7D" w:rsidP="007E6E7D"/>
    <w:p w14:paraId="0C28D56A" w14:textId="77777777" w:rsidR="007E6E7D" w:rsidRDefault="007E6E7D" w:rsidP="007E6E7D">
      <w:pPr>
        <w:pStyle w:val="Descripcin"/>
      </w:pPr>
      <w:r w:rsidRPr="00751919">
        <w:rPr>
          <w:noProof/>
        </w:rPr>
        <w:drawing>
          <wp:inline distT="0" distB="0" distL="0" distR="0" wp14:anchorId="699CF5E1" wp14:editId="4591B066">
            <wp:extent cx="5579745" cy="2768600"/>
            <wp:effectExtent l="0" t="0" r="1905"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64"/>
                    <a:stretch>
                      <a:fillRect/>
                    </a:stretch>
                  </pic:blipFill>
                  <pic:spPr>
                    <a:xfrm>
                      <a:off x="0" y="0"/>
                      <a:ext cx="5579745" cy="2768600"/>
                    </a:xfrm>
                    <a:prstGeom prst="rect">
                      <a:avLst/>
                    </a:prstGeom>
                  </pic:spPr>
                </pic:pic>
              </a:graphicData>
            </a:graphic>
          </wp:inline>
        </w:drawing>
      </w:r>
    </w:p>
    <w:p w14:paraId="158FF87C" w14:textId="1AB429D1" w:rsidR="007E6E7D" w:rsidRPr="00E72E1F" w:rsidRDefault="007E6E7D" w:rsidP="007E6E7D">
      <w:pPr>
        <w:pStyle w:val="Descripcin"/>
      </w:pPr>
      <w:bookmarkStart w:id="97" w:name="_Toc105359501"/>
      <w:r>
        <w:t xml:space="preserve">Ilustración </w:t>
      </w:r>
      <w:r w:rsidR="00203571">
        <w:fldChar w:fldCharType="begin"/>
      </w:r>
      <w:r w:rsidR="00203571">
        <w:instrText xml:space="preserve"> SEQ Ilustración \* ARABIC </w:instrText>
      </w:r>
      <w:r w:rsidR="00203571">
        <w:fldChar w:fldCharType="separate"/>
      </w:r>
      <w:r w:rsidR="004D4FB8">
        <w:rPr>
          <w:noProof/>
        </w:rPr>
        <w:t>35</w:t>
      </w:r>
      <w:r w:rsidR="00203571">
        <w:rPr>
          <w:noProof/>
        </w:rPr>
        <w:fldChar w:fldCharType="end"/>
      </w:r>
      <w:r>
        <w:t>. Interfaz para el acceso de un usuario</w:t>
      </w:r>
      <w:bookmarkEnd w:id="97"/>
    </w:p>
    <w:p w14:paraId="4F3C70A2" w14:textId="77777777" w:rsidR="007E6E7D" w:rsidRDefault="007E6E7D" w:rsidP="007E6E7D">
      <w:pPr>
        <w:jc w:val="center"/>
      </w:pPr>
      <w:r w:rsidRPr="00F513D5">
        <w:rPr>
          <w:noProof/>
        </w:rPr>
        <w:lastRenderedPageBreak/>
        <w:drawing>
          <wp:inline distT="0" distB="0" distL="0" distR="0" wp14:anchorId="012915F8" wp14:editId="203C8790">
            <wp:extent cx="5579745" cy="2745105"/>
            <wp:effectExtent l="0" t="0" r="1905" b="0"/>
            <wp:docPr id="64" name="Imagen 64"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magen que contiene Icono&#10;&#10;Descripción generada automáticamente"/>
                    <pic:cNvPicPr/>
                  </pic:nvPicPr>
                  <pic:blipFill>
                    <a:blip r:embed="rId65"/>
                    <a:stretch>
                      <a:fillRect/>
                    </a:stretch>
                  </pic:blipFill>
                  <pic:spPr>
                    <a:xfrm>
                      <a:off x="0" y="0"/>
                      <a:ext cx="5579745" cy="2745105"/>
                    </a:xfrm>
                    <a:prstGeom prst="rect">
                      <a:avLst/>
                    </a:prstGeom>
                  </pic:spPr>
                </pic:pic>
              </a:graphicData>
            </a:graphic>
          </wp:inline>
        </w:drawing>
      </w:r>
    </w:p>
    <w:p w14:paraId="5CB9CA8C" w14:textId="5EBD3A30" w:rsidR="007E6E7D" w:rsidRPr="00F513D5" w:rsidRDefault="007E6E7D" w:rsidP="007E6E7D">
      <w:pPr>
        <w:pStyle w:val="Descripcin"/>
      </w:pPr>
      <w:bookmarkStart w:id="98" w:name="_Toc105359502"/>
      <w:r>
        <w:t xml:space="preserve">Ilustración </w:t>
      </w:r>
      <w:r w:rsidR="00203571">
        <w:fldChar w:fldCharType="begin"/>
      </w:r>
      <w:r w:rsidR="00203571">
        <w:instrText xml:space="preserve"> SEQ Ilustración \* ARABIC </w:instrText>
      </w:r>
      <w:r w:rsidR="00203571">
        <w:fldChar w:fldCharType="separate"/>
      </w:r>
      <w:r w:rsidR="004D4FB8">
        <w:rPr>
          <w:noProof/>
        </w:rPr>
        <w:t>36</w:t>
      </w:r>
      <w:r w:rsidR="00203571">
        <w:rPr>
          <w:noProof/>
        </w:rPr>
        <w:fldChar w:fldCharType="end"/>
      </w:r>
      <w:r>
        <w:t>. Interfaz p</w:t>
      </w:r>
      <w:r w:rsidR="00DE4F82">
        <w:t>a</w:t>
      </w:r>
      <w:r>
        <w:t>ra el registro de un usuario</w:t>
      </w:r>
      <w:r w:rsidR="00E742D1">
        <w:t xml:space="preserve"> I</w:t>
      </w:r>
      <w:bookmarkEnd w:id="98"/>
    </w:p>
    <w:p w14:paraId="5E9C3293" w14:textId="77777777" w:rsidR="007E6E7D" w:rsidRDefault="007E6E7D" w:rsidP="007E6E7D"/>
    <w:p w14:paraId="294D29D0" w14:textId="77777777" w:rsidR="007E6E7D" w:rsidRDefault="007E6E7D" w:rsidP="007E6E7D">
      <w:pPr>
        <w:jc w:val="center"/>
      </w:pPr>
      <w:r w:rsidRPr="00751919">
        <w:rPr>
          <w:noProof/>
        </w:rPr>
        <w:drawing>
          <wp:inline distT="0" distB="0" distL="0" distR="0" wp14:anchorId="4D296931" wp14:editId="48B565E3">
            <wp:extent cx="5579745" cy="2786380"/>
            <wp:effectExtent l="0" t="0" r="1905"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66"/>
                    <a:stretch>
                      <a:fillRect/>
                    </a:stretch>
                  </pic:blipFill>
                  <pic:spPr>
                    <a:xfrm>
                      <a:off x="0" y="0"/>
                      <a:ext cx="5579745" cy="2786380"/>
                    </a:xfrm>
                    <a:prstGeom prst="rect">
                      <a:avLst/>
                    </a:prstGeom>
                  </pic:spPr>
                </pic:pic>
              </a:graphicData>
            </a:graphic>
          </wp:inline>
        </w:drawing>
      </w:r>
    </w:p>
    <w:p w14:paraId="1049E66F" w14:textId="0CAEDFAB" w:rsidR="007E6E7D" w:rsidRDefault="007E6E7D" w:rsidP="007E6E7D">
      <w:pPr>
        <w:pStyle w:val="Descripcin"/>
      </w:pPr>
      <w:bookmarkStart w:id="99" w:name="_Toc105359503"/>
      <w:r>
        <w:t xml:space="preserve">Ilustración </w:t>
      </w:r>
      <w:r w:rsidR="00203571">
        <w:fldChar w:fldCharType="begin"/>
      </w:r>
      <w:r w:rsidR="00203571">
        <w:instrText xml:space="preserve"> SEQ Ilustración \* ARABIC </w:instrText>
      </w:r>
      <w:r w:rsidR="00203571">
        <w:fldChar w:fldCharType="separate"/>
      </w:r>
      <w:r w:rsidR="004D4FB8">
        <w:rPr>
          <w:noProof/>
        </w:rPr>
        <w:t>37</w:t>
      </w:r>
      <w:r w:rsidR="00203571">
        <w:rPr>
          <w:noProof/>
        </w:rPr>
        <w:fldChar w:fldCharType="end"/>
      </w:r>
      <w:r>
        <w:t>. Interfaz para el registro de un usuario</w:t>
      </w:r>
      <w:r w:rsidR="00E742D1">
        <w:t xml:space="preserve"> II</w:t>
      </w:r>
      <w:bookmarkEnd w:id="99"/>
    </w:p>
    <w:p w14:paraId="7E19E9F1" w14:textId="77777777" w:rsidR="007E6E7D" w:rsidRDefault="007E6E7D" w:rsidP="007E6E7D">
      <w:pPr>
        <w:pStyle w:val="Ttulo3"/>
      </w:pPr>
      <w:bookmarkStart w:id="100" w:name="_Toc105359455"/>
      <w:r>
        <w:lastRenderedPageBreak/>
        <w:t>Interfaz para los profesionales</w:t>
      </w:r>
      <w:bookmarkEnd w:id="100"/>
    </w:p>
    <w:p w14:paraId="4330B68A" w14:textId="77777777" w:rsidR="007E6E7D" w:rsidRDefault="007E6E7D" w:rsidP="007E6E7D">
      <w:pPr>
        <w:jc w:val="center"/>
      </w:pPr>
      <w:r w:rsidRPr="00751919">
        <w:rPr>
          <w:noProof/>
        </w:rPr>
        <w:drawing>
          <wp:inline distT="0" distB="0" distL="0" distR="0" wp14:anchorId="721298F8" wp14:editId="4E834453">
            <wp:extent cx="5579745" cy="2837180"/>
            <wp:effectExtent l="0" t="0" r="1905" b="1270"/>
            <wp:docPr id="51" name="Imagen 5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 Word&#10;&#10;Descripción generada automáticamente"/>
                    <pic:cNvPicPr/>
                  </pic:nvPicPr>
                  <pic:blipFill>
                    <a:blip r:embed="rId67"/>
                    <a:stretch>
                      <a:fillRect/>
                    </a:stretch>
                  </pic:blipFill>
                  <pic:spPr>
                    <a:xfrm>
                      <a:off x="0" y="0"/>
                      <a:ext cx="5579745" cy="2837180"/>
                    </a:xfrm>
                    <a:prstGeom prst="rect">
                      <a:avLst/>
                    </a:prstGeom>
                  </pic:spPr>
                </pic:pic>
              </a:graphicData>
            </a:graphic>
          </wp:inline>
        </w:drawing>
      </w:r>
    </w:p>
    <w:p w14:paraId="3ED7ACDE" w14:textId="600AD29E" w:rsidR="007E6E7D" w:rsidRDefault="007E6E7D" w:rsidP="007E6E7D">
      <w:pPr>
        <w:pStyle w:val="Descripcin"/>
      </w:pPr>
      <w:bookmarkStart w:id="101" w:name="_Toc105359504"/>
      <w:r>
        <w:t xml:space="preserve">Ilustración </w:t>
      </w:r>
      <w:r w:rsidR="00203571">
        <w:fldChar w:fldCharType="begin"/>
      </w:r>
      <w:r w:rsidR="00203571">
        <w:instrText xml:space="preserve"> SEQ Ilustración \* ARABIC </w:instrText>
      </w:r>
      <w:r w:rsidR="00203571">
        <w:fldChar w:fldCharType="separate"/>
      </w:r>
      <w:r w:rsidR="004D4FB8">
        <w:rPr>
          <w:noProof/>
        </w:rPr>
        <w:t>38</w:t>
      </w:r>
      <w:r w:rsidR="00203571">
        <w:rPr>
          <w:noProof/>
        </w:rPr>
        <w:fldChar w:fldCharType="end"/>
      </w:r>
      <w:r>
        <w:t>. Interfaz para visualizar a los clientes</w:t>
      </w:r>
      <w:bookmarkEnd w:id="101"/>
    </w:p>
    <w:p w14:paraId="730F873A" w14:textId="77777777" w:rsidR="007E6E7D" w:rsidRDefault="007E6E7D" w:rsidP="007E6E7D">
      <w:pPr>
        <w:jc w:val="center"/>
      </w:pPr>
      <w:r w:rsidRPr="00751919">
        <w:rPr>
          <w:noProof/>
        </w:rPr>
        <w:drawing>
          <wp:inline distT="0" distB="0" distL="0" distR="0" wp14:anchorId="1CE10317" wp14:editId="7F404226">
            <wp:extent cx="5579745" cy="2851150"/>
            <wp:effectExtent l="0" t="0" r="1905" b="6350"/>
            <wp:docPr id="52" name="Imagen 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pic:nvPicPr>
                  <pic:blipFill>
                    <a:blip r:embed="rId68"/>
                    <a:stretch>
                      <a:fillRect/>
                    </a:stretch>
                  </pic:blipFill>
                  <pic:spPr>
                    <a:xfrm>
                      <a:off x="0" y="0"/>
                      <a:ext cx="5579745" cy="2851150"/>
                    </a:xfrm>
                    <a:prstGeom prst="rect">
                      <a:avLst/>
                    </a:prstGeom>
                  </pic:spPr>
                </pic:pic>
              </a:graphicData>
            </a:graphic>
          </wp:inline>
        </w:drawing>
      </w:r>
    </w:p>
    <w:p w14:paraId="35C3C052" w14:textId="47B8594A" w:rsidR="007E6E7D" w:rsidRDefault="007E6E7D" w:rsidP="007E6E7D">
      <w:pPr>
        <w:pStyle w:val="Descripcin"/>
      </w:pPr>
      <w:bookmarkStart w:id="102" w:name="_Toc105359505"/>
      <w:r>
        <w:t xml:space="preserve">Ilustración </w:t>
      </w:r>
      <w:r w:rsidR="00203571">
        <w:fldChar w:fldCharType="begin"/>
      </w:r>
      <w:r w:rsidR="00203571">
        <w:instrText xml:space="preserve"> SEQ Ilustración \* ARABIC </w:instrText>
      </w:r>
      <w:r w:rsidR="00203571">
        <w:fldChar w:fldCharType="separate"/>
      </w:r>
      <w:r w:rsidR="004D4FB8">
        <w:rPr>
          <w:noProof/>
        </w:rPr>
        <w:t>39</w:t>
      </w:r>
      <w:r w:rsidR="00203571">
        <w:rPr>
          <w:noProof/>
        </w:rPr>
        <w:fldChar w:fldCharType="end"/>
      </w:r>
      <w:r>
        <w:t>. Interfaz para visualizar las dietas</w:t>
      </w:r>
      <w:bookmarkEnd w:id="102"/>
    </w:p>
    <w:p w14:paraId="31B5D432" w14:textId="77777777" w:rsidR="007E6E7D" w:rsidRDefault="007E6E7D" w:rsidP="007E6E7D">
      <w:pPr>
        <w:jc w:val="center"/>
      </w:pPr>
      <w:r w:rsidRPr="0093067C">
        <w:rPr>
          <w:noProof/>
        </w:rPr>
        <w:lastRenderedPageBreak/>
        <w:drawing>
          <wp:inline distT="0" distB="0" distL="0" distR="0" wp14:anchorId="5F369FDE" wp14:editId="4D9FEF6C">
            <wp:extent cx="5579745" cy="2827020"/>
            <wp:effectExtent l="0" t="0" r="1905" b="0"/>
            <wp:docPr id="54" name="Imagen 5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 Chat o mensaje de texto&#10;&#10;Descripción generada automáticamente"/>
                    <pic:cNvPicPr/>
                  </pic:nvPicPr>
                  <pic:blipFill>
                    <a:blip r:embed="rId69"/>
                    <a:stretch>
                      <a:fillRect/>
                    </a:stretch>
                  </pic:blipFill>
                  <pic:spPr>
                    <a:xfrm>
                      <a:off x="0" y="0"/>
                      <a:ext cx="5579745" cy="2827020"/>
                    </a:xfrm>
                    <a:prstGeom prst="rect">
                      <a:avLst/>
                    </a:prstGeom>
                  </pic:spPr>
                </pic:pic>
              </a:graphicData>
            </a:graphic>
          </wp:inline>
        </w:drawing>
      </w:r>
    </w:p>
    <w:p w14:paraId="279A43CE" w14:textId="5D014D9C" w:rsidR="007E6E7D" w:rsidRDefault="007E6E7D" w:rsidP="007E6E7D">
      <w:pPr>
        <w:pStyle w:val="Descripcin"/>
      </w:pPr>
      <w:bookmarkStart w:id="103" w:name="_Toc105359506"/>
      <w:r>
        <w:t xml:space="preserve">Ilustración </w:t>
      </w:r>
      <w:r w:rsidR="00203571">
        <w:fldChar w:fldCharType="begin"/>
      </w:r>
      <w:r w:rsidR="00203571">
        <w:instrText xml:space="preserve"> SEQ Ilustración \* ARABIC </w:instrText>
      </w:r>
      <w:r w:rsidR="00203571">
        <w:fldChar w:fldCharType="separate"/>
      </w:r>
      <w:r w:rsidR="004D4FB8">
        <w:rPr>
          <w:noProof/>
        </w:rPr>
        <w:t>40</w:t>
      </w:r>
      <w:r w:rsidR="00203571">
        <w:rPr>
          <w:noProof/>
        </w:rPr>
        <w:fldChar w:fldCharType="end"/>
      </w:r>
      <w:r>
        <w:t>. Interfaz para visualizar las recetas</w:t>
      </w:r>
      <w:bookmarkEnd w:id="103"/>
    </w:p>
    <w:p w14:paraId="6427EDCE" w14:textId="77777777" w:rsidR="007E6E7D" w:rsidRDefault="007E6E7D" w:rsidP="007E6E7D">
      <w:pPr>
        <w:jc w:val="center"/>
      </w:pPr>
      <w:r w:rsidRPr="0093067C">
        <w:rPr>
          <w:noProof/>
        </w:rPr>
        <w:drawing>
          <wp:inline distT="0" distB="0" distL="0" distR="0" wp14:anchorId="0BB0F208" wp14:editId="1E41D0AF">
            <wp:extent cx="5579745" cy="2880995"/>
            <wp:effectExtent l="0" t="0" r="1905" b="0"/>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pic:nvPicPr>
                  <pic:blipFill>
                    <a:blip r:embed="rId70"/>
                    <a:stretch>
                      <a:fillRect/>
                    </a:stretch>
                  </pic:blipFill>
                  <pic:spPr>
                    <a:xfrm>
                      <a:off x="0" y="0"/>
                      <a:ext cx="5579745" cy="2880995"/>
                    </a:xfrm>
                    <a:prstGeom prst="rect">
                      <a:avLst/>
                    </a:prstGeom>
                  </pic:spPr>
                </pic:pic>
              </a:graphicData>
            </a:graphic>
          </wp:inline>
        </w:drawing>
      </w:r>
    </w:p>
    <w:p w14:paraId="6ADAEBF9" w14:textId="60BD3F96" w:rsidR="007E6E7D" w:rsidRDefault="007E6E7D" w:rsidP="007E6E7D">
      <w:pPr>
        <w:pStyle w:val="Descripcin"/>
      </w:pPr>
      <w:bookmarkStart w:id="104" w:name="_Toc105359507"/>
      <w:r>
        <w:t xml:space="preserve">Ilustración </w:t>
      </w:r>
      <w:r w:rsidR="00203571">
        <w:fldChar w:fldCharType="begin"/>
      </w:r>
      <w:r w:rsidR="00203571">
        <w:instrText xml:space="preserve"> SEQ Ilustración \* ARABIC </w:instrText>
      </w:r>
      <w:r w:rsidR="00203571">
        <w:fldChar w:fldCharType="separate"/>
      </w:r>
      <w:r w:rsidR="004D4FB8">
        <w:rPr>
          <w:noProof/>
        </w:rPr>
        <w:t>41</w:t>
      </w:r>
      <w:r w:rsidR="00203571">
        <w:rPr>
          <w:noProof/>
        </w:rPr>
        <w:fldChar w:fldCharType="end"/>
      </w:r>
      <w:r>
        <w:t>. Interfaz para visualizar las rutinas</w:t>
      </w:r>
      <w:bookmarkEnd w:id="104"/>
    </w:p>
    <w:p w14:paraId="6B9B9E20" w14:textId="77777777" w:rsidR="007E6E7D" w:rsidRDefault="007E6E7D" w:rsidP="007E6E7D">
      <w:pPr>
        <w:jc w:val="center"/>
      </w:pPr>
      <w:r w:rsidRPr="0093067C">
        <w:rPr>
          <w:noProof/>
        </w:rPr>
        <w:lastRenderedPageBreak/>
        <w:drawing>
          <wp:inline distT="0" distB="0" distL="0" distR="0" wp14:anchorId="5DEF90C1" wp14:editId="4A912B62">
            <wp:extent cx="5579745" cy="2833370"/>
            <wp:effectExtent l="0" t="0" r="1905" b="5080"/>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71"/>
                    <a:stretch>
                      <a:fillRect/>
                    </a:stretch>
                  </pic:blipFill>
                  <pic:spPr>
                    <a:xfrm>
                      <a:off x="0" y="0"/>
                      <a:ext cx="5579745" cy="2833370"/>
                    </a:xfrm>
                    <a:prstGeom prst="rect">
                      <a:avLst/>
                    </a:prstGeom>
                  </pic:spPr>
                </pic:pic>
              </a:graphicData>
            </a:graphic>
          </wp:inline>
        </w:drawing>
      </w:r>
    </w:p>
    <w:p w14:paraId="4C0E1667" w14:textId="03FC8884" w:rsidR="007E6E7D" w:rsidRDefault="007E6E7D" w:rsidP="007E6E7D">
      <w:pPr>
        <w:pStyle w:val="Descripcin"/>
      </w:pPr>
      <w:bookmarkStart w:id="105" w:name="_Toc105359508"/>
      <w:r>
        <w:t xml:space="preserve">Ilustración </w:t>
      </w:r>
      <w:r w:rsidR="00203571">
        <w:fldChar w:fldCharType="begin"/>
      </w:r>
      <w:r w:rsidR="00203571">
        <w:instrText xml:space="preserve"> S</w:instrText>
      </w:r>
      <w:r w:rsidR="00203571">
        <w:instrText xml:space="preserve">EQ Ilustración \* ARABIC </w:instrText>
      </w:r>
      <w:r w:rsidR="00203571">
        <w:fldChar w:fldCharType="separate"/>
      </w:r>
      <w:r w:rsidR="004D4FB8">
        <w:rPr>
          <w:noProof/>
        </w:rPr>
        <w:t>42</w:t>
      </w:r>
      <w:r w:rsidR="00203571">
        <w:rPr>
          <w:noProof/>
        </w:rPr>
        <w:fldChar w:fldCharType="end"/>
      </w:r>
      <w:r>
        <w:t>. Interfaz para visualizar los ejercicios</w:t>
      </w:r>
      <w:bookmarkEnd w:id="105"/>
    </w:p>
    <w:p w14:paraId="537E5318" w14:textId="77777777" w:rsidR="007E6E7D" w:rsidRDefault="007E6E7D" w:rsidP="007E6E7D">
      <w:pPr>
        <w:jc w:val="center"/>
      </w:pPr>
      <w:r w:rsidRPr="0093067C">
        <w:rPr>
          <w:noProof/>
        </w:rPr>
        <w:drawing>
          <wp:inline distT="0" distB="0" distL="0" distR="0" wp14:anchorId="3E3A1E53" wp14:editId="56AA3A2E">
            <wp:extent cx="5579745" cy="2794000"/>
            <wp:effectExtent l="0" t="0" r="1905" b="6350"/>
            <wp:docPr id="57" name="Imagen 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10;&#10;Descripción generada automáticamente"/>
                    <pic:cNvPicPr/>
                  </pic:nvPicPr>
                  <pic:blipFill>
                    <a:blip r:embed="rId72"/>
                    <a:stretch>
                      <a:fillRect/>
                    </a:stretch>
                  </pic:blipFill>
                  <pic:spPr>
                    <a:xfrm>
                      <a:off x="0" y="0"/>
                      <a:ext cx="5579745" cy="2794000"/>
                    </a:xfrm>
                    <a:prstGeom prst="rect">
                      <a:avLst/>
                    </a:prstGeom>
                  </pic:spPr>
                </pic:pic>
              </a:graphicData>
            </a:graphic>
          </wp:inline>
        </w:drawing>
      </w:r>
    </w:p>
    <w:p w14:paraId="3046AC37" w14:textId="002F6330" w:rsidR="007E6E7D" w:rsidRDefault="007E6E7D" w:rsidP="007E6E7D">
      <w:pPr>
        <w:pStyle w:val="Descripcin"/>
      </w:pPr>
      <w:bookmarkStart w:id="106" w:name="_Toc105359509"/>
      <w:r>
        <w:t xml:space="preserve">Ilustración </w:t>
      </w:r>
      <w:r w:rsidR="00203571">
        <w:fldChar w:fldCharType="begin"/>
      </w:r>
      <w:r w:rsidR="00203571">
        <w:instrText xml:space="preserve"> SEQ Ilustración \* ARABIC </w:instrText>
      </w:r>
      <w:r w:rsidR="00203571">
        <w:fldChar w:fldCharType="separate"/>
      </w:r>
      <w:r w:rsidR="004D4FB8">
        <w:rPr>
          <w:noProof/>
        </w:rPr>
        <w:t>43</w:t>
      </w:r>
      <w:r w:rsidR="00203571">
        <w:rPr>
          <w:noProof/>
        </w:rPr>
        <w:fldChar w:fldCharType="end"/>
      </w:r>
      <w:r>
        <w:t>. Interfaz para visualizar los planes diarios</w:t>
      </w:r>
      <w:bookmarkEnd w:id="106"/>
    </w:p>
    <w:p w14:paraId="7CC94C49" w14:textId="321A627E" w:rsidR="007D44C1" w:rsidRDefault="007D44C1" w:rsidP="007D44C1">
      <w:pPr>
        <w:pStyle w:val="Ttulo3"/>
      </w:pPr>
      <w:bookmarkStart w:id="107" w:name="_Toc105359456"/>
      <w:r>
        <w:lastRenderedPageBreak/>
        <w:t>Interfaz para los clientes</w:t>
      </w:r>
      <w:bookmarkEnd w:id="107"/>
    </w:p>
    <w:p w14:paraId="3941455B" w14:textId="14EC736C" w:rsidR="00755C70" w:rsidRDefault="00755C70" w:rsidP="00755C70">
      <w:pPr>
        <w:jc w:val="center"/>
      </w:pPr>
      <w:r w:rsidRPr="00755C70">
        <w:rPr>
          <w:noProof/>
        </w:rPr>
        <w:drawing>
          <wp:inline distT="0" distB="0" distL="0" distR="0" wp14:anchorId="68F994E1" wp14:editId="0D67C446">
            <wp:extent cx="5493747" cy="2758440"/>
            <wp:effectExtent l="0" t="0" r="0" b="3810"/>
            <wp:docPr id="66" name="Imagen 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Aplicación&#10;&#10;Descripción generada automáticamente"/>
                    <pic:cNvPicPr/>
                  </pic:nvPicPr>
                  <pic:blipFill>
                    <a:blip r:embed="rId13"/>
                    <a:stretch>
                      <a:fillRect/>
                    </a:stretch>
                  </pic:blipFill>
                  <pic:spPr>
                    <a:xfrm>
                      <a:off x="0" y="0"/>
                      <a:ext cx="5508934" cy="2766065"/>
                    </a:xfrm>
                    <a:prstGeom prst="rect">
                      <a:avLst/>
                    </a:prstGeom>
                  </pic:spPr>
                </pic:pic>
              </a:graphicData>
            </a:graphic>
          </wp:inline>
        </w:drawing>
      </w:r>
    </w:p>
    <w:p w14:paraId="4E14C0A3" w14:textId="44F64309" w:rsidR="00755C70" w:rsidRDefault="00755C70" w:rsidP="00755C70">
      <w:pPr>
        <w:pStyle w:val="Descripcin"/>
      </w:pPr>
      <w:bookmarkStart w:id="108" w:name="_Toc105359510"/>
      <w:r>
        <w:t xml:space="preserve">Ilustración </w:t>
      </w:r>
      <w:fldSimple w:instr=" SEQ Ilustración \* ARABIC ">
        <w:r w:rsidR="004D4FB8">
          <w:rPr>
            <w:noProof/>
          </w:rPr>
          <w:t>44</w:t>
        </w:r>
      </w:fldSimple>
      <w:r>
        <w:t>. Interfaz cliente para ver su plan diario</w:t>
      </w:r>
      <w:bookmarkEnd w:id="108"/>
    </w:p>
    <w:p w14:paraId="4C0D2742" w14:textId="22D26335" w:rsidR="00755C70" w:rsidRDefault="00755C70" w:rsidP="00755C70">
      <w:pPr>
        <w:jc w:val="center"/>
      </w:pPr>
      <w:r w:rsidRPr="00755C70">
        <w:rPr>
          <w:noProof/>
        </w:rPr>
        <w:drawing>
          <wp:inline distT="0" distB="0" distL="0" distR="0" wp14:anchorId="1B3AE6CA" wp14:editId="09CCDCC2">
            <wp:extent cx="5579745" cy="2767965"/>
            <wp:effectExtent l="0" t="0" r="1905" b="0"/>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73"/>
                    <a:stretch>
                      <a:fillRect/>
                    </a:stretch>
                  </pic:blipFill>
                  <pic:spPr>
                    <a:xfrm>
                      <a:off x="0" y="0"/>
                      <a:ext cx="5579745" cy="2767965"/>
                    </a:xfrm>
                    <a:prstGeom prst="rect">
                      <a:avLst/>
                    </a:prstGeom>
                  </pic:spPr>
                </pic:pic>
              </a:graphicData>
            </a:graphic>
          </wp:inline>
        </w:drawing>
      </w:r>
    </w:p>
    <w:p w14:paraId="7C34B73A" w14:textId="0E3ECFC7" w:rsidR="00755C70" w:rsidRPr="00755C70" w:rsidRDefault="00755C70" w:rsidP="00755C70">
      <w:pPr>
        <w:pStyle w:val="Descripcin"/>
      </w:pPr>
      <w:bookmarkStart w:id="109" w:name="_Toc105359511"/>
      <w:r>
        <w:t xml:space="preserve">Ilustración </w:t>
      </w:r>
      <w:fldSimple w:instr=" SEQ Ilustración \* ARABIC ">
        <w:r w:rsidR="004D4FB8">
          <w:rPr>
            <w:noProof/>
          </w:rPr>
          <w:t>45</w:t>
        </w:r>
      </w:fldSimple>
      <w:r>
        <w:t>. Interfaz cliente para ver a sus profesionales</w:t>
      </w:r>
      <w:bookmarkEnd w:id="109"/>
    </w:p>
    <w:p w14:paraId="2D6B006A" w14:textId="23A6F789" w:rsidR="0093067C" w:rsidRDefault="0093067C" w:rsidP="00751919">
      <w:pPr>
        <w:jc w:val="center"/>
      </w:pPr>
    </w:p>
    <w:p w14:paraId="57730C93" w14:textId="3D992132" w:rsidR="00C436A7" w:rsidRDefault="00C436A7" w:rsidP="00751919">
      <w:pPr>
        <w:jc w:val="center"/>
      </w:pPr>
      <w:r w:rsidRPr="00C436A7">
        <w:rPr>
          <w:noProof/>
        </w:rPr>
        <w:lastRenderedPageBreak/>
        <w:drawing>
          <wp:inline distT="0" distB="0" distL="0" distR="0" wp14:anchorId="044CE26E" wp14:editId="03B83FD8">
            <wp:extent cx="5579745" cy="2749550"/>
            <wp:effectExtent l="0" t="0" r="1905" b="0"/>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pic:nvPicPr>
                  <pic:blipFill>
                    <a:blip r:embed="rId74"/>
                    <a:stretch>
                      <a:fillRect/>
                    </a:stretch>
                  </pic:blipFill>
                  <pic:spPr>
                    <a:xfrm>
                      <a:off x="0" y="0"/>
                      <a:ext cx="5579745" cy="2749550"/>
                    </a:xfrm>
                    <a:prstGeom prst="rect">
                      <a:avLst/>
                    </a:prstGeom>
                  </pic:spPr>
                </pic:pic>
              </a:graphicData>
            </a:graphic>
          </wp:inline>
        </w:drawing>
      </w:r>
    </w:p>
    <w:p w14:paraId="369B4D83" w14:textId="2F0D0461" w:rsidR="00755C70" w:rsidRDefault="00755C70" w:rsidP="00755C70">
      <w:pPr>
        <w:pStyle w:val="Descripcin"/>
      </w:pPr>
      <w:bookmarkStart w:id="110" w:name="_Toc105359512"/>
      <w:r>
        <w:t xml:space="preserve">Ilustración </w:t>
      </w:r>
      <w:fldSimple w:instr=" SEQ Ilustración \* ARABIC ">
        <w:r w:rsidR="004D4FB8">
          <w:rPr>
            <w:noProof/>
          </w:rPr>
          <w:t>46</w:t>
        </w:r>
      </w:fldSimple>
      <w:r>
        <w:t>. Interfaz cliente para el buscador de recetas</w:t>
      </w:r>
      <w:bookmarkEnd w:id="110"/>
    </w:p>
    <w:p w14:paraId="1BD315C2" w14:textId="7B8A46FF" w:rsidR="00C436A7" w:rsidRDefault="00C436A7" w:rsidP="00751919">
      <w:pPr>
        <w:jc w:val="center"/>
      </w:pPr>
    </w:p>
    <w:p w14:paraId="02D2A5BE" w14:textId="6CC90D0A" w:rsidR="00C436A7" w:rsidRDefault="00C436A7" w:rsidP="00751919">
      <w:pPr>
        <w:jc w:val="center"/>
      </w:pPr>
      <w:r w:rsidRPr="00C436A7">
        <w:rPr>
          <w:noProof/>
        </w:rPr>
        <w:drawing>
          <wp:inline distT="0" distB="0" distL="0" distR="0" wp14:anchorId="4A4B24B0" wp14:editId="52CA9753">
            <wp:extent cx="5579745" cy="2787015"/>
            <wp:effectExtent l="0" t="0" r="1905" b="0"/>
            <wp:docPr id="60" name="Imagen 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 Correo electrónico&#10;&#10;Descripción generada automáticamente"/>
                    <pic:cNvPicPr/>
                  </pic:nvPicPr>
                  <pic:blipFill>
                    <a:blip r:embed="rId75"/>
                    <a:stretch>
                      <a:fillRect/>
                    </a:stretch>
                  </pic:blipFill>
                  <pic:spPr>
                    <a:xfrm>
                      <a:off x="0" y="0"/>
                      <a:ext cx="5579745" cy="2787015"/>
                    </a:xfrm>
                    <a:prstGeom prst="rect">
                      <a:avLst/>
                    </a:prstGeom>
                  </pic:spPr>
                </pic:pic>
              </a:graphicData>
            </a:graphic>
          </wp:inline>
        </w:drawing>
      </w:r>
    </w:p>
    <w:p w14:paraId="78062ECB" w14:textId="54F361E7" w:rsidR="00755C70" w:rsidRDefault="00755C70" w:rsidP="00755C70">
      <w:pPr>
        <w:pStyle w:val="Descripcin"/>
      </w:pPr>
      <w:bookmarkStart w:id="111" w:name="_Toc105359513"/>
      <w:r>
        <w:t xml:space="preserve">Ilustración </w:t>
      </w:r>
      <w:fldSimple w:instr=" SEQ Ilustración \* ARABIC ">
        <w:r w:rsidR="004D4FB8">
          <w:rPr>
            <w:noProof/>
          </w:rPr>
          <w:t>47</w:t>
        </w:r>
      </w:fldSimple>
      <w:r>
        <w:t>. Interfaz cliente para ver las creaciones guardadas</w:t>
      </w:r>
      <w:bookmarkEnd w:id="111"/>
    </w:p>
    <w:p w14:paraId="6174BF9F" w14:textId="01CAF4B9" w:rsidR="00C436A7" w:rsidRDefault="00A71CD6" w:rsidP="00751919">
      <w:pPr>
        <w:jc w:val="center"/>
      </w:pPr>
      <w:r w:rsidRPr="00A71CD6">
        <w:rPr>
          <w:noProof/>
        </w:rPr>
        <w:lastRenderedPageBreak/>
        <w:drawing>
          <wp:inline distT="0" distB="0" distL="0" distR="0" wp14:anchorId="2F6C3ADD" wp14:editId="661F8008">
            <wp:extent cx="5579745" cy="2762885"/>
            <wp:effectExtent l="0" t="0" r="1905" b="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76"/>
                    <a:stretch>
                      <a:fillRect/>
                    </a:stretch>
                  </pic:blipFill>
                  <pic:spPr>
                    <a:xfrm>
                      <a:off x="0" y="0"/>
                      <a:ext cx="5579745" cy="2762885"/>
                    </a:xfrm>
                    <a:prstGeom prst="rect">
                      <a:avLst/>
                    </a:prstGeom>
                  </pic:spPr>
                </pic:pic>
              </a:graphicData>
            </a:graphic>
          </wp:inline>
        </w:drawing>
      </w:r>
    </w:p>
    <w:p w14:paraId="6EA20801" w14:textId="12FC7393" w:rsidR="00755C70" w:rsidRDefault="00755C70" w:rsidP="00EF2462">
      <w:pPr>
        <w:pStyle w:val="Descripcin"/>
      </w:pPr>
      <w:bookmarkStart w:id="112" w:name="_Toc105359514"/>
      <w:r>
        <w:t xml:space="preserve">Ilustración </w:t>
      </w:r>
      <w:fldSimple w:instr=" SEQ Ilustración \* ARABIC ">
        <w:r w:rsidR="004D4FB8">
          <w:rPr>
            <w:noProof/>
          </w:rPr>
          <w:t>48</w:t>
        </w:r>
      </w:fldSimple>
      <w:r>
        <w:t xml:space="preserve">. Interfaz cliente de ejemplo para ver </w:t>
      </w:r>
      <w:r>
        <w:rPr>
          <w:noProof/>
        </w:rPr>
        <w:t>una de las creaciones guardadas</w:t>
      </w:r>
      <w:bookmarkEnd w:id="112"/>
    </w:p>
    <w:p w14:paraId="00CC3F14" w14:textId="36B2A1EB" w:rsidR="00755C70" w:rsidRDefault="00755C70" w:rsidP="00751919">
      <w:pPr>
        <w:jc w:val="center"/>
      </w:pPr>
      <w:r w:rsidRPr="00755C70">
        <w:rPr>
          <w:noProof/>
        </w:rPr>
        <w:drawing>
          <wp:inline distT="0" distB="0" distL="0" distR="0" wp14:anchorId="4B044CF6" wp14:editId="677F1E6F">
            <wp:extent cx="5579745" cy="2701290"/>
            <wp:effectExtent l="0" t="0" r="1905" b="3810"/>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77"/>
                    <a:stretch>
                      <a:fillRect/>
                    </a:stretch>
                  </pic:blipFill>
                  <pic:spPr>
                    <a:xfrm>
                      <a:off x="0" y="0"/>
                      <a:ext cx="5579745" cy="2701290"/>
                    </a:xfrm>
                    <a:prstGeom prst="rect">
                      <a:avLst/>
                    </a:prstGeom>
                  </pic:spPr>
                </pic:pic>
              </a:graphicData>
            </a:graphic>
          </wp:inline>
        </w:drawing>
      </w:r>
    </w:p>
    <w:p w14:paraId="7DFA7D6C" w14:textId="672A7359" w:rsidR="00EF2462" w:rsidRDefault="00EF2462" w:rsidP="00EF2462">
      <w:pPr>
        <w:pStyle w:val="Descripcin"/>
      </w:pPr>
      <w:bookmarkStart w:id="113" w:name="_Toc105359515"/>
      <w:r>
        <w:t xml:space="preserve">Ilustración </w:t>
      </w:r>
      <w:fldSimple w:instr=" SEQ Ilustración \* ARABIC ">
        <w:r w:rsidR="004D4FB8">
          <w:rPr>
            <w:noProof/>
          </w:rPr>
          <w:t>49</w:t>
        </w:r>
      </w:fldSimple>
      <w:r>
        <w:t>. Interfaz cliente para la red social</w:t>
      </w:r>
      <w:bookmarkEnd w:id="113"/>
    </w:p>
    <w:p w14:paraId="080C9695" w14:textId="77777777" w:rsidR="00A71CD6" w:rsidRDefault="00A71CD6" w:rsidP="00751919">
      <w:pPr>
        <w:jc w:val="center"/>
      </w:pPr>
    </w:p>
    <w:p w14:paraId="3B8C14FE" w14:textId="77777777" w:rsidR="0093067C" w:rsidRPr="00751919" w:rsidRDefault="0093067C" w:rsidP="00751919">
      <w:pPr>
        <w:jc w:val="center"/>
      </w:pPr>
    </w:p>
    <w:p w14:paraId="63E7D02A" w14:textId="77777777" w:rsidR="00217C2F" w:rsidRPr="003A34F9" w:rsidRDefault="00D73279" w:rsidP="003A34F9">
      <w:pPr>
        <w:pStyle w:val="Ttulo1"/>
      </w:pPr>
      <w:bookmarkStart w:id="114" w:name="_Toc164138551"/>
      <w:bookmarkStart w:id="115" w:name="_Toc105359457"/>
      <w:r w:rsidRPr="003A34F9">
        <w:lastRenderedPageBreak/>
        <w:t>Conclusiones y Trabajos Futuros</w:t>
      </w:r>
      <w:bookmarkEnd w:id="114"/>
      <w:bookmarkEnd w:id="115"/>
    </w:p>
    <w:p w14:paraId="0D236EE1" w14:textId="0B4E82A0" w:rsidR="007F5EE6" w:rsidRDefault="007F5EE6" w:rsidP="007B76D5">
      <w:r>
        <w:t>En este apartado se van a recoger y valorar los resultados obtenidos, teniendo en cuenta</w:t>
      </w:r>
      <w:r w:rsidR="00294062">
        <w:t xml:space="preserve"> y poniendo </w:t>
      </w:r>
      <w:r>
        <w:t>los objetivos alcanzados</w:t>
      </w:r>
      <w:r w:rsidR="00294062">
        <w:t xml:space="preserve"> en primer </w:t>
      </w:r>
      <w:r w:rsidR="004510D8">
        <w:t>lugar</w:t>
      </w:r>
      <w:r>
        <w:t>. Además</w:t>
      </w:r>
      <w:r w:rsidR="00334F7D">
        <w:t>,</w:t>
      </w:r>
      <w:r>
        <w:t xml:space="preserve"> se presentarán ampliaciones y futuras mejoras </w:t>
      </w:r>
      <w:r w:rsidR="006B5820">
        <w:t>ateniéndose a la demanda del mercado</w:t>
      </w:r>
      <w:r w:rsidR="00954245">
        <w:t xml:space="preserve"> </w:t>
      </w:r>
      <w:r>
        <w:t>que se pueden implementar en la plataforma para que sea un producto más atractivo</w:t>
      </w:r>
      <w:r w:rsidR="006B5820">
        <w:t>, mejorando así la experiencia del cliente.</w:t>
      </w:r>
    </w:p>
    <w:p w14:paraId="15262FE4" w14:textId="6D1CF185" w:rsidR="00306D7D" w:rsidRDefault="00F8110D" w:rsidP="00306D7D">
      <w:pPr>
        <w:pStyle w:val="Ttulo2"/>
      </w:pPr>
      <w:bookmarkStart w:id="116" w:name="_Toc105359458"/>
      <w:r>
        <w:t>R</w:t>
      </w:r>
      <w:r w:rsidR="00306D7D">
        <w:t>esumen del proyecto</w:t>
      </w:r>
      <w:bookmarkEnd w:id="116"/>
    </w:p>
    <w:p w14:paraId="44DCA79E" w14:textId="7D549ABF" w:rsidR="00DF38EE" w:rsidRDefault="00DF38EE" w:rsidP="00DF38EE">
      <w:r>
        <w:t xml:space="preserve">El proyecto que se ha desarrollado a lo largo de estos últimos </w:t>
      </w:r>
      <w:r w:rsidR="004510D8">
        <w:t>nueve</w:t>
      </w:r>
      <w:r>
        <w:t xml:space="preserve"> meses ha sido una plataforma web para que profesionales del fitness, como nutricionistas o entrenadores personales, puedan gestionar mejor y aprovechar las ventajas que ofrece la tecnología a la hora de gestionar a sus clientes.</w:t>
      </w:r>
    </w:p>
    <w:p w14:paraId="2BC7FB24" w14:textId="513928EB" w:rsidR="004B5030" w:rsidRDefault="004B5030" w:rsidP="00DF38EE">
      <w:r>
        <w:t>Para ello se han desarrollado varias herramientas para que los profesionales puedan crear sus propios ejercicios, recetas, dietas y rutinas.</w:t>
      </w:r>
      <w:r w:rsidR="00DB2BA3">
        <w:t xml:space="preserve"> Todas estas creaciones pueden ser luego aplicadas a cualquier plan diario o semanal que el profesional encuentre oportuno. De esta forma cada cliente puede tener su propio plan individualizado para optimizar así su entrenamiento y mejorar su rendimiento.</w:t>
      </w:r>
    </w:p>
    <w:p w14:paraId="18E3B024" w14:textId="3042DA18" w:rsidR="005B366F" w:rsidRPr="00DF38EE" w:rsidRDefault="005B366F" w:rsidP="00DF38EE">
      <w:r>
        <w:t xml:space="preserve">Con respecto a los clientes, </w:t>
      </w:r>
      <w:r w:rsidR="008D1910">
        <w:t xml:space="preserve">aparte de poder ver todos los planes, dietas y rutinas que el profesional les ha asignado, podrán acceder a la red social implantada en la plataforma para que puedan buscar a los mejores profesionales de la plataforma, ver y copiar sus mejores dietas y rutinas directamente en su perfil. </w:t>
      </w:r>
    </w:p>
    <w:p w14:paraId="15BB5D9E" w14:textId="5E72AFB0" w:rsidR="00306D7D" w:rsidRDefault="00F8110D" w:rsidP="00306D7D">
      <w:pPr>
        <w:pStyle w:val="Ttulo2"/>
      </w:pPr>
      <w:bookmarkStart w:id="117" w:name="_Toc105359459"/>
      <w:r>
        <w:t>O</w:t>
      </w:r>
      <w:r w:rsidR="00306D7D">
        <w:t>bjetivos alcanzados</w:t>
      </w:r>
      <w:bookmarkEnd w:id="117"/>
    </w:p>
    <w:p w14:paraId="33C51670" w14:textId="57C93223" w:rsidR="00CD3AB9" w:rsidRDefault="00CD3AB9" w:rsidP="00CD3AB9">
      <w:r>
        <w:t>Los principales objetivos listados en el Capítulo IV bajo el apartado “Objetivos” eran:</w:t>
      </w:r>
    </w:p>
    <w:p w14:paraId="5C9545C6" w14:textId="3D700B96" w:rsidR="008D39E7" w:rsidRDefault="008D39E7" w:rsidP="008D39E7">
      <w:pPr>
        <w:pStyle w:val="Prrafodelista"/>
        <w:numPr>
          <w:ilvl w:val="0"/>
          <w:numId w:val="17"/>
        </w:numPr>
      </w:pPr>
      <w:r>
        <w:lastRenderedPageBreak/>
        <w:t xml:space="preserve">implantar herramientas básicas para que los profesionales puedan crear recetas, ejercicios etc. … </w:t>
      </w:r>
    </w:p>
    <w:p w14:paraId="0E794027" w14:textId="78BAF020" w:rsidR="008D39E7" w:rsidRDefault="008D39E7" w:rsidP="008D39E7">
      <w:pPr>
        <w:pStyle w:val="Prrafodelista"/>
        <w:numPr>
          <w:ilvl w:val="0"/>
          <w:numId w:val="17"/>
        </w:numPr>
      </w:pPr>
      <w:r>
        <w:t>que los profesionales puedan asignar a cada uno de sus clientes planes especializados</w:t>
      </w:r>
    </w:p>
    <w:p w14:paraId="369AF7C8" w14:textId="4BA1D07E" w:rsidR="008D39E7" w:rsidRDefault="008D39E7" w:rsidP="008D39E7">
      <w:pPr>
        <w:pStyle w:val="Prrafodelista"/>
        <w:numPr>
          <w:ilvl w:val="0"/>
          <w:numId w:val="17"/>
        </w:numPr>
      </w:pPr>
      <w:r>
        <w:t>que los profesionales puedan ver el progreso de los clientes</w:t>
      </w:r>
    </w:p>
    <w:p w14:paraId="608EC5A1" w14:textId="7E599E6A" w:rsidR="008D39E7" w:rsidRDefault="008D39E7" w:rsidP="008D39E7">
      <w:pPr>
        <w:pStyle w:val="Prrafodelista"/>
        <w:numPr>
          <w:ilvl w:val="0"/>
          <w:numId w:val="17"/>
        </w:numPr>
      </w:pPr>
      <w:r>
        <w:t>atraer no solo a los profesionales a la plataforma, sino también a los clientes</w:t>
      </w:r>
      <w:r w:rsidR="00954245">
        <w:t xml:space="preserve"> a través de</w:t>
      </w:r>
      <w:r>
        <w:t xml:space="preserve"> la red social</w:t>
      </w:r>
    </w:p>
    <w:p w14:paraId="18D848C3" w14:textId="4CD26486" w:rsidR="00CD3AB9" w:rsidRDefault="008D39E7" w:rsidP="00CD3AB9">
      <w:pPr>
        <w:pStyle w:val="Prrafodelista"/>
        <w:numPr>
          <w:ilvl w:val="0"/>
          <w:numId w:val="17"/>
        </w:numPr>
      </w:pPr>
      <w:r>
        <w:t xml:space="preserve">ayudar </w:t>
      </w:r>
      <w:r w:rsidR="00954245">
        <w:t xml:space="preserve">a </w:t>
      </w:r>
      <w:r>
        <w:t>la digitalización de los negocios de los profesionales</w:t>
      </w:r>
    </w:p>
    <w:p w14:paraId="282E5BDE" w14:textId="1865A4E9" w:rsidR="008D39E7" w:rsidRDefault="009F6CDD" w:rsidP="008D39E7">
      <w:r>
        <w:t xml:space="preserve">Los profesionales son capaces de crear su propia base de datos de ejercicios, recetas, dietas, rutinas y planes semanales. Una vez que tienen su propio material pueden compartirlo y asignárselo a sus clientes, </w:t>
      </w:r>
      <w:r w:rsidR="00483758">
        <w:t xml:space="preserve">personalizando </w:t>
      </w:r>
      <w:r w:rsidR="00711E1D">
        <w:t>e</w:t>
      </w:r>
      <w:r w:rsidR="00483758">
        <w:t xml:space="preserve"> individualizando los entrenamientos para cada cliente.</w:t>
      </w:r>
    </w:p>
    <w:p w14:paraId="5C69F010" w14:textId="2D6C0B47" w:rsidR="00D720E4" w:rsidRDefault="00D720E4" w:rsidP="008D39E7">
      <w:r>
        <w:t>Los clientes</w:t>
      </w:r>
      <w:r w:rsidR="00711E1D">
        <w:t>,</w:t>
      </w:r>
      <w:r>
        <w:t xml:space="preserve"> aparte de poder ver los </w:t>
      </w:r>
      <w:r w:rsidR="000106F8">
        <w:t xml:space="preserve">planes semanales, dietas y rutinas asignadas por sus correspondientes profesionales, podrán buscar otros profesionales mediante la red social de la plataforma para ver otros planes o creaciones. </w:t>
      </w:r>
    </w:p>
    <w:p w14:paraId="00C996B1" w14:textId="319E9D4B" w:rsidR="00D720E4" w:rsidRPr="00CD3AB9" w:rsidRDefault="00D720E4" w:rsidP="008D39E7">
      <w:r>
        <w:t xml:space="preserve">Como se puede </w:t>
      </w:r>
      <w:r w:rsidR="00711E1D">
        <w:t>apreciar</w:t>
      </w:r>
      <w:r>
        <w:t>, los objetivos establecidos al inicio del proyecto se han conseguido alcanzar correctamente y el resultado es una plataforma web que tiene una buena y sólida base, que se puede utilizar para construir nuevas herramientas, ampliando y mejorando sus prestaciones.</w:t>
      </w:r>
    </w:p>
    <w:p w14:paraId="4154697B" w14:textId="6E5DC892" w:rsidR="0014269F" w:rsidRDefault="00F8110D" w:rsidP="00306D7D">
      <w:pPr>
        <w:pStyle w:val="Ttulo2"/>
      </w:pPr>
      <w:bookmarkStart w:id="118" w:name="_Toc105359460"/>
      <w:r>
        <w:t>T</w:t>
      </w:r>
      <w:r w:rsidR="00306D7D">
        <w:t>rabajos futuros y ampliaciones</w:t>
      </w:r>
      <w:bookmarkEnd w:id="118"/>
    </w:p>
    <w:p w14:paraId="1C9AC120" w14:textId="5D1A4952" w:rsidR="0014269F" w:rsidRDefault="0014269F" w:rsidP="008D1910">
      <w:r>
        <w:t>La plataforma desarrollada p</w:t>
      </w:r>
      <w:r w:rsidR="002B1CCF">
        <w:t>odrá ser susceptible de</w:t>
      </w:r>
      <w:r>
        <w:t xml:space="preserve"> ampliaciones</w:t>
      </w:r>
      <w:r w:rsidR="00EA5C40">
        <w:t xml:space="preserve">, las cuales exceden del ámbito de este estudio y </w:t>
      </w:r>
      <w:r w:rsidR="003364F9">
        <w:t>primera</w:t>
      </w:r>
      <w:r w:rsidR="008D1910">
        <w:t xml:space="preserve"> fase del desarrollo</w:t>
      </w:r>
      <w:r>
        <w:t xml:space="preserve">. </w:t>
      </w:r>
    </w:p>
    <w:p w14:paraId="0B1A43DB" w14:textId="3457A08D" w:rsidR="0014269F" w:rsidRDefault="00F8110D" w:rsidP="0014269F">
      <w:pPr>
        <w:pStyle w:val="Ttulo3"/>
      </w:pPr>
      <w:bookmarkStart w:id="119" w:name="_Toc105359461"/>
      <w:r>
        <w:t>P</w:t>
      </w:r>
      <w:r w:rsidR="0014269F">
        <w:t>agar al profesional mediante la plataforma</w:t>
      </w:r>
      <w:bookmarkEnd w:id="119"/>
    </w:p>
    <w:p w14:paraId="64914107" w14:textId="77777777" w:rsidR="00BE1F39" w:rsidRDefault="008D1910" w:rsidP="008D1910">
      <w:r>
        <w:t>La primera mejora que se implantaría es el pago del cliente al profesional por sus servicios ofrecidos a través de la plataforma. De esa forma todas las gestiones que un profesional debe hacer se completan desde la plataforma.</w:t>
      </w:r>
    </w:p>
    <w:p w14:paraId="462F9D5E" w14:textId="2D1D87F2" w:rsidR="009F5F98" w:rsidRDefault="00F8110D" w:rsidP="00BE1F39">
      <w:pPr>
        <w:pStyle w:val="Ttulo3"/>
      </w:pPr>
      <w:bookmarkStart w:id="120" w:name="_Toc105359462"/>
      <w:r>
        <w:lastRenderedPageBreak/>
        <w:t>B</w:t>
      </w:r>
      <w:r w:rsidR="00BE1F39">
        <w:t>log con noticias y recome</w:t>
      </w:r>
      <w:r w:rsidR="009F5F98">
        <w:t>n</w:t>
      </w:r>
      <w:r w:rsidR="00BE1F39">
        <w:t>daciones</w:t>
      </w:r>
      <w:bookmarkEnd w:id="120"/>
    </w:p>
    <w:p w14:paraId="1295FDE6" w14:textId="128A1D84" w:rsidR="00694410" w:rsidRDefault="009F5F98" w:rsidP="009F5F98">
      <w:r>
        <w:t xml:space="preserve">Para seguir </w:t>
      </w:r>
      <w:r w:rsidR="000F4998">
        <w:t xml:space="preserve">mejorando e </w:t>
      </w:r>
      <w:r>
        <w:t xml:space="preserve">implementando la sensación de comunidad dentro de la plataforma, </w:t>
      </w:r>
      <w:r w:rsidR="000F4998">
        <w:t xml:space="preserve">vital para que tanto los clientes como los profesionales se sientan cómodos con la plataforma, se puede </w:t>
      </w:r>
      <w:r>
        <w:t>implantar un blog dentro de la página principal</w:t>
      </w:r>
      <w:r w:rsidR="00BD7AE8">
        <w:t xml:space="preserve"> en la que</w:t>
      </w:r>
      <w:r>
        <w:t xml:space="preserve"> se </w:t>
      </w:r>
      <w:r w:rsidR="00BD7AE8">
        <w:t>publiquen</w:t>
      </w:r>
      <w:r>
        <w:t xml:space="preserve"> noticias relacionadas con el sector del fitness y de la </w:t>
      </w:r>
      <w:r w:rsidR="00517662">
        <w:t xml:space="preserve">propia </w:t>
      </w:r>
      <w:r>
        <w:t>plataforma</w:t>
      </w:r>
      <w:r w:rsidR="00BD7AE8">
        <w:t xml:space="preserve"> con una periodicidad semanal o mensual. </w:t>
      </w:r>
    </w:p>
    <w:p w14:paraId="0A74D4A3" w14:textId="26E7CA13" w:rsidR="00687743" w:rsidRDefault="00051BA2" w:rsidP="00687743">
      <w:pPr>
        <w:pStyle w:val="Ttulo3"/>
      </w:pPr>
      <w:bookmarkStart w:id="121" w:name="_Toc105359463"/>
      <w:r>
        <w:t>S</w:t>
      </w:r>
      <w:r w:rsidR="00687743">
        <w:t>incroni</w:t>
      </w:r>
      <w:r w:rsidR="00BD7AE8">
        <w:t>zación de</w:t>
      </w:r>
      <w:r w:rsidR="00687743">
        <w:t xml:space="preserve"> calendarios y cuentas de terceros</w:t>
      </w:r>
      <w:bookmarkEnd w:id="121"/>
    </w:p>
    <w:p w14:paraId="3E40F1A5" w14:textId="5B265CE7" w:rsidR="00687743" w:rsidRDefault="00687743" w:rsidP="00687743">
      <w:r>
        <w:t xml:space="preserve">Una de las herramientas más potentes a la hora de desarrollar aplicaciones son las APIs de Google para ayudar a los desarrolladores a implementar sus tecnologías en sus plataformas. </w:t>
      </w:r>
      <w:r w:rsidR="00867069">
        <w:t>En el caso de la aplicación web que se ha desarrollado en este Trabajo de Fin de Grado, las mejoras que se implementarían serían, entrar en la plataforma mediante la cuenta de Google, por ejemplo, y así poder sincronizar el calendario asociado al cliente con el plan semanal actual del cliente.</w:t>
      </w:r>
    </w:p>
    <w:p w14:paraId="2B5F1E75" w14:textId="379A057E" w:rsidR="00357763" w:rsidRDefault="00051BA2" w:rsidP="00357763">
      <w:pPr>
        <w:pStyle w:val="Ttulo3"/>
      </w:pPr>
      <w:bookmarkStart w:id="122" w:name="_Toc105359464"/>
      <w:r>
        <w:t>G</w:t>
      </w:r>
      <w:r w:rsidR="00357763">
        <w:t>imnasios y equipos deportivos</w:t>
      </w:r>
      <w:bookmarkEnd w:id="122"/>
    </w:p>
    <w:p w14:paraId="6C75413C" w14:textId="749652CF" w:rsidR="00357763" w:rsidRDefault="00357763" w:rsidP="00357763">
      <w:r>
        <w:t>Por último, una ampliación más ambiciosa pero que aumentaría considerablemente</w:t>
      </w:r>
      <w:r w:rsidR="00AF5CEE">
        <w:t xml:space="preserve"> el número de suscriptores</w:t>
      </w:r>
      <w:r>
        <w:t xml:space="preserve"> de la plataforma, sería por una parte crear un apartado para gestionar equipos deportivos y</w:t>
      </w:r>
      <w:r w:rsidR="00FD6DEC">
        <w:t>,</w:t>
      </w:r>
      <w:r>
        <w:t xml:space="preserve"> por otra parte</w:t>
      </w:r>
      <w:r w:rsidR="00FD6DEC">
        <w:t>,</w:t>
      </w:r>
      <w:r>
        <w:t xml:space="preserve"> una sección para la gestión de gimnasios. </w:t>
      </w:r>
    </w:p>
    <w:p w14:paraId="3DAFCE34" w14:textId="071969B4" w:rsidR="00836F89" w:rsidRDefault="00357763" w:rsidP="00357763">
      <w:r>
        <w:t xml:space="preserve">Con respecto a la gestión de equipos deportivos se implantarían </w:t>
      </w:r>
      <w:r w:rsidR="00836F89">
        <w:t>herramientas como un calendario con los entrenamientos y actividades que se van a llevar a cabo en ese entrenamiento, calendario de partidos, registro de asistencia etc. … Todo, herramientas que simplifiquen el trabajo del entrenador y staff del equipo para mejorar el rendimiento de los jugadores.</w:t>
      </w:r>
    </w:p>
    <w:p w14:paraId="74F8E0A0" w14:textId="2342550E" w:rsidR="00836F89" w:rsidRDefault="00836F89" w:rsidP="00357763">
      <w:r>
        <w:t>Con respecto a los gimnasios</w:t>
      </w:r>
      <w:r w:rsidR="0048030C">
        <w:t>,</w:t>
      </w:r>
      <w:r>
        <w:t xml:space="preserve"> las herramientas que se desarrollarían ser</w:t>
      </w:r>
      <w:r w:rsidR="00FD025C">
        <w:t>í</w:t>
      </w:r>
      <w:r>
        <w:t>a</w:t>
      </w:r>
      <w:r w:rsidR="00FD025C">
        <w:t xml:space="preserve">n individualizadas para cada gimnasio. </w:t>
      </w:r>
      <w:r w:rsidR="0061019E">
        <w:t xml:space="preserve">La idea inicial sería que se pudiesen hacer reservas de máquinas en el gimnasio para que cuando el profesional quiera trabajar con su cliente, desde la aplicación se haya sincronizado la rutina deseada con las máquinas del gimnasio. De esa forma </w:t>
      </w:r>
      <w:r w:rsidR="0036609B">
        <w:t xml:space="preserve">no se </w:t>
      </w:r>
      <w:r w:rsidR="0048030C">
        <w:lastRenderedPageBreak/>
        <w:t>perderá</w:t>
      </w:r>
      <w:r w:rsidR="0036609B">
        <w:t xml:space="preserve"> tiempo esperando a que alguna máquina esté libre</w:t>
      </w:r>
      <w:r w:rsidR="0048030C">
        <w:t>, optimizando así el uso de las máquinas del</w:t>
      </w:r>
      <w:r w:rsidR="0036609B">
        <w:t xml:space="preserve"> gimnasi</w:t>
      </w:r>
      <w:r w:rsidR="0048030C">
        <w:t>o</w:t>
      </w:r>
      <w:r w:rsidR="0036609B">
        <w:t>.</w:t>
      </w:r>
    </w:p>
    <w:p w14:paraId="0F96DC14" w14:textId="7C1E9E67" w:rsidR="00357763" w:rsidRPr="00357763" w:rsidRDefault="00836F89" w:rsidP="00357763">
      <w:r>
        <w:t xml:space="preserve"> </w:t>
      </w:r>
    </w:p>
    <w:p w14:paraId="1F3A10A9" w14:textId="77777777" w:rsidR="00694410" w:rsidRDefault="00694410" w:rsidP="008702A9">
      <w:pPr>
        <w:pStyle w:val="Ttulo1"/>
      </w:pPr>
      <w:bookmarkStart w:id="123" w:name="_Toc105359465"/>
      <w:r>
        <w:lastRenderedPageBreak/>
        <w:t>Bibliografía</w:t>
      </w:r>
      <w:bookmarkEnd w:id="123"/>
    </w:p>
    <w:p w14:paraId="1B646544" w14:textId="342B953D" w:rsidR="00B64D20" w:rsidRPr="00B226A5" w:rsidRDefault="00B226A5" w:rsidP="00B226A5">
      <w:pPr>
        <w:pStyle w:val="Referencia"/>
        <w:numPr>
          <w:ilvl w:val="0"/>
          <w:numId w:val="3"/>
        </w:numPr>
        <w:rPr>
          <w:rStyle w:val="Hipervnculo"/>
          <w:color w:val="auto"/>
          <w:u w:val="none"/>
        </w:rPr>
      </w:pPr>
      <w:r>
        <w:rPr>
          <w:lang w:val="es-ES"/>
        </w:rPr>
        <w:t xml:space="preserve">Revolución en la industria del fitness: el futuro híbrido, Valgo Blog, Abril 2021. </w:t>
      </w:r>
      <w:hyperlink r:id="rId78" w:history="1">
        <w:r w:rsidRPr="001A7110">
          <w:rPr>
            <w:rStyle w:val="Hipervnculo"/>
            <w:lang w:val="es-ES"/>
          </w:rPr>
          <w:t>https://www.valgo.es/blog/revolucion-en-la-industria-del-fitness-el-futuro-hibrido?elem=261825</w:t>
        </w:r>
      </w:hyperlink>
    </w:p>
    <w:p w14:paraId="0D1DA145" w14:textId="77777777" w:rsidR="00FE2C02" w:rsidRDefault="00B226A5" w:rsidP="00FE2C02">
      <w:pPr>
        <w:pStyle w:val="Referencia"/>
        <w:numPr>
          <w:ilvl w:val="0"/>
          <w:numId w:val="3"/>
        </w:numPr>
        <w:rPr>
          <w:rStyle w:val="Hipervnculo"/>
          <w:color w:val="auto"/>
          <w:u w:val="none"/>
        </w:rPr>
      </w:pPr>
      <w:r>
        <w:t>El f</w:t>
      </w:r>
      <w:r>
        <w:rPr>
          <w:lang w:val="es-ES"/>
        </w:rPr>
        <w:t>uturo del fitness en la era digital, Migration Business &amp; Organization, S</w:t>
      </w:r>
      <w:r w:rsidRPr="008D0128">
        <w:rPr>
          <w:lang w:val="es-ES"/>
        </w:rPr>
        <w:t>eptiembre 202</w:t>
      </w:r>
      <w:r>
        <w:rPr>
          <w:lang w:val="es-ES"/>
        </w:rPr>
        <w:t xml:space="preserve">1. </w:t>
      </w:r>
      <w:hyperlink r:id="rId79" w:history="1">
        <w:r w:rsidRPr="001A7110">
          <w:rPr>
            <w:rStyle w:val="Hipervnculo"/>
            <w:lang w:val="es-ES"/>
          </w:rPr>
          <w:t>https://migrationbo.com/el-futuro-del-fitness-en-la-era-digital/</w:t>
        </w:r>
      </w:hyperlink>
    </w:p>
    <w:p w14:paraId="484B5A59" w14:textId="77777777" w:rsidR="00331787" w:rsidRDefault="0019665E" w:rsidP="00331787">
      <w:pPr>
        <w:pStyle w:val="Referencia"/>
        <w:numPr>
          <w:ilvl w:val="0"/>
          <w:numId w:val="3"/>
        </w:numPr>
        <w:rPr>
          <w:rStyle w:val="Hipervnculo"/>
          <w:color w:val="auto"/>
          <w:u w:val="none"/>
        </w:rPr>
      </w:pPr>
      <w:r w:rsidRPr="0019665E">
        <w:rPr>
          <w:color w:val="333333"/>
          <w:szCs w:val="22"/>
          <w:shd w:val="clear" w:color="auto" w:fill="FFFFFF"/>
        </w:rPr>
        <w:t>3er Informe Impacto COVID-19</w:t>
      </w:r>
      <w:r w:rsidRPr="0019665E">
        <w:rPr>
          <w:szCs w:val="22"/>
          <w:lang w:val="es-ES"/>
        </w:rPr>
        <w:t>,</w:t>
      </w:r>
      <w:r>
        <w:rPr>
          <w:lang w:val="es-ES"/>
        </w:rPr>
        <w:t xml:space="preserve"> Valgo Blog, Mayo 2021. </w:t>
      </w:r>
      <w:hyperlink r:id="rId80" w:history="1">
        <w:r w:rsidRPr="00892D9F">
          <w:rPr>
            <w:rStyle w:val="Hipervnculo"/>
          </w:rPr>
          <w:t>https://www.valgo.es/blog/3er-informe-impacto-covid-19-el-sector-del-fitness-factura-1500-millones-menos-como-consecuencia-de-la-pandemia?elem=264146</w:t>
        </w:r>
      </w:hyperlink>
    </w:p>
    <w:p w14:paraId="1DCBA20F" w14:textId="0117FF1D" w:rsidR="00331787" w:rsidRPr="00331787" w:rsidRDefault="003A52A3" w:rsidP="00331787">
      <w:pPr>
        <w:pStyle w:val="Referencia"/>
        <w:numPr>
          <w:ilvl w:val="0"/>
          <w:numId w:val="3"/>
        </w:numPr>
      </w:pPr>
      <w:r w:rsidRPr="00331787">
        <w:rPr>
          <w:color w:val="333333"/>
          <w:szCs w:val="22"/>
          <w:shd w:val="clear" w:color="auto" w:fill="FFFFFF"/>
        </w:rPr>
        <w:t xml:space="preserve">El sector del fitness recuperará la facturación precovid en 2023, BDO España, Septiembre 2021. </w:t>
      </w:r>
      <w:hyperlink r:id="rId81" w:history="1">
        <w:r w:rsidR="00331787" w:rsidRPr="00331787">
          <w:rPr>
            <w:rStyle w:val="Hipervnculo"/>
            <w:szCs w:val="22"/>
            <w:shd w:val="clear" w:color="auto" w:fill="FFFFFF"/>
          </w:rPr>
          <w:t>https://www.bdo.es/es-es/publicaciones/publicaciones-tecnicas/fas/el-sector-fitness-recuperara-la-facturacion-precovid-en-2023</w:t>
        </w:r>
      </w:hyperlink>
    </w:p>
    <w:p w14:paraId="38D6979B" w14:textId="77777777" w:rsidR="00266409" w:rsidRDefault="00331787" w:rsidP="00266409">
      <w:pPr>
        <w:pStyle w:val="Referencia"/>
        <w:numPr>
          <w:ilvl w:val="0"/>
          <w:numId w:val="3"/>
        </w:numPr>
        <w:rPr>
          <w:rStyle w:val="Hipervnculo"/>
          <w:color w:val="auto"/>
          <w:u w:val="none"/>
        </w:rPr>
      </w:pPr>
      <w:r>
        <w:rPr>
          <w:rStyle w:val="Hipervnculo"/>
          <w:color w:val="auto"/>
          <w:u w:val="none"/>
        </w:rPr>
        <w:t xml:space="preserve">La tranformación digital de los gimnasios, Rockfit </w:t>
      </w:r>
      <w:r w:rsidR="00850C0A">
        <w:rPr>
          <w:rStyle w:val="Hipervnculo"/>
          <w:color w:val="auto"/>
          <w:u w:val="none"/>
        </w:rPr>
        <w:t>F</w:t>
      </w:r>
      <w:r>
        <w:rPr>
          <w:rStyle w:val="Hipervnculo"/>
          <w:color w:val="auto"/>
          <w:u w:val="none"/>
        </w:rPr>
        <w:t xml:space="preserve">itness. </w:t>
      </w:r>
      <w:hyperlink r:id="rId82" w:history="1">
        <w:r w:rsidRPr="00892D9F">
          <w:rPr>
            <w:rStyle w:val="Hipervnculo"/>
          </w:rPr>
          <w:t>https://www.rocfit.com/consejos-fitness/la-transformacion-digital-de-los-gimnasios/</w:t>
        </w:r>
      </w:hyperlink>
    </w:p>
    <w:p w14:paraId="07C46A18" w14:textId="77777777" w:rsidR="002B4512" w:rsidRDefault="00266409" w:rsidP="002B4512">
      <w:pPr>
        <w:pStyle w:val="Referencia"/>
        <w:numPr>
          <w:ilvl w:val="0"/>
          <w:numId w:val="3"/>
        </w:numPr>
        <w:rPr>
          <w:rStyle w:val="Hipervnculo"/>
          <w:color w:val="auto"/>
          <w:u w:val="none"/>
        </w:rPr>
      </w:pPr>
      <w:r>
        <w:rPr>
          <w:rStyle w:val="Hipervnculo"/>
          <w:color w:val="auto"/>
          <w:u w:val="none"/>
        </w:rPr>
        <w:t xml:space="preserve">Tips para digitalizar tu establecimiento fitness durante el Coronavirus, Virtuagym, </w:t>
      </w:r>
      <w:r w:rsidR="00DB39E0">
        <w:rPr>
          <w:rStyle w:val="Hipervnculo"/>
          <w:color w:val="auto"/>
          <w:u w:val="none"/>
        </w:rPr>
        <w:t xml:space="preserve">Paula Santos, Febrero 2021. </w:t>
      </w:r>
      <w:hyperlink r:id="rId83" w:history="1">
        <w:r w:rsidR="00DB39E0" w:rsidRPr="00892D9F">
          <w:rPr>
            <w:rStyle w:val="Hipervnculo"/>
          </w:rPr>
          <w:t>https://business.virtuagym.com/es/blog/tips-para-digitalizar-tu-establecimiento-fitness-durante-el-coronavirus/</w:t>
        </w:r>
      </w:hyperlink>
    </w:p>
    <w:p w14:paraId="4F11449E" w14:textId="4ED5C236" w:rsidR="002B4512" w:rsidRDefault="002B4512" w:rsidP="00D93956">
      <w:pPr>
        <w:pStyle w:val="Referencia"/>
        <w:numPr>
          <w:ilvl w:val="0"/>
          <w:numId w:val="3"/>
        </w:numPr>
        <w:rPr>
          <w:rStyle w:val="Hipervnculo"/>
          <w:color w:val="auto"/>
          <w:u w:val="none"/>
        </w:rPr>
      </w:pPr>
      <w:r>
        <w:rPr>
          <w:rStyle w:val="Hipervnculo"/>
          <w:color w:val="auto"/>
          <w:u w:val="none"/>
        </w:rPr>
        <w:t>¿Porqué digitalizar tu negocio</w:t>
      </w:r>
      <w:r w:rsidR="00D93956">
        <w:rPr>
          <w:rStyle w:val="Hipervnculo"/>
          <w:color w:val="auto"/>
          <w:u w:val="none"/>
        </w:rPr>
        <w:t xml:space="preserve"> </w:t>
      </w:r>
      <w:r>
        <w:rPr>
          <w:rStyle w:val="Hipervnculo"/>
          <w:color w:val="auto"/>
          <w:u w:val="none"/>
        </w:rPr>
        <w:t>de entrenamiento personal? VipFitter</w:t>
      </w:r>
      <w:r w:rsidRPr="002B4512">
        <w:rPr>
          <w:rStyle w:val="Hipervnculo"/>
          <w:color w:val="auto"/>
          <w:u w:val="none"/>
        </w:rPr>
        <w:t xml:space="preserve">, </w:t>
      </w:r>
      <w:r>
        <w:rPr>
          <w:rStyle w:val="Hipervnculo"/>
          <w:color w:val="auto"/>
          <w:u w:val="none"/>
        </w:rPr>
        <w:t>Marzo 2020</w:t>
      </w:r>
      <w:r w:rsidRPr="002B4512">
        <w:rPr>
          <w:rStyle w:val="Hipervnculo"/>
          <w:color w:val="auto"/>
          <w:u w:val="none"/>
        </w:rPr>
        <w:t xml:space="preserve">. </w:t>
      </w:r>
      <w:hyperlink r:id="rId84" w:history="1">
        <w:r w:rsidRPr="00892D9F">
          <w:rPr>
            <w:rStyle w:val="Hipervnculo"/>
          </w:rPr>
          <w:t>https://www.vipfitter.es/por-que-debes-digitalizarte-en-tus-sesiones-de-entrenamiento-personal/</w:t>
        </w:r>
      </w:hyperlink>
    </w:p>
    <w:p w14:paraId="31DCABE0" w14:textId="77777777" w:rsidR="00703653" w:rsidRDefault="00A459D6" w:rsidP="00703653">
      <w:pPr>
        <w:pStyle w:val="Referencias"/>
        <w:rPr>
          <w:rStyle w:val="Hipervnculo"/>
          <w:color w:val="auto"/>
          <w:u w:val="none"/>
        </w:rPr>
      </w:pPr>
      <w:r>
        <w:rPr>
          <w:rStyle w:val="Hipervnculo"/>
          <w:color w:val="auto"/>
          <w:u w:val="none"/>
        </w:rPr>
        <w:t xml:space="preserve">La cara y la cruz en la digitalización de los entrenadores personales en España, FiveStarsFitness, Febrero 2022. </w:t>
      </w:r>
      <w:hyperlink r:id="rId85" w:history="1">
        <w:r w:rsidRPr="00892D9F">
          <w:rPr>
            <w:rStyle w:val="Hipervnculo"/>
          </w:rPr>
          <w:t>https://fivestarsfitness.com/la-cara-y-la-cruz-en-la-digitalizacion-de-los-entrenadores-personales-en-espana-en-2021-2/</w:t>
        </w:r>
      </w:hyperlink>
    </w:p>
    <w:p w14:paraId="4FA7CCDE" w14:textId="493B30E8" w:rsidR="00703653" w:rsidRDefault="00703653" w:rsidP="00703653">
      <w:pPr>
        <w:pStyle w:val="Referencias"/>
      </w:pPr>
      <w:r>
        <w:t xml:space="preserve">Herramientas y habilidades del entrenador personal en la era post Covid, VipFitter, </w:t>
      </w:r>
      <w:hyperlink r:id="rId86" w:history="1">
        <w:r w:rsidRPr="00892D9F">
          <w:rPr>
            <w:rStyle w:val="Hipervnculo"/>
          </w:rPr>
          <w:t>https://www.vipfitter.es/wp-content/uploads/2021/03/Futuro-Entrenamiento-Personal-2021.pdf?utm_source=landing_page&amp;amp;utm_medium=form_submit&amp;amp;utm_campaign=encuestaEP2021&amp;amp;utm_content=submit_button</w:t>
        </w:r>
      </w:hyperlink>
    </w:p>
    <w:p w14:paraId="7ED0117D" w14:textId="6E6A187C" w:rsidR="000E2F09" w:rsidRDefault="00EB156E" w:rsidP="00703653">
      <w:pPr>
        <w:pStyle w:val="Referencias"/>
      </w:pPr>
      <w:r>
        <w:t xml:space="preserve">Spring Registration Tutorial, Baeldung, Julio 2021, </w:t>
      </w:r>
      <w:hyperlink r:id="rId87" w:history="1">
        <w:r w:rsidRPr="00892D9F">
          <w:rPr>
            <w:rStyle w:val="Hipervnculo"/>
          </w:rPr>
          <w:t>https://www.baeldung.com/spring-security-registration</w:t>
        </w:r>
      </w:hyperlink>
    </w:p>
    <w:p w14:paraId="38C069D1" w14:textId="1371C0A4" w:rsidR="00EB156E" w:rsidRDefault="00173007" w:rsidP="00703653">
      <w:pPr>
        <w:pStyle w:val="Referencias"/>
      </w:pPr>
      <w:r>
        <w:lastRenderedPageBreak/>
        <w:t xml:space="preserve">Spring Boot Registration and Login, CodeJava, Junio 2021, </w:t>
      </w:r>
      <w:hyperlink r:id="rId88" w:history="1">
        <w:r w:rsidRPr="00892D9F">
          <w:rPr>
            <w:rStyle w:val="Hipervnculo"/>
          </w:rPr>
          <w:t>https://www.codejava.net/frameworks/spring-boot/user-registration-and-login-tutorial</w:t>
        </w:r>
      </w:hyperlink>
    </w:p>
    <w:p w14:paraId="68F93C9A" w14:textId="0159983B" w:rsidR="00A45619" w:rsidRPr="00B65F6E" w:rsidRDefault="00173007" w:rsidP="00A45619">
      <w:pPr>
        <w:pStyle w:val="Referencias"/>
        <w:rPr>
          <w:rStyle w:val="Hipervnculo"/>
          <w:color w:val="auto"/>
          <w:u w:val="none"/>
        </w:rPr>
      </w:pPr>
      <w:r>
        <w:t xml:space="preserve">Spring Boot User Registration and Login, Java Guides, Ramesh Fadatare. </w:t>
      </w:r>
      <w:hyperlink r:id="rId89" w:history="1">
        <w:r w:rsidRPr="00892D9F">
          <w:rPr>
            <w:rStyle w:val="Hipervnculo"/>
          </w:rPr>
          <w:t>https://www.javaguides.net/2018/10/user-registration-module-using-springboot-springmvc-springsecurity-hibernate5-thymeleaf-mysql.html</w:t>
        </w:r>
      </w:hyperlink>
    </w:p>
    <w:p w14:paraId="7A7E6158" w14:textId="6243F54D" w:rsidR="00B65F6E" w:rsidRPr="00B65F6E" w:rsidRDefault="0002569F" w:rsidP="00B65F6E">
      <w:pPr>
        <w:pStyle w:val="Referencias"/>
        <w:rPr>
          <w:rStyle w:val="Hipervnculo"/>
          <w:color w:val="auto"/>
          <w:u w:val="none"/>
        </w:rPr>
      </w:pPr>
      <w:bookmarkStart w:id="124" w:name="_Ref105359347"/>
      <w:r>
        <w:t>Funcionamiento y arquitectura del Servlet Dispatcher</w:t>
      </w:r>
      <w:r w:rsidR="00B65F6E">
        <w:rPr>
          <w:rStyle w:val="Hipervnculo"/>
          <w:color w:val="000000" w:themeColor="text1"/>
          <w:u w:val="none"/>
        </w:rPr>
        <w:t xml:space="preserve">, </w:t>
      </w:r>
      <w:r>
        <w:rPr>
          <w:rStyle w:val="Hipervnculo"/>
          <w:color w:val="000000" w:themeColor="text1"/>
          <w:u w:val="none"/>
        </w:rPr>
        <w:t xml:space="preserve">Arquitectura Java. </w:t>
      </w:r>
      <w:hyperlink r:id="rId90" w:history="1">
        <w:r w:rsidR="00533BA5" w:rsidRPr="00E82293">
          <w:rPr>
            <w:rStyle w:val="Hipervnculo"/>
          </w:rPr>
          <w:t>https://www.arquitecturajava.com/spring-mvc-configuracion/</w:t>
        </w:r>
      </w:hyperlink>
      <w:bookmarkEnd w:id="124"/>
    </w:p>
    <w:p w14:paraId="40008498" w14:textId="0260185E" w:rsidR="00E660EB" w:rsidRDefault="00E660EB" w:rsidP="00A45619">
      <w:pPr>
        <w:pStyle w:val="Referencias"/>
        <w:rPr>
          <w:rStyle w:val="Hipervnculo"/>
          <w:color w:val="auto"/>
          <w:u w:val="none"/>
        </w:rPr>
      </w:pPr>
      <w:bookmarkStart w:id="125" w:name="_Ref105065673"/>
      <w:r>
        <w:rPr>
          <w:rStyle w:val="Hipervnculo"/>
          <w:color w:val="auto"/>
          <w:u w:val="none"/>
        </w:rPr>
        <w:t xml:space="preserve">Objetivos de Desarrollo Sostenible, Organización de Naciones Unidas. </w:t>
      </w:r>
      <w:hyperlink r:id="rId91" w:history="1">
        <w:r w:rsidRPr="0016691E">
          <w:rPr>
            <w:rStyle w:val="Hipervnculo"/>
          </w:rPr>
          <w:t>https://www.un.org/sustainabledevelopment/es/objetivos-de-desarrollo-sostenible/</w:t>
        </w:r>
      </w:hyperlink>
      <w:bookmarkEnd w:id="125"/>
    </w:p>
    <w:p w14:paraId="454A87C9" w14:textId="37732CC9" w:rsidR="00E660EB" w:rsidRDefault="00E660EB" w:rsidP="00A45619">
      <w:pPr>
        <w:pStyle w:val="Referencias"/>
        <w:rPr>
          <w:rStyle w:val="Hipervnculo"/>
          <w:color w:val="auto"/>
          <w:u w:val="none"/>
        </w:rPr>
      </w:pPr>
      <w:r>
        <w:rPr>
          <w:rStyle w:val="Hipervnculo"/>
          <w:color w:val="auto"/>
          <w:u w:val="none"/>
        </w:rPr>
        <w:t xml:space="preserve">Salud y Bienestar, Organización de Naciones Unidas. </w:t>
      </w:r>
      <w:hyperlink r:id="rId92" w:history="1">
        <w:r w:rsidRPr="0016691E">
          <w:rPr>
            <w:rStyle w:val="Hipervnculo"/>
          </w:rPr>
          <w:t>https://www.un.org/sustainabledevelopment/es/health/</w:t>
        </w:r>
      </w:hyperlink>
    </w:p>
    <w:p w14:paraId="4DBCFCF6" w14:textId="5CAB72E8" w:rsidR="00E660EB" w:rsidRPr="001723F9" w:rsidRDefault="00E660EB" w:rsidP="00E660EB">
      <w:pPr>
        <w:pStyle w:val="Referencias"/>
        <w:rPr>
          <w:rStyle w:val="Hipervnculo"/>
          <w:color w:val="auto"/>
          <w:u w:val="none"/>
        </w:rPr>
      </w:pPr>
      <w:r>
        <w:rPr>
          <w:rStyle w:val="Hipervnculo"/>
          <w:color w:val="auto"/>
          <w:u w:val="none"/>
        </w:rPr>
        <w:t xml:space="preserve">Industria, Innovación e Infraestructuras, Organización de Naciones Unidas. </w:t>
      </w:r>
      <w:hyperlink r:id="rId93" w:history="1">
        <w:r w:rsidRPr="0016691E">
          <w:rPr>
            <w:rStyle w:val="Hipervnculo"/>
          </w:rPr>
          <w:t>https://www.un.org/sustainabledevelopment/es/infrastructure/</w:t>
        </w:r>
      </w:hyperlink>
    </w:p>
    <w:p w14:paraId="33361090" w14:textId="6BC5369A" w:rsidR="001723F9" w:rsidRDefault="001723F9" w:rsidP="001723F9">
      <w:pPr>
        <w:pStyle w:val="Referencias"/>
        <w:rPr>
          <w:rStyle w:val="Hipervnculo"/>
          <w:color w:val="auto"/>
          <w:u w:val="none"/>
        </w:rPr>
      </w:pPr>
      <w:bookmarkStart w:id="126" w:name="_Ref105063849"/>
      <w:r>
        <w:rPr>
          <w:rStyle w:val="Hipervnculo"/>
          <w:color w:val="auto"/>
          <w:u w:val="none"/>
        </w:rPr>
        <w:t xml:space="preserve">Frases de Lyndon B. Johnson, Frases buenas. </w:t>
      </w:r>
      <w:hyperlink r:id="rId94" w:history="1">
        <w:r w:rsidRPr="00F33F62">
          <w:rPr>
            <w:rStyle w:val="Hipervnculo"/>
          </w:rPr>
          <w:t>https://frasesbuenas.net/frases-de-lyndon-b.-johnson/</w:t>
        </w:r>
      </w:hyperlink>
      <w:bookmarkEnd w:id="126"/>
    </w:p>
    <w:p w14:paraId="5929D989" w14:textId="77777777" w:rsidR="001723F9" w:rsidRPr="001723F9" w:rsidRDefault="001723F9" w:rsidP="001723F9">
      <w:pPr>
        <w:pStyle w:val="Referencias"/>
        <w:numPr>
          <w:ilvl w:val="0"/>
          <w:numId w:val="0"/>
        </w:numPr>
        <w:ind w:left="737"/>
        <w:rPr>
          <w:rStyle w:val="Hipervnculo"/>
          <w:color w:val="auto"/>
          <w:u w:val="none"/>
        </w:rPr>
      </w:pPr>
    </w:p>
    <w:p w14:paraId="3D6F904D" w14:textId="77777777" w:rsidR="00E660EB" w:rsidRPr="00266409" w:rsidRDefault="00E660EB" w:rsidP="00E660EB">
      <w:pPr>
        <w:pStyle w:val="Referencias"/>
        <w:numPr>
          <w:ilvl w:val="0"/>
          <w:numId w:val="0"/>
        </w:numPr>
        <w:ind w:left="737"/>
      </w:pPr>
    </w:p>
    <w:p w14:paraId="584F7D7E" w14:textId="77777777" w:rsidR="00217C2F" w:rsidRDefault="00217C2F" w:rsidP="00F57D19"/>
    <w:p w14:paraId="7C8E1FF7" w14:textId="77777777" w:rsidR="00217C2F" w:rsidRDefault="00694410" w:rsidP="008702A9">
      <w:pPr>
        <w:pStyle w:val="Ttulo1"/>
        <w:numPr>
          <w:ilvl w:val="0"/>
          <w:numId w:val="0"/>
        </w:numPr>
      </w:pPr>
      <w:bookmarkStart w:id="127" w:name="_Toc105359466"/>
      <w:r>
        <w:lastRenderedPageBreak/>
        <w:t xml:space="preserve">ANEXO </w:t>
      </w:r>
      <w:r w:rsidR="00FC5635">
        <w:t>I</w:t>
      </w:r>
      <w:r w:rsidR="00535BD3">
        <w:t>: ALINEACIÓN DEL PROYECTO CON LOS ODS</w:t>
      </w:r>
      <w:bookmarkEnd w:id="127"/>
    </w:p>
    <w:p w14:paraId="4A48BED8" w14:textId="42EB15A8" w:rsidR="00753993" w:rsidRDefault="00753993" w:rsidP="004250C2">
      <w:r>
        <w:t>En este Anexo se procede a analizar y evaluar en qué medida cumple o ayuda la plataforma web desarrollada en este Trabaja de Fin de Grado a cumplir con los Objetivos de Desarrollo Sostenible (ODS). Pero para poder entrar en detalle primero es necesario saber que son exactamente.</w:t>
      </w:r>
    </w:p>
    <w:p w14:paraId="5FFFCE27" w14:textId="740B8ED3" w:rsidR="00766F96" w:rsidRDefault="0051039C" w:rsidP="00BC4B9A">
      <w:pPr>
        <w:rPr>
          <w:color w:val="000000" w:themeColor="text1"/>
          <w:shd w:val="clear" w:color="auto" w:fill="FFFFFF"/>
        </w:rPr>
      </w:pPr>
      <w:r>
        <w:t>Los ODS están definidos por la ONU como “</w:t>
      </w:r>
      <w:r w:rsidRPr="0051039C">
        <w:rPr>
          <w:i/>
          <w:iCs/>
          <w:color w:val="000000" w:themeColor="text1"/>
          <w:shd w:val="clear" w:color="auto" w:fill="FFFFFF"/>
        </w:rPr>
        <w:t>17 objetivos globales interconectados diseñados para ser un plan para lograr un futuro mejor y más </w:t>
      </w:r>
      <w:hyperlink r:id="rId95" w:tooltip="Sostenible" w:history="1">
        <w:r w:rsidRPr="0051039C">
          <w:rPr>
            <w:rStyle w:val="Hipervnculo"/>
            <w:i/>
            <w:iCs/>
            <w:color w:val="000000" w:themeColor="text1"/>
            <w:u w:val="none"/>
            <w:shd w:val="clear" w:color="auto" w:fill="FFFFFF"/>
          </w:rPr>
          <w:t>sostenible</w:t>
        </w:r>
      </w:hyperlink>
      <w:r w:rsidRPr="0051039C">
        <w:rPr>
          <w:i/>
          <w:iCs/>
          <w:color w:val="000000" w:themeColor="text1"/>
          <w:shd w:val="clear" w:color="auto" w:fill="FFFFFF"/>
        </w:rPr>
        <w:t> para todos”</w:t>
      </w:r>
      <w:r w:rsidR="003F778D">
        <w:rPr>
          <w:i/>
          <w:iCs/>
          <w:color w:val="000000" w:themeColor="text1"/>
          <w:shd w:val="clear" w:color="auto" w:fill="FFFFFF"/>
        </w:rPr>
        <w:t xml:space="preserve"> [</w:t>
      </w:r>
      <w:r w:rsidR="008440C0">
        <w:rPr>
          <w:i/>
          <w:iCs/>
          <w:color w:val="000000" w:themeColor="text1"/>
          <w:shd w:val="clear" w:color="auto" w:fill="FFFFFF"/>
        </w:rPr>
        <w:fldChar w:fldCharType="begin"/>
      </w:r>
      <w:r w:rsidR="008440C0">
        <w:rPr>
          <w:i/>
          <w:iCs/>
          <w:color w:val="000000" w:themeColor="text1"/>
          <w:shd w:val="clear" w:color="auto" w:fill="FFFFFF"/>
        </w:rPr>
        <w:instrText xml:space="preserve"> PAGEREF _Ref105065673 \h </w:instrText>
      </w:r>
      <w:r w:rsidR="008440C0">
        <w:rPr>
          <w:i/>
          <w:iCs/>
          <w:color w:val="000000" w:themeColor="text1"/>
          <w:shd w:val="clear" w:color="auto" w:fill="FFFFFF"/>
        </w:rPr>
      </w:r>
      <w:r w:rsidR="008440C0">
        <w:rPr>
          <w:i/>
          <w:iCs/>
          <w:color w:val="000000" w:themeColor="text1"/>
          <w:shd w:val="clear" w:color="auto" w:fill="FFFFFF"/>
        </w:rPr>
        <w:fldChar w:fldCharType="separate"/>
      </w:r>
      <w:r w:rsidR="004D4FB8">
        <w:rPr>
          <w:i/>
          <w:iCs/>
          <w:noProof/>
          <w:color w:val="000000" w:themeColor="text1"/>
          <w:shd w:val="clear" w:color="auto" w:fill="FFFFFF"/>
        </w:rPr>
        <w:t>75</w:t>
      </w:r>
      <w:r w:rsidR="008440C0">
        <w:rPr>
          <w:i/>
          <w:iCs/>
          <w:color w:val="000000" w:themeColor="text1"/>
          <w:shd w:val="clear" w:color="auto" w:fill="FFFFFF"/>
        </w:rPr>
        <w:fldChar w:fldCharType="end"/>
      </w:r>
      <w:r w:rsidR="003F778D">
        <w:rPr>
          <w:i/>
          <w:iCs/>
          <w:color w:val="000000" w:themeColor="text1"/>
          <w:shd w:val="clear" w:color="auto" w:fill="FFFFFF"/>
        </w:rPr>
        <w:t>]</w:t>
      </w:r>
      <w:r>
        <w:rPr>
          <w:i/>
          <w:iCs/>
          <w:color w:val="000000" w:themeColor="text1"/>
          <w:shd w:val="clear" w:color="auto" w:fill="FFFFFF"/>
        </w:rPr>
        <w:t>.</w:t>
      </w:r>
      <w:r w:rsidR="00527B44">
        <w:rPr>
          <w:color w:val="000000" w:themeColor="text1"/>
          <w:shd w:val="clear" w:color="auto" w:fill="FFFFFF"/>
        </w:rPr>
        <w:t xml:space="preserve"> Cada uno de los diecisiete objetivos que conforman los Objetivos de Desarrollo Sostenible,</w:t>
      </w:r>
      <w:r w:rsidR="003F778D">
        <w:rPr>
          <w:color w:val="000000" w:themeColor="text1"/>
          <w:shd w:val="clear" w:color="auto" w:fill="FFFFFF"/>
        </w:rPr>
        <w:t xml:space="preserve"> tienen un reto muy concreto por detrás, no </w:t>
      </w:r>
      <w:r w:rsidR="00EA31A3">
        <w:rPr>
          <w:color w:val="000000" w:themeColor="text1"/>
          <w:shd w:val="clear" w:color="auto" w:fill="FFFFFF"/>
        </w:rPr>
        <w:t>obstante,</w:t>
      </w:r>
      <w:r w:rsidR="003F778D">
        <w:rPr>
          <w:color w:val="000000" w:themeColor="text1"/>
          <w:shd w:val="clear" w:color="auto" w:fill="FFFFFF"/>
        </w:rPr>
        <w:t xml:space="preserve"> </w:t>
      </w:r>
      <w:r w:rsidR="00642E51">
        <w:rPr>
          <w:color w:val="000000" w:themeColor="text1"/>
          <w:shd w:val="clear" w:color="auto" w:fill="FFFFFF"/>
        </w:rPr>
        <w:t>de los principales objetivos que no queda</w:t>
      </w:r>
      <w:r w:rsidR="00EA31A3">
        <w:rPr>
          <w:color w:val="000000" w:themeColor="text1"/>
          <w:shd w:val="clear" w:color="auto" w:fill="FFFFFF"/>
        </w:rPr>
        <w:t>n</w:t>
      </w:r>
      <w:r w:rsidR="00642E51">
        <w:rPr>
          <w:color w:val="000000" w:themeColor="text1"/>
          <w:shd w:val="clear" w:color="auto" w:fill="FFFFFF"/>
        </w:rPr>
        <w:t xml:space="preserve"> explícitamente definido</w:t>
      </w:r>
      <w:r w:rsidR="00EA31A3">
        <w:rPr>
          <w:color w:val="000000" w:themeColor="text1"/>
          <w:shd w:val="clear" w:color="auto" w:fill="FFFFFF"/>
        </w:rPr>
        <w:t>s</w:t>
      </w:r>
      <w:r w:rsidR="00642E51">
        <w:rPr>
          <w:color w:val="000000" w:themeColor="text1"/>
          <w:shd w:val="clear" w:color="auto" w:fill="FFFFFF"/>
        </w:rPr>
        <w:t xml:space="preserve">, </w:t>
      </w:r>
      <w:r w:rsidR="00EA31A3">
        <w:rPr>
          <w:color w:val="000000" w:themeColor="text1"/>
          <w:shd w:val="clear" w:color="auto" w:fill="FFFFFF"/>
        </w:rPr>
        <w:t xml:space="preserve">nace la necesidad de pensar en los ODS como un gran objetivo a cumplir en lugar de tratarlos como objetivos independientes y aislados. La razón por la que se divide en varios subobjetivos es para facilitar el trabajo a la hora de tratar de lograr los objetivos y para que haya mayor claridad </w:t>
      </w:r>
      <w:r w:rsidR="00766F96">
        <w:rPr>
          <w:color w:val="000000" w:themeColor="text1"/>
          <w:shd w:val="clear" w:color="auto" w:fill="FFFFFF"/>
        </w:rPr>
        <w:t xml:space="preserve">con respecto a los sectores que necesitan especial atención. </w:t>
      </w:r>
    </w:p>
    <w:p w14:paraId="5E6B92B1" w14:textId="224DD5EB" w:rsidR="00230780" w:rsidRDefault="00766F96" w:rsidP="00230780">
      <w:r>
        <w:rPr>
          <w:color w:val="000000" w:themeColor="text1"/>
          <w:shd w:val="clear" w:color="auto" w:fill="FFFFFF"/>
        </w:rPr>
        <w:t xml:space="preserve">Por último, aunque hay un objetivo bien definido para esto, </w:t>
      </w:r>
      <w:r w:rsidR="000F33D0">
        <w:rPr>
          <w:color w:val="000000" w:themeColor="text1"/>
          <w:shd w:val="clear" w:color="auto" w:fill="FFFFFF"/>
        </w:rPr>
        <w:t xml:space="preserve">en concreto el Objetivo 17 – Alianzas para lograr los objetivos, </w:t>
      </w:r>
      <w:r>
        <w:rPr>
          <w:color w:val="000000" w:themeColor="text1"/>
          <w:shd w:val="clear" w:color="auto" w:fill="FFFFFF"/>
        </w:rPr>
        <w:t>la necesidad de crear grandes alianzas para poder solucionar l</w:t>
      </w:r>
      <w:r w:rsidR="00230780">
        <w:rPr>
          <w:color w:val="000000" w:themeColor="text1"/>
          <w:shd w:val="clear" w:color="auto" w:fill="FFFFFF"/>
        </w:rPr>
        <w:t>os problemas es de vital importancia. Si no se consigue el compromiso y la ayuda del sector público, privado y de la sociedad civil, los objetivos no alcanzan esa transversalidad que hace falta para que se puedan llegar a lograr.</w:t>
      </w:r>
    </w:p>
    <w:p w14:paraId="091054B9" w14:textId="0A6EF9A3" w:rsidR="00A66C44" w:rsidRDefault="00D377DD" w:rsidP="00753993">
      <w:r>
        <w:t>De los diecisiete ODS existentes, el presente proyecto está especialmente ligado a dos de ellos</w:t>
      </w:r>
      <w:r w:rsidR="00A66C44">
        <w:t>, en concreto los Objetivos III y IX.</w:t>
      </w:r>
    </w:p>
    <w:p w14:paraId="13DF2DCF" w14:textId="77777777" w:rsidR="00C65458" w:rsidRDefault="00C65458" w:rsidP="001E2D1D">
      <w:pPr>
        <w:rPr>
          <w:color w:val="000000" w:themeColor="text1"/>
          <w:u w:val="single"/>
        </w:rPr>
      </w:pPr>
    </w:p>
    <w:p w14:paraId="1E81CF71" w14:textId="68826A13" w:rsidR="003F778D" w:rsidRPr="001E2D1D" w:rsidRDefault="003F778D" w:rsidP="001E2D1D">
      <w:pPr>
        <w:rPr>
          <w:color w:val="000000" w:themeColor="text1"/>
          <w:u w:val="single"/>
        </w:rPr>
      </w:pPr>
      <w:r w:rsidRPr="001E2D1D">
        <w:rPr>
          <w:color w:val="000000" w:themeColor="text1"/>
          <w:u w:val="single"/>
        </w:rPr>
        <w:lastRenderedPageBreak/>
        <w:t>Objetivo III – Salud y bienestar</w:t>
      </w:r>
    </w:p>
    <w:p w14:paraId="4E262699" w14:textId="62B4FAAC" w:rsidR="003F778D" w:rsidRPr="001E2D1D" w:rsidRDefault="001E07D5" w:rsidP="001E2D1D">
      <w:pPr>
        <w:rPr>
          <w:color w:val="000000" w:themeColor="text1"/>
        </w:rPr>
      </w:pPr>
      <w:r>
        <w:rPr>
          <w:color w:val="000000" w:themeColor="text1"/>
          <w:shd w:val="clear" w:color="auto" w:fill="FFFFFF"/>
        </w:rPr>
        <w:t xml:space="preserve">El tercer objetivo tiene como </w:t>
      </w:r>
      <w:r w:rsidR="009B1D1D">
        <w:rPr>
          <w:color w:val="000000" w:themeColor="text1"/>
          <w:shd w:val="clear" w:color="auto" w:fill="FFFFFF"/>
        </w:rPr>
        <w:t>centro de atención, g</w:t>
      </w:r>
      <w:r w:rsidR="001E2D1D" w:rsidRPr="001E2D1D">
        <w:rPr>
          <w:color w:val="000000" w:themeColor="text1"/>
          <w:shd w:val="clear" w:color="auto" w:fill="FFFFFF"/>
        </w:rPr>
        <w:t>arantizar una </w:t>
      </w:r>
      <w:hyperlink r:id="rId96" w:tooltip="Salud" w:history="1">
        <w:r w:rsidR="001E2D1D" w:rsidRPr="001E2D1D">
          <w:rPr>
            <w:rStyle w:val="Hipervnculo"/>
            <w:color w:val="000000" w:themeColor="text1"/>
            <w:u w:val="none"/>
            <w:shd w:val="clear" w:color="auto" w:fill="FFFFFF"/>
          </w:rPr>
          <w:t>vida sana</w:t>
        </w:r>
      </w:hyperlink>
      <w:r w:rsidR="001E2D1D" w:rsidRPr="001E2D1D">
        <w:rPr>
          <w:color w:val="000000" w:themeColor="text1"/>
          <w:shd w:val="clear" w:color="auto" w:fill="FFFFFF"/>
        </w:rPr>
        <w:t> y promover el bienestar para todos en todas las edades</w:t>
      </w:r>
      <w:r w:rsidR="009B1D1D">
        <w:rPr>
          <w:color w:val="000000" w:themeColor="text1"/>
          <w:shd w:val="clear" w:color="auto" w:fill="FFFFFF"/>
        </w:rPr>
        <w:t>.</w:t>
      </w:r>
    </w:p>
    <w:p w14:paraId="350F5C0B" w14:textId="70E8EAF1" w:rsidR="00535BD3" w:rsidRDefault="003F778D" w:rsidP="003F778D">
      <w:pPr>
        <w:rPr>
          <w:color w:val="000000" w:themeColor="text1"/>
          <w:u w:val="single"/>
        </w:rPr>
      </w:pPr>
      <w:r>
        <w:rPr>
          <w:color w:val="000000" w:themeColor="text1"/>
          <w:u w:val="single"/>
        </w:rPr>
        <w:t>Objetivo IX – Industria, Innovación e Infraestructura</w:t>
      </w:r>
    </w:p>
    <w:p w14:paraId="020BD6CC" w14:textId="0CF6E1D0" w:rsidR="001E2D1D" w:rsidRDefault="001E2D1D" w:rsidP="001E2D1D">
      <w:pPr>
        <w:rPr>
          <w:rStyle w:val="Hipervnculo"/>
          <w:color w:val="000000" w:themeColor="text1"/>
          <w:u w:val="none"/>
          <w:shd w:val="clear" w:color="auto" w:fill="FFFFFF"/>
        </w:rPr>
      </w:pPr>
      <w:r>
        <w:rPr>
          <w:color w:val="000000" w:themeColor="text1"/>
          <w:shd w:val="clear" w:color="auto" w:fill="FFFFFF"/>
        </w:rPr>
        <w:t>Co</w:t>
      </w:r>
      <w:r w:rsidRPr="001E2D1D">
        <w:rPr>
          <w:color w:val="000000" w:themeColor="text1"/>
          <w:shd w:val="clear" w:color="auto" w:fill="FFFFFF"/>
        </w:rPr>
        <w:t>nstruir </w:t>
      </w:r>
      <w:hyperlink r:id="rId97" w:tooltip="Infraestructura" w:history="1">
        <w:r w:rsidRPr="001E2D1D">
          <w:rPr>
            <w:rStyle w:val="Hipervnculo"/>
            <w:color w:val="000000" w:themeColor="text1"/>
            <w:u w:val="none"/>
            <w:shd w:val="clear" w:color="auto" w:fill="FFFFFF"/>
          </w:rPr>
          <w:t>infraestructuras</w:t>
        </w:r>
      </w:hyperlink>
      <w:r w:rsidRPr="001E2D1D">
        <w:rPr>
          <w:color w:val="000000" w:themeColor="text1"/>
          <w:shd w:val="clear" w:color="auto" w:fill="FFFFFF"/>
        </w:rPr>
        <w:t> resilientes, promover la </w:t>
      </w:r>
      <w:hyperlink r:id="rId98" w:tooltip="Industrialización" w:history="1">
        <w:r w:rsidRPr="001E2D1D">
          <w:rPr>
            <w:rStyle w:val="Hipervnculo"/>
            <w:color w:val="000000" w:themeColor="text1"/>
            <w:u w:val="none"/>
            <w:shd w:val="clear" w:color="auto" w:fill="FFFFFF"/>
          </w:rPr>
          <w:t>industrialización</w:t>
        </w:r>
      </w:hyperlink>
      <w:r w:rsidRPr="001E2D1D">
        <w:rPr>
          <w:color w:val="000000" w:themeColor="text1"/>
          <w:shd w:val="clear" w:color="auto" w:fill="FFFFFF"/>
        </w:rPr>
        <w:t> inclusiva y sostenible y fomentar la </w:t>
      </w:r>
      <w:hyperlink r:id="rId99" w:tooltip="Innovación" w:history="1">
        <w:r w:rsidRPr="001E2D1D">
          <w:rPr>
            <w:rStyle w:val="Hipervnculo"/>
            <w:color w:val="000000" w:themeColor="text1"/>
            <w:u w:val="none"/>
            <w:shd w:val="clear" w:color="auto" w:fill="FFFFFF"/>
          </w:rPr>
          <w:t>innovación</w:t>
        </w:r>
      </w:hyperlink>
      <w:r w:rsidR="009B1D1D">
        <w:rPr>
          <w:rStyle w:val="Hipervnculo"/>
          <w:color w:val="000000" w:themeColor="text1"/>
          <w:u w:val="none"/>
          <w:shd w:val="clear" w:color="auto" w:fill="FFFFFF"/>
        </w:rPr>
        <w:t>.</w:t>
      </w:r>
    </w:p>
    <w:p w14:paraId="7641AB8C" w14:textId="0803D499" w:rsidR="00FE2C02" w:rsidRDefault="00FE2C02" w:rsidP="001E2D1D">
      <w:pPr>
        <w:rPr>
          <w:rStyle w:val="Hipervnculo"/>
          <w:color w:val="000000" w:themeColor="text1"/>
          <w:u w:val="none"/>
          <w:shd w:val="clear" w:color="auto" w:fill="FFFFFF"/>
        </w:rPr>
      </w:pPr>
      <w:r>
        <w:rPr>
          <w:rStyle w:val="Hipervnculo"/>
          <w:color w:val="000000" w:themeColor="text1"/>
          <w:u w:val="none"/>
          <w:shd w:val="clear" w:color="auto" w:fill="FFFFFF"/>
        </w:rPr>
        <w:t xml:space="preserve">Con respecto al primer objetivo, la plataforma web desarrollada </w:t>
      </w:r>
      <w:r w:rsidR="005431B8">
        <w:rPr>
          <w:rStyle w:val="Hipervnculo"/>
          <w:color w:val="000000" w:themeColor="text1"/>
          <w:u w:val="none"/>
          <w:shd w:val="clear" w:color="auto" w:fill="FFFFFF"/>
        </w:rPr>
        <w:t>está claramente ligada al sector del bienestar y al de la salud públic</w:t>
      </w:r>
      <w:r w:rsidR="005F2FA1">
        <w:rPr>
          <w:rStyle w:val="Hipervnculo"/>
          <w:color w:val="000000" w:themeColor="text1"/>
          <w:u w:val="none"/>
          <w:shd w:val="clear" w:color="auto" w:fill="FFFFFF"/>
        </w:rPr>
        <w:t>a</w:t>
      </w:r>
      <w:r w:rsidR="005431B8">
        <w:rPr>
          <w:rStyle w:val="Hipervnculo"/>
          <w:color w:val="000000" w:themeColor="text1"/>
          <w:u w:val="none"/>
          <w:shd w:val="clear" w:color="auto" w:fill="FFFFFF"/>
        </w:rPr>
        <w:t>, ofreciendo servicios para ayudar a que los entrenamientos sean de calidad y que aporten beneficios</w:t>
      </w:r>
      <w:r w:rsidR="002613D6">
        <w:rPr>
          <w:rStyle w:val="Hipervnculo"/>
          <w:color w:val="000000" w:themeColor="text1"/>
          <w:u w:val="none"/>
          <w:shd w:val="clear" w:color="auto" w:fill="FFFFFF"/>
        </w:rPr>
        <w:t xml:space="preserve"> reales</w:t>
      </w:r>
      <w:r w:rsidR="005431B8">
        <w:rPr>
          <w:rStyle w:val="Hipervnculo"/>
          <w:color w:val="000000" w:themeColor="text1"/>
          <w:u w:val="none"/>
          <w:shd w:val="clear" w:color="auto" w:fill="FFFFFF"/>
        </w:rPr>
        <w:t xml:space="preserve"> a las personas. Además, </w:t>
      </w:r>
      <w:r w:rsidR="00EB2762">
        <w:rPr>
          <w:rStyle w:val="Hipervnculo"/>
          <w:color w:val="000000" w:themeColor="text1"/>
          <w:u w:val="none"/>
          <w:shd w:val="clear" w:color="auto" w:fill="FFFFFF"/>
        </w:rPr>
        <w:t xml:space="preserve">la plataforma mejora y aumenta las probabilidades de que las personas no desistan y se desmotiven </w:t>
      </w:r>
      <w:r w:rsidR="0071310B">
        <w:rPr>
          <w:rStyle w:val="Hipervnculo"/>
          <w:color w:val="000000" w:themeColor="text1"/>
          <w:u w:val="none"/>
          <w:shd w:val="clear" w:color="auto" w:fill="FFFFFF"/>
        </w:rPr>
        <w:t xml:space="preserve">de alcanzar </w:t>
      </w:r>
      <w:r w:rsidR="005F2FA1">
        <w:rPr>
          <w:rStyle w:val="Hipervnculo"/>
          <w:color w:val="000000" w:themeColor="text1"/>
          <w:u w:val="none"/>
          <w:shd w:val="clear" w:color="auto" w:fill="FFFFFF"/>
        </w:rPr>
        <w:t xml:space="preserve">sus objetivos </w:t>
      </w:r>
      <w:r w:rsidR="0071310B">
        <w:rPr>
          <w:rStyle w:val="Hipervnculo"/>
          <w:color w:val="000000" w:themeColor="text1"/>
          <w:u w:val="none"/>
          <w:shd w:val="clear" w:color="auto" w:fill="FFFFFF"/>
        </w:rPr>
        <w:t>a la hora de</w:t>
      </w:r>
      <w:r w:rsidR="005F2FA1">
        <w:rPr>
          <w:rStyle w:val="Hipervnculo"/>
          <w:color w:val="000000" w:themeColor="text1"/>
          <w:u w:val="none"/>
          <w:shd w:val="clear" w:color="auto" w:fill="FFFFFF"/>
        </w:rPr>
        <w:t xml:space="preserve"> </w:t>
      </w:r>
      <w:r w:rsidR="00EB2762">
        <w:rPr>
          <w:rStyle w:val="Hipervnculo"/>
          <w:color w:val="000000" w:themeColor="text1"/>
          <w:u w:val="none"/>
          <w:shd w:val="clear" w:color="auto" w:fill="FFFFFF"/>
        </w:rPr>
        <w:t xml:space="preserve">ponerse en forma y llevar una vida más saludable, lo que contribuye no solo al bienestar de la persona, sino también </w:t>
      </w:r>
      <w:r w:rsidR="0071310B">
        <w:rPr>
          <w:rStyle w:val="Hipervnculo"/>
          <w:color w:val="000000" w:themeColor="text1"/>
          <w:u w:val="none"/>
          <w:shd w:val="clear" w:color="auto" w:fill="FFFFFF"/>
        </w:rPr>
        <w:t xml:space="preserve">de la sociedad. </w:t>
      </w:r>
    </w:p>
    <w:p w14:paraId="399A9CD1" w14:textId="305C8A98" w:rsidR="005F2FA1" w:rsidRDefault="005F2FA1" w:rsidP="001E2D1D">
      <w:pPr>
        <w:rPr>
          <w:rStyle w:val="Hipervnculo"/>
          <w:color w:val="000000" w:themeColor="text1"/>
          <w:u w:val="none"/>
          <w:shd w:val="clear" w:color="auto" w:fill="FFFFFF"/>
        </w:rPr>
      </w:pPr>
      <w:r>
        <w:rPr>
          <w:rStyle w:val="Hipervnculo"/>
          <w:color w:val="000000" w:themeColor="text1"/>
          <w:u w:val="none"/>
          <w:shd w:val="clear" w:color="auto" w:fill="FFFFFF"/>
        </w:rPr>
        <w:t xml:space="preserve">La plataforma </w:t>
      </w:r>
      <w:r w:rsidR="0071310B">
        <w:rPr>
          <w:rStyle w:val="Hipervnculo"/>
          <w:color w:val="000000" w:themeColor="text1"/>
          <w:u w:val="none"/>
          <w:shd w:val="clear" w:color="auto" w:fill="FFFFFF"/>
        </w:rPr>
        <w:t xml:space="preserve">busca </w:t>
      </w:r>
      <w:r w:rsidR="00B1248D">
        <w:rPr>
          <w:rStyle w:val="Hipervnculo"/>
          <w:color w:val="000000" w:themeColor="text1"/>
          <w:u w:val="none"/>
          <w:shd w:val="clear" w:color="auto" w:fill="FFFFFF"/>
        </w:rPr>
        <w:t>generar</w:t>
      </w:r>
      <w:r>
        <w:rPr>
          <w:rStyle w:val="Hipervnculo"/>
          <w:color w:val="000000" w:themeColor="text1"/>
          <w:u w:val="none"/>
          <w:shd w:val="clear" w:color="auto" w:fill="FFFFFF"/>
        </w:rPr>
        <w:t xml:space="preserve"> un impacto </w:t>
      </w:r>
      <w:r w:rsidR="0071310B">
        <w:rPr>
          <w:rStyle w:val="Hipervnculo"/>
          <w:color w:val="000000" w:themeColor="text1"/>
          <w:u w:val="none"/>
          <w:shd w:val="clear" w:color="auto" w:fill="FFFFFF"/>
        </w:rPr>
        <w:t>social</w:t>
      </w:r>
      <w:r>
        <w:rPr>
          <w:rStyle w:val="Hipervnculo"/>
          <w:color w:val="000000" w:themeColor="text1"/>
          <w:u w:val="none"/>
          <w:shd w:val="clear" w:color="auto" w:fill="FFFFFF"/>
        </w:rPr>
        <w:t>, facilita</w:t>
      </w:r>
      <w:r w:rsidR="0071310B">
        <w:rPr>
          <w:rStyle w:val="Hipervnculo"/>
          <w:color w:val="000000" w:themeColor="text1"/>
          <w:u w:val="none"/>
          <w:shd w:val="clear" w:color="auto" w:fill="FFFFFF"/>
        </w:rPr>
        <w:t>ndo</w:t>
      </w:r>
      <w:r>
        <w:rPr>
          <w:rStyle w:val="Hipervnculo"/>
          <w:color w:val="000000" w:themeColor="text1"/>
          <w:u w:val="none"/>
          <w:shd w:val="clear" w:color="auto" w:fill="FFFFFF"/>
        </w:rPr>
        <w:t xml:space="preserve"> la entrada </w:t>
      </w:r>
      <w:r w:rsidR="00B1248D">
        <w:rPr>
          <w:rStyle w:val="Hipervnculo"/>
          <w:color w:val="000000" w:themeColor="text1"/>
          <w:u w:val="none"/>
          <w:shd w:val="clear" w:color="auto" w:fill="FFFFFF"/>
        </w:rPr>
        <w:t>a</w:t>
      </w:r>
      <w:r>
        <w:rPr>
          <w:rStyle w:val="Hipervnculo"/>
          <w:color w:val="000000" w:themeColor="text1"/>
          <w:u w:val="none"/>
          <w:shd w:val="clear" w:color="auto" w:fill="FFFFFF"/>
        </w:rPr>
        <w:t xml:space="preserve">l mundo del fitness y </w:t>
      </w:r>
      <w:r w:rsidR="00B1248D">
        <w:rPr>
          <w:rStyle w:val="Hipervnculo"/>
          <w:color w:val="000000" w:themeColor="text1"/>
          <w:u w:val="none"/>
          <w:shd w:val="clear" w:color="auto" w:fill="FFFFFF"/>
        </w:rPr>
        <w:t>consiguiente</w:t>
      </w:r>
      <w:r>
        <w:rPr>
          <w:rStyle w:val="Hipervnculo"/>
          <w:color w:val="000000" w:themeColor="text1"/>
          <w:u w:val="none"/>
          <w:shd w:val="clear" w:color="auto" w:fill="FFFFFF"/>
        </w:rPr>
        <w:t xml:space="preserve"> bienestar personal.</w:t>
      </w:r>
      <w:r w:rsidR="00CC701F">
        <w:rPr>
          <w:rStyle w:val="Hipervnculo"/>
          <w:color w:val="000000" w:themeColor="text1"/>
          <w:u w:val="none"/>
          <w:shd w:val="clear" w:color="auto" w:fill="FFFFFF"/>
        </w:rPr>
        <w:t xml:space="preserve"> Como se ha mencionado anteriormente, no poner obstáculos que puedan desmotivar es primordial, </w:t>
      </w:r>
      <w:r w:rsidR="00B1248D">
        <w:rPr>
          <w:rStyle w:val="Hipervnculo"/>
          <w:color w:val="000000" w:themeColor="text1"/>
          <w:u w:val="none"/>
          <w:shd w:val="clear" w:color="auto" w:fill="FFFFFF"/>
        </w:rPr>
        <w:t xml:space="preserve">siendo </w:t>
      </w:r>
      <w:r w:rsidR="00C7314E">
        <w:rPr>
          <w:rStyle w:val="Hipervnculo"/>
          <w:color w:val="000000" w:themeColor="text1"/>
          <w:u w:val="none"/>
          <w:shd w:val="clear" w:color="auto" w:fill="FFFFFF"/>
        </w:rPr>
        <w:t xml:space="preserve">uno de los aspectos que </w:t>
      </w:r>
      <w:r w:rsidR="00B1248D">
        <w:rPr>
          <w:rStyle w:val="Hipervnculo"/>
          <w:color w:val="000000" w:themeColor="text1"/>
          <w:u w:val="none"/>
          <w:shd w:val="clear" w:color="auto" w:fill="FFFFFF"/>
        </w:rPr>
        <w:t>pretende</w:t>
      </w:r>
      <w:r w:rsidR="00CC701F">
        <w:rPr>
          <w:rStyle w:val="Hipervnculo"/>
          <w:color w:val="000000" w:themeColor="text1"/>
          <w:u w:val="none"/>
          <w:shd w:val="clear" w:color="auto" w:fill="FFFFFF"/>
        </w:rPr>
        <w:t xml:space="preserve"> solucionar la plataforma.</w:t>
      </w:r>
    </w:p>
    <w:p w14:paraId="4D83BF17" w14:textId="50FBD762" w:rsidR="00E95152" w:rsidRDefault="007167D8" w:rsidP="001E2D1D">
      <w:pPr>
        <w:rPr>
          <w:rStyle w:val="Hipervnculo"/>
          <w:color w:val="000000" w:themeColor="text1"/>
          <w:u w:val="none"/>
          <w:shd w:val="clear" w:color="auto" w:fill="FFFFFF"/>
        </w:rPr>
      </w:pPr>
      <w:r>
        <w:rPr>
          <w:rStyle w:val="Hipervnculo"/>
          <w:color w:val="000000" w:themeColor="text1"/>
          <w:u w:val="none"/>
          <w:shd w:val="clear" w:color="auto" w:fill="FFFFFF"/>
        </w:rPr>
        <w:t xml:space="preserve">Más aún, y concluyendo con el </w:t>
      </w:r>
      <w:r w:rsidR="003A11B6">
        <w:rPr>
          <w:rStyle w:val="Hipervnculo"/>
          <w:color w:val="000000" w:themeColor="text1"/>
          <w:u w:val="none"/>
          <w:shd w:val="clear" w:color="auto" w:fill="FFFFFF"/>
        </w:rPr>
        <w:t>O</w:t>
      </w:r>
      <w:r>
        <w:rPr>
          <w:rStyle w:val="Hipervnculo"/>
          <w:color w:val="000000" w:themeColor="text1"/>
          <w:u w:val="none"/>
          <w:shd w:val="clear" w:color="auto" w:fill="FFFFFF"/>
        </w:rPr>
        <w:t>bjetivo</w:t>
      </w:r>
      <w:r w:rsidR="003A11B6">
        <w:rPr>
          <w:rStyle w:val="Hipervnculo"/>
          <w:color w:val="000000" w:themeColor="text1"/>
          <w:u w:val="none"/>
          <w:shd w:val="clear" w:color="auto" w:fill="FFFFFF"/>
        </w:rPr>
        <w:t xml:space="preserve"> III</w:t>
      </w:r>
      <w:r>
        <w:rPr>
          <w:rStyle w:val="Hipervnculo"/>
          <w:color w:val="000000" w:themeColor="text1"/>
          <w:u w:val="none"/>
          <w:shd w:val="clear" w:color="auto" w:fill="FFFFFF"/>
        </w:rPr>
        <w:t xml:space="preserve">, </w:t>
      </w:r>
      <w:r w:rsidR="00E95152">
        <w:rPr>
          <w:rStyle w:val="Hipervnculo"/>
          <w:color w:val="000000" w:themeColor="text1"/>
          <w:u w:val="none"/>
          <w:shd w:val="clear" w:color="auto" w:fill="FFFFFF"/>
        </w:rPr>
        <w:t>es importante mencionar que la pandemia</w:t>
      </w:r>
      <w:r>
        <w:rPr>
          <w:rStyle w:val="Hipervnculo"/>
          <w:color w:val="000000" w:themeColor="text1"/>
          <w:u w:val="none"/>
          <w:shd w:val="clear" w:color="auto" w:fill="FFFFFF"/>
        </w:rPr>
        <w:t xml:space="preserve"> </w:t>
      </w:r>
      <w:r w:rsidR="00E95152">
        <w:rPr>
          <w:rStyle w:val="Hipervnculo"/>
          <w:color w:val="000000" w:themeColor="text1"/>
          <w:u w:val="none"/>
          <w:shd w:val="clear" w:color="auto" w:fill="FFFFFF"/>
        </w:rPr>
        <w:t xml:space="preserve">ha servido </w:t>
      </w:r>
      <w:r w:rsidR="00FA630D">
        <w:rPr>
          <w:rStyle w:val="Hipervnculo"/>
          <w:color w:val="000000" w:themeColor="text1"/>
          <w:u w:val="none"/>
          <w:shd w:val="clear" w:color="auto" w:fill="FFFFFF"/>
        </w:rPr>
        <w:t>a una</w:t>
      </w:r>
      <w:r w:rsidR="00E95152">
        <w:rPr>
          <w:rStyle w:val="Hipervnculo"/>
          <w:color w:val="000000" w:themeColor="text1"/>
          <w:u w:val="none"/>
          <w:shd w:val="clear" w:color="auto" w:fill="FFFFFF"/>
        </w:rPr>
        <w:t xml:space="preserve"> gran parte de la población como </w:t>
      </w:r>
      <w:r w:rsidR="00FA630D">
        <w:rPr>
          <w:rStyle w:val="Hipervnculo"/>
          <w:color w:val="000000" w:themeColor="text1"/>
          <w:u w:val="none"/>
          <w:shd w:val="clear" w:color="auto" w:fill="FFFFFF"/>
        </w:rPr>
        <w:t xml:space="preserve">señal de </w:t>
      </w:r>
      <w:r w:rsidR="00E95152">
        <w:rPr>
          <w:rStyle w:val="Hipervnculo"/>
          <w:color w:val="000000" w:themeColor="text1"/>
          <w:u w:val="none"/>
          <w:shd w:val="clear" w:color="auto" w:fill="FFFFFF"/>
        </w:rPr>
        <w:t xml:space="preserve">alarma, que la salud y bienestar </w:t>
      </w:r>
      <w:r w:rsidR="005B232D">
        <w:rPr>
          <w:rStyle w:val="Hipervnculo"/>
          <w:color w:val="000000" w:themeColor="text1"/>
          <w:u w:val="none"/>
          <w:shd w:val="clear" w:color="auto" w:fill="FFFFFF"/>
        </w:rPr>
        <w:t xml:space="preserve">son </w:t>
      </w:r>
      <w:r w:rsidR="00E95152">
        <w:rPr>
          <w:rStyle w:val="Hipervnculo"/>
          <w:color w:val="000000" w:themeColor="text1"/>
          <w:u w:val="none"/>
          <w:shd w:val="clear" w:color="auto" w:fill="FFFFFF"/>
        </w:rPr>
        <w:t>importante</w:t>
      </w:r>
      <w:r w:rsidR="005B232D">
        <w:rPr>
          <w:rStyle w:val="Hipervnculo"/>
          <w:color w:val="000000" w:themeColor="text1"/>
          <w:u w:val="none"/>
          <w:shd w:val="clear" w:color="auto" w:fill="FFFFFF"/>
        </w:rPr>
        <w:t>s</w:t>
      </w:r>
      <w:r w:rsidR="00E95152">
        <w:rPr>
          <w:rStyle w:val="Hipervnculo"/>
          <w:color w:val="000000" w:themeColor="text1"/>
          <w:u w:val="none"/>
          <w:shd w:val="clear" w:color="auto" w:fill="FFFFFF"/>
        </w:rPr>
        <w:t xml:space="preserve">, </w:t>
      </w:r>
      <w:r w:rsidR="001226A2">
        <w:rPr>
          <w:rStyle w:val="Hipervnculo"/>
          <w:color w:val="000000" w:themeColor="text1"/>
          <w:u w:val="none"/>
          <w:shd w:val="clear" w:color="auto" w:fill="FFFFFF"/>
        </w:rPr>
        <w:t xml:space="preserve">pudiendo </w:t>
      </w:r>
      <w:r w:rsidR="005B232D">
        <w:rPr>
          <w:rStyle w:val="Hipervnculo"/>
          <w:color w:val="000000" w:themeColor="text1"/>
          <w:u w:val="none"/>
          <w:shd w:val="clear" w:color="auto" w:fill="FFFFFF"/>
        </w:rPr>
        <w:t>marcar</w:t>
      </w:r>
      <w:r w:rsidR="00E95152">
        <w:rPr>
          <w:rStyle w:val="Hipervnculo"/>
          <w:color w:val="000000" w:themeColor="text1"/>
          <w:u w:val="none"/>
          <w:shd w:val="clear" w:color="auto" w:fill="FFFFFF"/>
        </w:rPr>
        <w:t xml:space="preserve"> la diferencia entre </w:t>
      </w:r>
      <w:r w:rsidR="00570D2B">
        <w:rPr>
          <w:rStyle w:val="Hipervnculo"/>
          <w:color w:val="000000" w:themeColor="text1"/>
          <w:u w:val="none"/>
          <w:shd w:val="clear" w:color="auto" w:fill="FFFFFF"/>
        </w:rPr>
        <w:t xml:space="preserve">un aumento de la </w:t>
      </w:r>
      <w:r w:rsidR="00E95152">
        <w:rPr>
          <w:rStyle w:val="Hipervnculo"/>
          <w:color w:val="000000" w:themeColor="text1"/>
          <w:u w:val="none"/>
          <w:shd w:val="clear" w:color="auto" w:fill="FFFFFF"/>
        </w:rPr>
        <w:t>probabilidad</w:t>
      </w:r>
      <w:r w:rsidR="00570D2B">
        <w:rPr>
          <w:rStyle w:val="Hipervnculo"/>
          <w:color w:val="000000" w:themeColor="text1"/>
          <w:u w:val="none"/>
          <w:shd w:val="clear" w:color="auto" w:fill="FFFFFF"/>
        </w:rPr>
        <w:t xml:space="preserve"> </w:t>
      </w:r>
      <w:r w:rsidR="00E95152">
        <w:rPr>
          <w:rStyle w:val="Hipervnculo"/>
          <w:color w:val="000000" w:themeColor="text1"/>
          <w:u w:val="none"/>
          <w:shd w:val="clear" w:color="auto" w:fill="FFFFFF"/>
        </w:rPr>
        <w:t xml:space="preserve">de </w:t>
      </w:r>
      <w:r w:rsidR="00F05E3C">
        <w:rPr>
          <w:rStyle w:val="Hipervnculo"/>
          <w:color w:val="000000" w:themeColor="text1"/>
          <w:u w:val="none"/>
          <w:shd w:val="clear" w:color="auto" w:fill="FFFFFF"/>
        </w:rPr>
        <w:t>padecer</w:t>
      </w:r>
      <w:r w:rsidR="003031C4">
        <w:rPr>
          <w:rStyle w:val="Hipervnculo"/>
          <w:color w:val="000000" w:themeColor="text1"/>
          <w:u w:val="none"/>
          <w:shd w:val="clear" w:color="auto" w:fill="FFFFFF"/>
        </w:rPr>
        <w:t xml:space="preserve"> el virus de forma </w:t>
      </w:r>
      <w:r w:rsidR="003B002D">
        <w:rPr>
          <w:rStyle w:val="Hipervnculo"/>
          <w:color w:val="000000" w:themeColor="text1"/>
          <w:u w:val="none"/>
          <w:shd w:val="clear" w:color="auto" w:fill="FFFFFF"/>
        </w:rPr>
        <w:t>grave o</w:t>
      </w:r>
      <w:r w:rsidR="00E95152">
        <w:rPr>
          <w:rStyle w:val="Hipervnculo"/>
          <w:color w:val="000000" w:themeColor="text1"/>
          <w:u w:val="none"/>
          <w:shd w:val="clear" w:color="auto" w:fill="FFFFFF"/>
        </w:rPr>
        <w:t xml:space="preserve"> </w:t>
      </w:r>
      <w:r w:rsidR="00570D2B">
        <w:rPr>
          <w:rStyle w:val="Hipervnculo"/>
          <w:color w:val="000000" w:themeColor="text1"/>
          <w:u w:val="none"/>
          <w:shd w:val="clear" w:color="auto" w:fill="FFFFFF"/>
        </w:rPr>
        <w:t xml:space="preserve">de </w:t>
      </w:r>
      <w:r w:rsidR="00F05E3C">
        <w:rPr>
          <w:rStyle w:val="Hipervnculo"/>
          <w:color w:val="000000" w:themeColor="text1"/>
          <w:u w:val="none"/>
          <w:shd w:val="clear" w:color="auto" w:fill="FFFFFF"/>
        </w:rPr>
        <w:t>padecerlo</w:t>
      </w:r>
      <w:r w:rsidR="003B002D">
        <w:rPr>
          <w:rStyle w:val="Hipervnculo"/>
          <w:color w:val="000000" w:themeColor="text1"/>
          <w:u w:val="none"/>
          <w:shd w:val="clear" w:color="auto" w:fill="FFFFFF"/>
        </w:rPr>
        <w:t xml:space="preserve"> leve</w:t>
      </w:r>
      <w:r w:rsidR="00570D2B">
        <w:rPr>
          <w:rStyle w:val="Hipervnculo"/>
          <w:color w:val="000000" w:themeColor="text1"/>
          <w:u w:val="none"/>
          <w:shd w:val="clear" w:color="auto" w:fill="FFFFFF"/>
        </w:rPr>
        <w:t xml:space="preserve">mente </w:t>
      </w:r>
      <w:r w:rsidR="003B002D">
        <w:rPr>
          <w:rStyle w:val="Hipervnculo"/>
          <w:color w:val="000000" w:themeColor="text1"/>
          <w:u w:val="none"/>
          <w:shd w:val="clear" w:color="auto" w:fill="FFFFFF"/>
        </w:rPr>
        <w:t>y sin</w:t>
      </w:r>
      <w:r w:rsidR="00FB3BCD">
        <w:rPr>
          <w:rStyle w:val="Hipervnculo"/>
          <w:color w:val="000000" w:themeColor="text1"/>
          <w:u w:val="none"/>
          <w:shd w:val="clear" w:color="auto" w:fill="FFFFFF"/>
        </w:rPr>
        <w:t xml:space="preserve"> consecuencias</w:t>
      </w:r>
      <w:r w:rsidR="003B002D">
        <w:rPr>
          <w:rStyle w:val="Hipervnculo"/>
          <w:color w:val="000000" w:themeColor="text1"/>
          <w:u w:val="none"/>
          <w:shd w:val="clear" w:color="auto" w:fill="FFFFFF"/>
        </w:rPr>
        <w:t xml:space="preserve"> grave</w:t>
      </w:r>
      <w:r w:rsidR="00B63E94">
        <w:rPr>
          <w:rStyle w:val="Hipervnculo"/>
          <w:color w:val="000000" w:themeColor="text1"/>
          <w:u w:val="none"/>
          <w:shd w:val="clear" w:color="auto" w:fill="FFFFFF"/>
        </w:rPr>
        <w:t>s</w:t>
      </w:r>
      <w:r w:rsidR="00E95152">
        <w:rPr>
          <w:rStyle w:val="Hipervnculo"/>
          <w:color w:val="000000" w:themeColor="text1"/>
          <w:u w:val="none"/>
          <w:shd w:val="clear" w:color="auto" w:fill="FFFFFF"/>
        </w:rPr>
        <w:t>.</w:t>
      </w:r>
      <w:r w:rsidR="00867A3D">
        <w:rPr>
          <w:rStyle w:val="Hipervnculo"/>
          <w:color w:val="000000" w:themeColor="text1"/>
          <w:u w:val="none"/>
          <w:shd w:val="clear" w:color="auto" w:fill="FFFFFF"/>
        </w:rPr>
        <w:t xml:space="preserve"> Con ayuda de la plataforma desarrollada</w:t>
      </w:r>
      <w:r w:rsidR="007052F8">
        <w:rPr>
          <w:rStyle w:val="Hipervnculo"/>
          <w:color w:val="000000" w:themeColor="text1"/>
          <w:u w:val="none"/>
          <w:shd w:val="clear" w:color="auto" w:fill="FFFFFF"/>
        </w:rPr>
        <w:t xml:space="preserve"> y de sus herramientas se quiere </w:t>
      </w:r>
      <w:r w:rsidR="00B63E94">
        <w:rPr>
          <w:rStyle w:val="Hipervnculo"/>
          <w:color w:val="000000" w:themeColor="text1"/>
          <w:u w:val="none"/>
          <w:shd w:val="clear" w:color="auto" w:fill="FFFFFF"/>
        </w:rPr>
        <w:t>incentivar</w:t>
      </w:r>
      <w:r w:rsidR="007052F8">
        <w:rPr>
          <w:rStyle w:val="Hipervnculo"/>
          <w:color w:val="000000" w:themeColor="text1"/>
          <w:u w:val="none"/>
          <w:shd w:val="clear" w:color="auto" w:fill="FFFFFF"/>
        </w:rPr>
        <w:t xml:space="preserve"> a las personas a tomarse con seriedad </w:t>
      </w:r>
      <w:r w:rsidR="003B002D">
        <w:rPr>
          <w:rStyle w:val="Hipervnculo"/>
          <w:color w:val="000000" w:themeColor="text1"/>
          <w:u w:val="none"/>
          <w:shd w:val="clear" w:color="auto" w:fill="FFFFFF"/>
        </w:rPr>
        <w:t>dicho</w:t>
      </w:r>
      <w:r w:rsidR="007052F8">
        <w:rPr>
          <w:rStyle w:val="Hipervnculo"/>
          <w:color w:val="000000" w:themeColor="text1"/>
          <w:u w:val="none"/>
          <w:shd w:val="clear" w:color="auto" w:fill="FFFFFF"/>
        </w:rPr>
        <w:t xml:space="preserve"> asunto</w:t>
      </w:r>
      <w:r w:rsidR="003B002D">
        <w:rPr>
          <w:rStyle w:val="Hipervnculo"/>
          <w:color w:val="000000" w:themeColor="text1"/>
          <w:u w:val="none"/>
          <w:shd w:val="clear" w:color="auto" w:fill="FFFFFF"/>
        </w:rPr>
        <w:t xml:space="preserve">, </w:t>
      </w:r>
      <w:r w:rsidR="007052F8">
        <w:rPr>
          <w:rStyle w:val="Hipervnculo"/>
          <w:color w:val="000000" w:themeColor="text1"/>
          <w:u w:val="none"/>
          <w:shd w:val="clear" w:color="auto" w:fill="FFFFFF"/>
        </w:rPr>
        <w:t>mejora</w:t>
      </w:r>
      <w:r w:rsidR="003B002D">
        <w:rPr>
          <w:rStyle w:val="Hipervnculo"/>
          <w:color w:val="000000" w:themeColor="text1"/>
          <w:u w:val="none"/>
          <w:shd w:val="clear" w:color="auto" w:fill="FFFFFF"/>
        </w:rPr>
        <w:t xml:space="preserve">ndo </w:t>
      </w:r>
      <w:r w:rsidR="007052F8">
        <w:rPr>
          <w:rStyle w:val="Hipervnculo"/>
          <w:color w:val="000000" w:themeColor="text1"/>
          <w:u w:val="none"/>
          <w:shd w:val="clear" w:color="auto" w:fill="FFFFFF"/>
        </w:rPr>
        <w:t>su condición física</w:t>
      </w:r>
      <w:r w:rsidR="003B002D">
        <w:rPr>
          <w:rStyle w:val="Hipervnculo"/>
          <w:color w:val="000000" w:themeColor="text1"/>
          <w:u w:val="none"/>
          <w:shd w:val="clear" w:color="auto" w:fill="FFFFFF"/>
        </w:rPr>
        <w:t xml:space="preserve"> y llevar una vida más saludable.</w:t>
      </w:r>
    </w:p>
    <w:p w14:paraId="14E68788" w14:textId="04FE02A7" w:rsidR="001B4123" w:rsidRDefault="00997708" w:rsidP="001E2D1D">
      <w:pPr>
        <w:rPr>
          <w:rStyle w:val="Hipervnculo"/>
          <w:color w:val="000000" w:themeColor="text1"/>
          <w:u w:val="none"/>
          <w:shd w:val="clear" w:color="auto" w:fill="FFFFFF"/>
        </w:rPr>
      </w:pPr>
      <w:r>
        <w:rPr>
          <w:rStyle w:val="Hipervnculo"/>
          <w:color w:val="000000" w:themeColor="text1"/>
          <w:u w:val="none"/>
          <w:shd w:val="clear" w:color="auto" w:fill="FFFFFF"/>
        </w:rPr>
        <w:t xml:space="preserve">Con respecto al segundo objetivo, </w:t>
      </w:r>
      <w:r w:rsidR="00CC701F">
        <w:rPr>
          <w:rStyle w:val="Hipervnculo"/>
          <w:color w:val="000000" w:themeColor="text1"/>
          <w:u w:val="none"/>
          <w:shd w:val="clear" w:color="auto" w:fill="FFFFFF"/>
        </w:rPr>
        <w:t>se considera que la plataforma web</w:t>
      </w:r>
      <w:r w:rsidR="00F43F10">
        <w:rPr>
          <w:rStyle w:val="Hipervnculo"/>
          <w:color w:val="000000" w:themeColor="text1"/>
          <w:u w:val="none"/>
          <w:shd w:val="clear" w:color="auto" w:fill="FFFFFF"/>
        </w:rPr>
        <w:t>,</w:t>
      </w:r>
      <w:r w:rsidR="00CC701F">
        <w:rPr>
          <w:rStyle w:val="Hipervnculo"/>
          <w:color w:val="000000" w:themeColor="text1"/>
          <w:u w:val="none"/>
          <w:shd w:val="clear" w:color="auto" w:fill="FFFFFF"/>
        </w:rPr>
        <w:t xml:space="preserve"> al aportar o fomentar la digitalización del sector, se </w:t>
      </w:r>
      <w:r w:rsidR="00F43F10">
        <w:rPr>
          <w:rStyle w:val="Hipervnculo"/>
          <w:color w:val="000000" w:themeColor="text1"/>
          <w:u w:val="none"/>
          <w:shd w:val="clear" w:color="auto" w:fill="FFFFFF"/>
        </w:rPr>
        <w:t>relaciona</w:t>
      </w:r>
      <w:r w:rsidR="00CC701F">
        <w:rPr>
          <w:rStyle w:val="Hipervnculo"/>
          <w:color w:val="000000" w:themeColor="text1"/>
          <w:u w:val="none"/>
          <w:shd w:val="clear" w:color="auto" w:fill="FFFFFF"/>
        </w:rPr>
        <w:t xml:space="preserve"> </w:t>
      </w:r>
      <w:r w:rsidR="00F43F10">
        <w:rPr>
          <w:rStyle w:val="Hipervnculo"/>
          <w:color w:val="000000" w:themeColor="text1"/>
          <w:u w:val="none"/>
          <w:shd w:val="clear" w:color="auto" w:fill="FFFFFF"/>
        </w:rPr>
        <w:t>con la</w:t>
      </w:r>
      <w:r w:rsidR="00CC701F">
        <w:rPr>
          <w:rStyle w:val="Hipervnculo"/>
          <w:color w:val="000000" w:themeColor="text1"/>
          <w:u w:val="none"/>
          <w:shd w:val="clear" w:color="auto" w:fill="FFFFFF"/>
        </w:rPr>
        <w:t xml:space="preserve"> innovación dentro del campo del fitness.</w:t>
      </w:r>
      <w:r w:rsidR="001B4123">
        <w:rPr>
          <w:rStyle w:val="Hipervnculo"/>
          <w:color w:val="000000" w:themeColor="text1"/>
          <w:u w:val="none"/>
          <w:shd w:val="clear" w:color="auto" w:fill="FFFFFF"/>
        </w:rPr>
        <w:t xml:space="preserve"> Aunque ya existen aplicaciones u otras plataformas que </w:t>
      </w:r>
      <w:r w:rsidR="00F43F10">
        <w:rPr>
          <w:rStyle w:val="Hipervnculo"/>
          <w:color w:val="000000" w:themeColor="text1"/>
          <w:u w:val="none"/>
          <w:shd w:val="clear" w:color="auto" w:fill="FFFFFF"/>
        </w:rPr>
        <w:t>han iniciado</w:t>
      </w:r>
      <w:r w:rsidR="001B4123">
        <w:rPr>
          <w:rStyle w:val="Hipervnculo"/>
          <w:color w:val="000000" w:themeColor="text1"/>
          <w:u w:val="none"/>
          <w:shd w:val="clear" w:color="auto" w:fill="FFFFFF"/>
        </w:rPr>
        <w:t xml:space="preserve"> el camino de la digitalización, como se ha analizado y explicado en capítulos anteriores de este informe, </w:t>
      </w:r>
      <w:r w:rsidR="00F43F10">
        <w:rPr>
          <w:rStyle w:val="Hipervnculo"/>
          <w:color w:val="000000" w:themeColor="text1"/>
          <w:u w:val="none"/>
          <w:shd w:val="clear" w:color="auto" w:fill="FFFFFF"/>
        </w:rPr>
        <w:lastRenderedPageBreak/>
        <w:t>estas presentan errores y aciertos</w:t>
      </w:r>
      <w:r w:rsidR="00DF5DBD">
        <w:rPr>
          <w:rStyle w:val="Hipervnculo"/>
          <w:color w:val="000000" w:themeColor="text1"/>
          <w:u w:val="none"/>
          <w:shd w:val="clear" w:color="auto" w:fill="FFFFFF"/>
        </w:rPr>
        <w:t xml:space="preserve">, </w:t>
      </w:r>
      <w:r w:rsidR="00F43F10">
        <w:rPr>
          <w:rStyle w:val="Hipervnculo"/>
          <w:color w:val="000000" w:themeColor="text1"/>
          <w:u w:val="none"/>
          <w:shd w:val="clear" w:color="auto" w:fill="FFFFFF"/>
        </w:rPr>
        <w:t>que</w:t>
      </w:r>
      <w:r w:rsidR="001B4123">
        <w:rPr>
          <w:rStyle w:val="Hipervnculo"/>
          <w:color w:val="000000" w:themeColor="text1"/>
          <w:u w:val="none"/>
          <w:shd w:val="clear" w:color="auto" w:fill="FFFFFF"/>
        </w:rPr>
        <w:t xml:space="preserve"> no acaban de consolidarse</w:t>
      </w:r>
      <w:r w:rsidR="00F43F10">
        <w:rPr>
          <w:rStyle w:val="Hipervnculo"/>
          <w:color w:val="000000" w:themeColor="text1"/>
          <w:u w:val="none"/>
          <w:shd w:val="clear" w:color="auto" w:fill="FFFFFF"/>
        </w:rPr>
        <w:t xml:space="preserve">, lo cual abre una ventana de mejora. </w:t>
      </w:r>
    </w:p>
    <w:p w14:paraId="36A823E5" w14:textId="56AB467A" w:rsidR="00A3348B" w:rsidRDefault="001B4123" w:rsidP="001E2D1D">
      <w:pPr>
        <w:rPr>
          <w:rStyle w:val="Hipervnculo"/>
          <w:color w:val="000000" w:themeColor="text1"/>
          <w:u w:val="none"/>
          <w:shd w:val="clear" w:color="auto" w:fill="FFFFFF"/>
        </w:rPr>
      </w:pPr>
      <w:r>
        <w:rPr>
          <w:rStyle w:val="Hipervnculo"/>
          <w:color w:val="000000" w:themeColor="text1"/>
          <w:u w:val="none"/>
          <w:shd w:val="clear" w:color="auto" w:fill="FFFFFF"/>
        </w:rPr>
        <w:t>Al solucionar varios de estos fallos y</w:t>
      </w:r>
      <w:r w:rsidR="00D539CF">
        <w:rPr>
          <w:rStyle w:val="Hipervnculo"/>
          <w:color w:val="000000" w:themeColor="text1"/>
          <w:u w:val="none"/>
          <w:shd w:val="clear" w:color="auto" w:fill="FFFFFF"/>
        </w:rPr>
        <w:t xml:space="preserve"> mejorar dichos aspectos, s</w:t>
      </w:r>
      <w:r w:rsidR="0068307C">
        <w:rPr>
          <w:rStyle w:val="Hipervnculo"/>
          <w:color w:val="000000" w:themeColor="text1"/>
          <w:u w:val="none"/>
          <w:shd w:val="clear" w:color="auto" w:fill="FFFFFF"/>
        </w:rPr>
        <w:t>e están creando los cimientos para que la infraestructura del sector pueda pivotar y evolucionar al trabajo híbrido, entre herramientas digitales y herramientas físicas.</w:t>
      </w:r>
      <w:r w:rsidR="00D539CF">
        <w:rPr>
          <w:rStyle w:val="Hipervnculo"/>
          <w:color w:val="000000" w:themeColor="text1"/>
          <w:u w:val="none"/>
          <w:shd w:val="clear" w:color="auto" w:fill="FFFFFF"/>
        </w:rPr>
        <w:t xml:space="preserve"> </w:t>
      </w:r>
      <w:r w:rsidR="00B115A1">
        <w:rPr>
          <w:rStyle w:val="Hipervnculo"/>
          <w:color w:val="000000" w:themeColor="text1"/>
          <w:u w:val="none"/>
          <w:shd w:val="clear" w:color="auto" w:fill="FFFFFF"/>
        </w:rPr>
        <w:t xml:space="preserve">Gracias al continuo desarrollo de nuevas tecnologías y del libre acceso a la información, </w:t>
      </w:r>
      <w:r w:rsidR="009D04D2">
        <w:rPr>
          <w:rStyle w:val="Hipervnculo"/>
          <w:color w:val="000000" w:themeColor="text1"/>
          <w:u w:val="none"/>
          <w:shd w:val="clear" w:color="auto" w:fill="FFFFFF"/>
        </w:rPr>
        <w:t>se fomenta que un mayor número de personas contribuyan a la innovación</w:t>
      </w:r>
      <w:r w:rsidR="004F5F39">
        <w:rPr>
          <w:rStyle w:val="Hipervnculo"/>
          <w:color w:val="000000" w:themeColor="text1"/>
          <w:u w:val="none"/>
          <w:shd w:val="clear" w:color="auto" w:fill="FFFFFF"/>
        </w:rPr>
        <w:t xml:space="preserve">, como en este caso a </w:t>
      </w:r>
      <w:r w:rsidR="00035E3E">
        <w:rPr>
          <w:rStyle w:val="Hipervnculo"/>
          <w:color w:val="000000" w:themeColor="text1"/>
          <w:u w:val="none"/>
          <w:shd w:val="clear" w:color="auto" w:fill="FFFFFF"/>
        </w:rPr>
        <w:t>desarrollar plataformas y aplicación digitales que sirvan como soporte y</w:t>
      </w:r>
      <w:r w:rsidR="00446C12">
        <w:rPr>
          <w:rStyle w:val="Hipervnculo"/>
          <w:color w:val="000000" w:themeColor="text1"/>
          <w:u w:val="none"/>
          <w:shd w:val="clear" w:color="auto" w:fill="FFFFFF"/>
        </w:rPr>
        <w:t xml:space="preserve"> de</w:t>
      </w:r>
      <w:r w:rsidR="00035E3E">
        <w:rPr>
          <w:rStyle w:val="Hipervnculo"/>
          <w:color w:val="000000" w:themeColor="text1"/>
          <w:u w:val="none"/>
          <w:shd w:val="clear" w:color="auto" w:fill="FFFFFF"/>
        </w:rPr>
        <w:t xml:space="preserve"> herramienta para profesionales y clientes.</w:t>
      </w:r>
    </w:p>
    <w:p w14:paraId="0B6ABE34" w14:textId="14EA96C7" w:rsidR="00C87E26" w:rsidRDefault="00BE1F96" w:rsidP="001E2D1D">
      <w:pPr>
        <w:rPr>
          <w:color w:val="000000" w:themeColor="text1"/>
          <w:shd w:val="clear" w:color="auto" w:fill="FFFFFF"/>
        </w:rPr>
      </w:pPr>
      <w:r>
        <w:rPr>
          <w:color w:val="000000" w:themeColor="text1"/>
          <w:shd w:val="clear" w:color="auto" w:fill="FFFFFF"/>
        </w:rPr>
        <w:t xml:space="preserve">Resumiendo, la plataforma web desarrollada </w:t>
      </w:r>
      <w:r w:rsidR="004F5F39">
        <w:rPr>
          <w:color w:val="000000" w:themeColor="text1"/>
          <w:shd w:val="clear" w:color="auto" w:fill="FFFFFF"/>
        </w:rPr>
        <w:t xml:space="preserve">está principalmente ligada al Objetivo III, que tiene como centro de atención el bienestar y la salud y al Objetivo IX, que tiene como meta la innovación sostenible, mediante tecnologías e infraestructuras resilientes. </w:t>
      </w:r>
      <w:r w:rsidR="0076574B">
        <w:rPr>
          <w:color w:val="000000" w:themeColor="text1"/>
          <w:shd w:val="clear" w:color="auto" w:fill="FFFFFF"/>
        </w:rPr>
        <w:t>Aunque no parezca que las acciones diarias puedan ayudar a alcanzar los ODS, no se debe desistir ya que cada decisión que tomamos afecta de una manera u otra al entorno que nos rodea y puede acercarnos hacia un futuro sostenible o alejarnos.</w:t>
      </w:r>
    </w:p>
    <w:p w14:paraId="700EEDFA" w14:textId="55B12593" w:rsidR="00BE1F96" w:rsidRPr="00D539CF" w:rsidRDefault="00FA572B" w:rsidP="001E2D1D">
      <w:pPr>
        <w:rPr>
          <w:color w:val="000000" w:themeColor="text1"/>
          <w:shd w:val="clear" w:color="auto" w:fill="FFFFFF"/>
        </w:rPr>
      </w:pPr>
      <w:r>
        <w:rPr>
          <w:color w:val="000000" w:themeColor="text1"/>
          <w:shd w:val="clear" w:color="auto" w:fill="FFFFFF"/>
        </w:rPr>
        <w:t xml:space="preserve">Y, por último, a la pregunta de cómo </w:t>
      </w:r>
      <w:r w:rsidR="00123C4F">
        <w:rPr>
          <w:color w:val="000000" w:themeColor="text1"/>
          <w:shd w:val="clear" w:color="auto" w:fill="FFFFFF"/>
        </w:rPr>
        <w:t xml:space="preserve">cumplir </w:t>
      </w:r>
      <w:r w:rsidR="00532AAB">
        <w:rPr>
          <w:color w:val="000000" w:themeColor="text1"/>
          <w:shd w:val="clear" w:color="auto" w:fill="FFFFFF"/>
        </w:rPr>
        <w:t xml:space="preserve">los complejos y aparentemente </w:t>
      </w:r>
      <w:r w:rsidR="00123C4F">
        <w:rPr>
          <w:color w:val="000000" w:themeColor="text1"/>
          <w:shd w:val="clear" w:color="auto" w:fill="FFFFFF"/>
        </w:rPr>
        <w:t>complicados</w:t>
      </w:r>
      <w:r w:rsidR="00532AAB">
        <w:rPr>
          <w:color w:val="000000" w:themeColor="text1"/>
          <w:shd w:val="clear" w:color="auto" w:fill="FFFFFF"/>
        </w:rPr>
        <w:t xml:space="preserve"> objetivos, solo hay una manera de alcanzarlos, y es trabajando conjuntamente</w:t>
      </w:r>
      <w:r w:rsidR="00663B13">
        <w:rPr>
          <w:color w:val="000000" w:themeColor="text1"/>
          <w:shd w:val="clear" w:color="auto" w:fill="FFFFFF"/>
        </w:rPr>
        <w:t>.</w:t>
      </w:r>
      <w:r w:rsidR="00477773">
        <w:rPr>
          <w:color w:val="000000" w:themeColor="text1"/>
          <w:shd w:val="clear" w:color="auto" w:fill="FFFFFF"/>
        </w:rPr>
        <w:t xml:space="preserve"> Esto último queda perfectamente plasmado </w:t>
      </w:r>
      <w:r w:rsidR="004B5B99">
        <w:rPr>
          <w:color w:val="000000" w:themeColor="text1"/>
          <w:shd w:val="clear" w:color="auto" w:fill="FFFFFF"/>
        </w:rPr>
        <w:t>con</w:t>
      </w:r>
      <w:r w:rsidR="00477773">
        <w:rPr>
          <w:color w:val="000000" w:themeColor="text1"/>
          <w:shd w:val="clear" w:color="auto" w:fill="FFFFFF"/>
        </w:rPr>
        <w:t xml:space="preserve"> una cita del expresidente de los Estados Unidos</w:t>
      </w:r>
      <w:r w:rsidR="00B62B3F">
        <w:rPr>
          <w:color w:val="000000" w:themeColor="text1"/>
          <w:shd w:val="clear" w:color="auto" w:fill="FFFFFF"/>
        </w:rPr>
        <w:t xml:space="preserve">, </w:t>
      </w:r>
      <w:r w:rsidR="00477773">
        <w:rPr>
          <w:color w:val="000000" w:themeColor="text1"/>
          <w:shd w:val="clear" w:color="auto" w:fill="FFFFFF"/>
        </w:rPr>
        <w:t>Lyndon B. Johnson</w:t>
      </w:r>
      <w:r w:rsidR="004B5B99">
        <w:rPr>
          <w:color w:val="000000" w:themeColor="text1"/>
          <w:shd w:val="clear" w:color="auto" w:fill="FFFFFF"/>
        </w:rPr>
        <w:t>:</w:t>
      </w:r>
    </w:p>
    <w:p w14:paraId="328A06E1" w14:textId="30638B72" w:rsidR="003F778D" w:rsidRPr="003F778D" w:rsidRDefault="00532AAB" w:rsidP="00532AAB">
      <w:pPr>
        <w:jc w:val="center"/>
        <w:rPr>
          <w:color w:val="000000" w:themeColor="text1"/>
        </w:rPr>
      </w:pPr>
      <w:r>
        <w:rPr>
          <w:color w:val="000000" w:themeColor="text1"/>
        </w:rPr>
        <w:t>“</w:t>
      </w:r>
      <w:r>
        <w:rPr>
          <w:i/>
          <w:iCs/>
          <w:color w:val="000000" w:themeColor="text1"/>
        </w:rPr>
        <w:t>No hay problema que no podemos re</w:t>
      </w:r>
      <w:r w:rsidR="00CF2FC6">
        <w:rPr>
          <w:i/>
          <w:iCs/>
          <w:color w:val="000000" w:themeColor="text1"/>
        </w:rPr>
        <w:t>s</w:t>
      </w:r>
      <w:r>
        <w:rPr>
          <w:i/>
          <w:iCs/>
          <w:color w:val="000000" w:themeColor="text1"/>
        </w:rPr>
        <w:t xml:space="preserve">olver juntos, </w:t>
      </w:r>
      <w:r w:rsidR="0054331E">
        <w:rPr>
          <w:i/>
          <w:iCs/>
          <w:color w:val="000000" w:themeColor="text1"/>
        </w:rPr>
        <w:t>y muy pocos que podamos resolver por nosotros mismos.</w:t>
      </w:r>
      <w:r>
        <w:rPr>
          <w:color w:val="000000" w:themeColor="text1"/>
        </w:rPr>
        <w:t>”</w:t>
      </w:r>
      <w:r w:rsidR="00BB4FAB">
        <w:rPr>
          <w:color w:val="000000" w:themeColor="text1"/>
        </w:rPr>
        <w:t xml:space="preserve"> – Lyndon </w:t>
      </w:r>
      <w:r w:rsidR="00DA7898">
        <w:rPr>
          <w:color w:val="000000" w:themeColor="text1"/>
        </w:rPr>
        <w:t xml:space="preserve">B. </w:t>
      </w:r>
      <w:r w:rsidR="00BB4FAB">
        <w:rPr>
          <w:color w:val="000000" w:themeColor="text1"/>
        </w:rPr>
        <w:t>Johnson</w:t>
      </w:r>
      <w:r w:rsidR="00366E5C">
        <w:rPr>
          <w:color w:val="000000" w:themeColor="text1"/>
        </w:rPr>
        <w:t xml:space="preserve"> [</w:t>
      </w:r>
      <w:r w:rsidR="00366E5C">
        <w:rPr>
          <w:color w:val="000000" w:themeColor="text1"/>
        </w:rPr>
        <w:fldChar w:fldCharType="begin"/>
      </w:r>
      <w:r w:rsidR="00366E5C">
        <w:rPr>
          <w:color w:val="000000" w:themeColor="text1"/>
        </w:rPr>
        <w:instrText xml:space="preserve"> PAGEREF _Ref105063849 \h </w:instrText>
      </w:r>
      <w:r w:rsidR="00366E5C">
        <w:rPr>
          <w:color w:val="000000" w:themeColor="text1"/>
        </w:rPr>
      </w:r>
      <w:r w:rsidR="00366E5C">
        <w:rPr>
          <w:color w:val="000000" w:themeColor="text1"/>
        </w:rPr>
        <w:fldChar w:fldCharType="separate"/>
      </w:r>
      <w:r w:rsidR="004D4FB8">
        <w:rPr>
          <w:noProof/>
          <w:color w:val="000000" w:themeColor="text1"/>
        </w:rPr>
        <w:t>75</w:t>
      </w:r>
      <w:r w:rsidR="00366E5C">
        <w:rPr>
          <w:color w:val="000000" w:themeColor="text1"/>
        </w:rPr>
        <w:fldChar w:fldCharType="end"/>
      </w:r>
      <w:r w:rsidR="00366E5C">
        <w:rPr>
          <w:color w:val="000000" w:themeColor="text1"/>
        </w:rPr>
        <w:t>]</w:t>
      </w:r>
    </w:p>
    <w:sectPr w:rsidR="003F778D" w:rsidRPr="003F778D" w:rsidSect="00EB0DE1">
      <w:headerReference w:type="default" r:id="rId100"/>
      <w:pgSz w:w="11906" w:h="16838" w:code="9"/>
      <w:pgMar w:top="2410" w:right="1418" w:bottom="1644" w:left="1701" w:header="1077" w:footer="794"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AF0D8D" w14:textId="77777777" w:rsidR="00203571" w:rsidRDefault="00203571">
      <w:r>
        <w:separator/>
      </w:r>
    </w:p>
  </w:endnote>
  <w:endnote w:type="continuationSeparator" w:id="0">
    <w:p w14:paraId="02212D98" w14:textId="77777777" w:rsidR="00203571" w:rsidRDefault="002035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chnology">
    <w:altName w:val="Arial"/>
    <w:panose1 w:val="00000000000000000000"/>
    <w:charset w:val="02"/>
    <w:family w:val="swiss"/>
    <w:notTrueType/>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34921" w14:textId="77777777" w:rsidR="007C3507" w:rsidRDefault="007C3507" w:rsidP="00E45BA1">
    <w:pPr>
      <w:pStyle w:val="Piedepgina"/>
      <w:pBdr>
        <w:top w:val="single" w:sz="4" w:space="1" w:color="auto"/>
      </w:pBdr>
      <w:jc w:val="center"/>
    </w:pPr>
    <w:r>
      <w:fldChar w:fldCharType="begin"/>
    </w:r>
    <w:r>
      <w:instrText xml:space="preserve"> PAGE   \* MERGEFORMAT </w:instrText>
    </w:r>
    <w:r>
      <w:fldChar w:fldCharType="separate"/>
    </w:r>
    <w:r w:rsidR="00166485">
      <w:rPr>
        <w:noProof/>
      </w:rPr>
      <w:t>I</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5490B" w14:textId="77777777" w:rsidR="00203571" w:rsidRDefault="00203571">
      <w:r>
        <w:separator/>
      </w:r>
    </w:p>
  </w:footnote>
  <w:footnote w:type="continuationSeparator" w:id="0">
    <w:p w14:paraId="32867CC6" w14:textId="77777777" w:rsidR="00203571" w:rsidRDefault="002035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199C1" w14:textId="77777777" w:rsidR="007C3507" w:rsidRPr="00CE0ABE" w:rsidRDefault="00A33928" w:rsidP="00DE58C5">
    <w:pPr>
      <w:spacing w:after="0" w:line="240" w:lineRule="auto"/>
      <w:ind w:firstLine="1985"/>
      <w:jc w:val="center"/>
      <w:rPr>
        <w:b/>
      </w:rPr>
    </w:pPr>
    <w:r w:rsidRPr="00A33928">
      <w:rPr>
        <w:b/>
        <w:noProof/>
      </w:rPr>
      <w:drawing>
        <wp:anchor distT="0" distB="0" distL="114300" distR="114300" simplePos="0" relativeHeight="251683840" behindDoc="0" locked="0" layoutInCell="1" allowOverlap="1" wp14:anchorId="267B3C12" wp14:editId="60BC4259">
          <wp:simplePos x="0" y="0"/>
          <wp:positionH relativeFrom="column">
            <wp:posOffset>145871</wp:posOffset>
          </wp:positionH>
          <wp:positionV relativeFrom="paragraph">
            <wp:posOffset>-293370</wp:posOffset>
          </wp:positionV>
          <wp:extent cx="1440000" cy="1044000"/>
          <wp:effectExtent l="0" t="0" r="8255" b="3810"/>
          <wp:wrapNone/>
          <wp:docPr id="6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44000"/>
                  </a:xfrm>
                  <a:prstGeom prst="rect">
                    <a:avLst/>
                  </a:prstGeom>
                  <a:noFill/>
                </pic:spPr>
              </pic:pic>
            </a:graphicData>
          </a:graphic>
          <wp14:sizeRelH relativeFrom="margin">
            <wp14:pctWidth>0</wp14:pctWidth>
          </wp14:sizeRelH>
          <wp14:sizeRelV relativeFrom="margin">
            <wp14:pctHeight>0</wp14:pctHeight>
          </wp14:sizeRelV>
        </wp:anchor>
      </w:drawing>
    </w:r>
    <w:r w:rsidR="007C3507" w:rsidRPr="00CE0ABE">
      <w:rPr>
        <w:b/>
      </w:rPr>
      <w:t>UNIVERSIDAD PONTIFICIA COMILLAS</w:t>
    </w:r>
  </w:p>
  <w:p w14:paraId="76B446B8" w14:textId="77777777" w:rsidR="007C3507" w:rsidRPr="00CE0ABE" w:rsidRDefault="007C3507" w:rsidP="00DE58C5">
    <w:pPr>
      <w:spacing w:after="0" w:line="240" w:lineRule="auto"/>
      <w:ind w:firstLine="1985"/>
      <w:jc w:val="center"/>
      <w:rPr>
        <w:smallCaps/>
      </w:rPr>
    </w:pPr>
    <w:r w:rsidRPr="00CE0ABE">
      <w:rPr>
        <w:smallCaps/>
      </w:rPr>
      <w:t>Escuela Técnica Superior de Ingeniería (ICAI)</w:t>
    </w:r>
  </w:p>
  <w:p w14:paraId="7D09F73A" w14:textId="77777777" w:rsidR="007C3507" w:rsidRPr="00CE0ABE" w:rsidRDefault="009B129F" w:rsidP="00DE58C5">
    <w:pPr>
      <w:spacing w:after="0" w:line="240" w:lineRule="auto"/>
      <w:ind w:firstLine="1985"/>
      <w:jc w:val="center"/>
      <w:rPr>
        <w:smallCaps/>
        <w:sz w:val="22"/>
      </w:rPr>
    </w:pPr>
    <w:r>
      <w:rPr>
        <w:smallCaps/>
        <w:sz w:val="22"/>
      </w:rPr>
      <w:t>Grado en Ingeniería en Tecnologías de Telecomunicación</w:t>
    </w:r>
  </w:p>
  <w:p w14:paraId="025E6BFA" w14:textId="77777777" w:rsidR="007C3507" w:rsidRDefault="007C3507" w:rsidP="00DE58C5">
    <w:pPr>
      <w:pStyle w:val="Encabezado"/>
      <w:pBdr>
        <w:bottom w:val="single" w:sz="4" w:space="1" w:color="auto"/>
      </w:pBdr>
      <w:spacing w:after="0" w:line="240" w:lineRule="auto"/>
      <w:jc w:val="right"/>
      <w:rPr>
        <w:i/>
        <w:smallCaps/>
      </w:rPr>
    </w:pPr>
  </w:p>
  <w:p w14:paraId="7B610BB1" w14:textId="77777777" w:rsidR="007C3507" w:rsidRPr="00D43323" w:rsidRDefault="007C3507" w:rsidP="00DE58C5">
    <w:pPr>
      <w:pStyle w:val="Encabezado"/>
      <w:pBdr>
        <w:bottom w:val="single" w:sz="4" w:space="1" w:color="auto"/>
      </w:pBdr>
      <w:spacing w:line="240" w:lineRule="auto"/>
      <w:jc w:val="right"/>
      <w:rPr>
        <w:i/>
        <w:smallCaps/>
      </w:rPr>
    </w:pPr>
    <w:r w:rsidRPr="00D43323">
      <w:rPr>
        <w:i/>
        <w:smallCaps/>
      </w:rPr>
      <w:t>Índice</w:t>
    </w:r>
    <w:r>
      <w:rPr>
        <w:i/>
        <w:smallCaps/>
      </w:rPr>
      <w:t xml:space="preserve"> de la memoria</w:t>
    </w:r>
    <w:r w:rsidRPr="00D43323">
      <w:rPr>
        <w:i/>
        <w:smallCaps/>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CCBE0" w14:textId="77777777" w:rsidR="007C3507" w:rsidRPr="00CE0ABE" w:rsidRDefault="00A33928" w:rsidP="00DE58C5">
    <w:pPr>
      <w:spacing w:after="0" w:line="240" w:lineRule="auto"/>
      <w:ind w:firstLine="1985"/>
      <w:jc w:val="center"/>
      <w:rPr>
        <w:b/>
      </w:rPr>
    </w:pPr>
    <w:r w:rsidRPr="00A33928">
      <w:rPr>
        <w:b/>
        <w:noProof/>
      </w:rPr>
      <w:drawing>
        <wp:anchor distT="0" distB="0" distL="114300" distR="114300" simplePos="0" relativeHeight="251685888" behindDoc="0" locked="0" layoutInCell="1" allowOverlap="1" wp14:anchorId="314A38EF" wp14:editId="0776F22F">
          <wp:simplePos x="0" y="0"/>
          <wp:positionH relativeFrom="column">
            <wp:posOffset>147141</wp:posOffset>
          </wp:positionH>
          <wp:positionV relativeFrom="paragraph">
            <wp:posOffset>-281305</wp:posOffset>
          </wp:positionV>
          <wp:extent cx="1440000" cy="1044000"/>
          <wp:effectExtent l="0" t="0" r="8255" b="3810"/>
          <wp:wrapNone/>
          <wp:docPr id="5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44000"/>
                  </a:xfrm>
                  <a:prstGeom prst="rect">
                    <a:avLst/>
                  </a:prstGeom>
                  <a:noFill/>
                </pic:spPr>
              </pic:pic>
            </a:graphicData>
          </a:graphic>
          <wp14:sizeRelH relativeFrom="margin">
            <wp14:pctWidth>0</wp14:pctWidth>
          </wp14:sizeRelH>
          <wp14:sizeRelV relativeFrom="margin">
            <wp14:pctHeight>0</wp14:pctHeight>
          </wp14:sizeRelV>
        </wp:anchor>
      </w:drawing>
    </w:r>
    <w:r w:rsidR="007C3507" w:rsidRPr="00CE0ABE">
      <w:rPr>
        <w:b/>
      </w:rPr>
      <w:t>UNIVERSIDAD PONTIFICIA COMILLAS</w:t>
    </w:r>
  </w:p>
  <w:p w14:paraId="7B463BD2" w14:textId="77777777" w:rsidR="007C3507" w:rsidRPr="00CE0ABE" w:rsidRDefault="007C3507" w:rsidP="00DE58C5">
    <w:pPr>
      <w:spacing w:after="0" w:line="240" w:lineRule="auto"/>
      <w:ind w:firstLine="1985"/>
      <w:jc w:val="center"/>
      <w:rPr>
        <w:smallCaps/>
      </w:rPr>
    </w:pPr>
    <w:r w:rsidRPr="00CE0ABE">
      <w:rPr>
        <w:smallCaps/>
      </w:rPr>
      <w:t>Escuela Técnica Superior de Ingeniería (ICAI)</w:t>
    </w:r>
  </w:p>
  <w:p w14:paraId="5071D343" w14:textId="77777777" w:rsidR="007C3507" w:rsidRPr="00CE0ABE" w:rsidRDefault="009B129F" w:rsidP="00AA19D5">
    <w:pPr>
      <w:spacing w:after="0" w:line="240" w:lineRule="auto"/>
      <w:ind w:firstLine="1985"/>
      <w:jc w:val="center"/>
      <w:rPr>
        <w:smallCaps/>
        <w:sz w:val="22"/>
      </w:rPr>
    </w:pPr>
    <w:r>
      <w:rPr>
        <w:smallCaps/>
        <w:sz w:val="22"/>
      </w:rPr>
      <w:t>Grado en Ingeniería en Tecnologías de Telecomunicación</w:t>
    </w:r>
  </w:p>
  <w:p w14:paraId="39C28170" w14:textId="77777777" w:rsidR="007C3507" w:rsidRDefault="007C3507" w:rsidP="00DE58C5">
    <w:pPr>
      <w:pStyle w:val="Encabezado"/>
      <w:pBdr>
        <w:bottom w:val="single" w:sz="4" w:space="1" w:color="auto"/>
      </w:pBdr>
      <w:spacing w:after="0" w:line="240" w:lineRule="auto"/>
      <w:jc w:val="right"/>
      <w:rPr>
        <w:i/>
        <w:smallCaps/>
      </w:rPr>
    </w:pPr>
  </w:p>
  <w:p w14:paraId="75EC8631" w14:textId="77777777" w:rsidR="007C3507" w:rsidRPr="00D43323" w:rsidRDefault="007C3507" w:rsidP="00EB0DE1">
    <w:pPr>
      <w:pStyle w:val="Encabezado"/>
      <w:pBdr>
        <w:bottom w:val="single" w:sz="4" w:space="1" w:color="auto"/>
      </w:pBdr>
      <w:spacing w:line="240" w:lineRule="auto"/>
      <w:jc w:val="right"/>
      <w:rPr>
        <w:i/>
        <w:smallCaps/>
      </w:rPr>
    </w:pPr>
    <w:r w:rsidRPr="00D43323">
      <w:rPr>
        <w:i/>
        <w:smallCaps/>
      </w:rPr>
      <w:t>Índice</w:t>
    </w:r>
    <w:r>
      <w:rPr>
        <w:i/>
        <w:smallCaps/>
      </w:rPr>
      <w:t xml:space="preserve"> de figuras</w:t>
    </w:r>
    <w:r w:rsidRPr="00D43323">
      <w:rPr>
        <w:i/>
        <w:smallCaps/>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F2937" w14:textId="77777777" w:rsidR="007C3507" w:rsidRPr="00CE0ABE" w:rsidRDefault="00A33928" w:rsidP="00DE58C5">
    <w:pPr>
      <w:spacing w:after="0" w:line="240" w:lineRule="auto"/>
      <w:ind w:firstLine="1985"/>
      <w:jc w:val="center"/>
      <w:rPr>
        <w:b/>
      </w:rPr>
    </w:pPr>
    <w:r w:rsidRPr="00A33928">
      <w:rPr>
        <w:b/>
        <w:noProof/>
      </w:rPr>
      <w:drawing>
        <wp:anchor distT="0" distB="0" distL="114300" distR="114300" simplePos="0" relativeHeight="251687936" behindDoc="0" locked="0" layoutInCell="1" allowOverlap="1" wp14:anchorId="7935A1E1" wp14:editId="19902668">
          <wp:simplePos x="0" y="0"/>
          <wp:positionH relativeFrom="margin">
            <wp:posOffset>101779</wp:posOffset>
          </wp:positionH>
          <wp:positionV relativeFrom="paragraph">
            <wp:posOffset>-227330</wp:posOffset>
          </wp:positionV>
          <wp:extent cx="1440000" cy="1044000"/>
          <wp:effectExtent l="0" t="0" r="8255" b="3810"/>
          <wp:wrapNone/>
          <wp:docPr id="1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44000"/>
                  </a:xfrm>
                  <a:prstGeom prst="rect">
                    <a:avLst/>
                  </a:prstGeom>
                  <a:noFill/>
                </pic:spPr>
              </pic:pic>
            </a:graphicData>
          </a:graphic>
          <wp14:sizeRelH relativeFrom="margin">
            <wp14:pctWidth>0</wp14:pctWidth>
          </wp14:sizeRelH>
          <wp14:sizeRelV relativeFrom="margin">
            <wp14:pctHeight>0</wp14:pctHeight>
          </wp14:sizeRelV>
        </wp:anchor>
      </w:drawing>
    </w:r>
    <w:r w:rsidR="007C3507" w:rsidRPr="00CE0ABE">
      <w:rPr>
        <w:b/>
      </w:rPr>
      <w:t>UNIVERSIDAD PONTIFICIA COMILLAS</w:t>
    </w:r>
  </w:p>
  <w:p w14:paraId="7D3CF326" w14:textId="77777777" w:rsidR="007C3507" w:rsidRPr="00CE0ABE" w:rsidRDefault="007C3507" w:rsidP="00DE58C5">
    <w:pPr>
      <w:spacing w:after="0" w:line="240" w:lineRule="auto"/>
      <w:ind w:firstLine="1985"/>
      <w:jc w:val="center"/>
      <w:rPr>
        <w:smallCaps/>
      </w:rPr>
    </w:pPr>
    <w:r w:rsidRPr="00CE0ABE">
      <w:rPr>
        <w:smallCaps/>
      </w:rPr>
      <w:t>Escuela Técnica Superior de Ingeniería (ICAI)</w:t>
    </w:r>
  </w:p>
  <w:p w14:paraId="264906A5" w14:textId="77777777" w:rsidR="007C3507" w:rsidRPr="00CE0ABE" w:rsidRDefault="007C3507" w:rsidP="00AA19D5">
    <w:pPr>
      <w:spacing w:after="0" w:line="240" w:lineRule="auto"/>
      <w:ind w:firstLine="1985"/>
      <w:jc w:val="center"/>
      <w:rPr>
        <w:smallCaps/>
        <w:sz w:val="22"/>
      </w:rPr>
    </w:pPr>
    <w:r>
      <w:rPr>
        <w:smallCaps/>
        <w:sz w:val="22"/>
      </w:rPr>
      <w:t>Grado en Ingeniería</w:t>
    </w:r>
    <w:r w:rsidR="009B129F">
      <w:rPr>
        <w:smallCaps/>
        <w:sz w:val="22"/>
      </w:rPr>
      <w:t xml:space="preserve"> en Tecnologías de Telecomunicación</w:t>
    </w:r>
  </w:p>
  <w:p w14:paraId="5A90BBEF" w14:textId="77777777" w:rsidR="007C3507" w:rsidRDefault="007C3507" w:rsidP="00DE58C5">
    <w:pPr>
      <w:pStyle w:val="Encabezado"/>
      <w:pBdr>
        <w:bottom w:val="single" w:sz="4" w:space="1" w:color="auto"/>
      </w:pBdr>
      <w:spacing w:after="0" w:line="240" w:lineRule="auto"/>
      <w:jc w:val="right"/>
      <w:rPr>
        <w:i/>
        <w:smallCaps/>
      </w:rPr>
    </w:pPr>
  </w:p>
  <w:p w14:paraId="7D86B169" w14:textId="1611EC16" w:rsidR="007C3507" w:rsidRPr="00632C32" w:rsidRDefault="007C3507" w:rsidP="00DE58C5">
    <w:pPr>
      <w:pStyle w:val="Encabezado"/>
      <w:pBdr>
        <w:bottom w:val="single" w:sz="4" w:space="1" w:color="auto"/>
      </w:pBdr>
      <w:spacing w:line="240" w:lineRule="auto"/>
      <w:jc w:val="right"/>
      <w:rPr>
        <w:i/>
        <w:smallCaps/>
        <w:sz w:val="22"/>
      </w:rPr>
    </w:pPr>
    <w:r w:rsidRPr="006D50AD">
      <w:rPr>
        <w:i/>
        <w:smallCaps/>
      </w:rPr>
      <w:fldChar w:fldCharType="begin"/>
    </w:r>
    <w:r w:rsidRPr="006D50AD">
      <w:rPr>
        <w:i/>
        <w:smallCaps/>
      </w:rPr>
      <w:instrText xml:space="preserve"> STYLEREF  "Título 1" \l  \* MERGEFORMAT </w:instrText>
    </w:r>
    <w:r w:rsidRPr="006D50AD">
      <w:rPr>
        <w:i/>
        <w:smallCaps/>
      </w:rPr>
      <w:fldChar w:fldCharType="separate"/>
    </w:r>
    <w:r w:rsidR="004D4FB8">
      <w:rPr>
        <w:i/>
        <w:smallCaps/>
        <w:noProof/>
      </w:rPr>
      <w:t>Descripción de las Tecnologías</w:t>
    </w:r>
    <w:r w:rsidRPr="006D50AD">
      <w:rPr>
        <w:i/>
        <w:smallCaps/>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88DCEC76"/>
    <w:lvl w:ilvl="0">
      <w:start w:val="1"/>
      <w:numFmt w:val="decimal"/>
      <w:pStyle w:val="Referencia"/>
      <w:lvlText w:val="%1."/>
      <w:lvlJc w:val="left"/>
      <w:pPr>
        <w:tabs>
          <w:tab w:val="num" w:pos="360"/>
        </w:tabs>
        <w:ind w:left="360" w:hanging="360"/>
      </w:pPr>
    </w:lvl>
  </w:abstractNum>
  <w:abstractNum w:abstractNumId="1" w15:restartNumberingAfterBreak="0">
    <w:nsid w:val="0EDD6B4F"/>
    <w:multiLevelType w:val="hybridMultilevel"/>
    <w:tmpl w:val="FF3C65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402710"/>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BC61C3"/>
    <w:multiLevelType w:val="hybridMultilevel"/>
    <w:tmpl w:val="2460E7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FA0D83"/>
    <w:multiLevelType w:val="multilevel"/>
    <w:tmpl w:val="EDA0C45A"/>
    <w:lvl w:ilvl="0">
      <w:start w:val="1"/>
      <w:numFmt w:val="upperRoman"/>
      <w:pStyle w:val="Ttulo"/>
      <w:lvlText w:val="Parte %1"/>
      <w:lvlJc w:val="left"/>
      <w:pPr>
        <w:tabs>
          <w:tab w:val="num" w:pos="1800"/>
        </w:tabs>
        <w:ind w:left="0" w:firstLine="0"/>
      </w:pPr>
      <w:rPr>
        <w:rFonts w:cs="Times New Roman" w:hint="default"/>
      </w:rPr>
    </w:lvl>
    <w:lvl w:ilvl="1">
      <w:start w:val="1"/>
      <w:numFmt w:val="decimal"/>
      <w:pStyle w:val="Ttulo1"/>
      <w:lvlText w:val="%2. "/>
      <w:lvlJc w:val="left"/>
      <w:pPr>
        <w:tabs>
          <w:tab w:val="num" w:pos="2160"/>
        </w:tabs>
        <w:ind w:left="0" w:firstLine="0"/>
      </w:pPr>
      <w:rPr>
        <w:rFonts w:cs="Times New Roman" w:hint="default"/>
      </w:rPr>
    </w:lvl>
    <w:lvl w:ilvl="2">
      <w:start w:val="1"/>
      <w:numFmt w:val="decimal"/>
      <w:pStyle w:val="Ttulo2"/>
      <w:lvlText w:val="%2.%3"/>
      <w:lvlJc w:val="left"/>
      <w:pPr>
        <w:tabs>
          <w:tab w:val="num" w:pos="360"/>
        </w:tabs>
        <w:ind w:left="0" w:firstLine="0"/>
      </w:pPr>
      <w:rPr>
        <w:rFonts w:cs="Times New Roman" w:hint="default"/>
      </w:rPr>
    </w:lvl>
    <w:lvl w:ilvl="3">
      <w:start w:val="1"/>
      <w:numFmt w:val="decimal"/>
      <w:pStyle w:val="Ttulo3"/>
      <w:suff w:val="space"/>
      <w:lvlText w:val="%2.%3.%4"/>
      <w:lvlJc w:val="left"/>
      <w:pPr>
        <w:ind w:left="2126" w:firstLine="0"/>
      </w:pPr>
      <w:rPr>
        <w:rFonts w:cs="Times New Roman" w:hint="default"/>
      </w:rPr>
    </w:lvl>
    <w:lvl w:ilvl="4">
      <w:start w:val="1"/>
      <w:numFmt w:val="decimal"/>
      <w:pStyle w:val="Ttulo4"/>
      <w:suff w:val="space"/>
      <w:lvlText w:val="%2.%3.%4.%5"/>
      <w:lvlJc w:val="left"/>
      <w:pPr>
        <w:ind w:left="0" w:firstLine="0"/>
      </w:pPr>
      <w:rPr>
        <w:rFonts w:cs="Times New Roman" w:hint="default"/>
        <w:i/>
      </w:rPr>
    </w:lvl>
    <w:lvl w:ilvl="5">
      <w:start w:val="1"/>
      <w:numFmt w:val="decimal"/>
      <w:pStyle w:val="Ttulo5"/>
      <w:suff w:val="space"/>
      <w:lvlText w:val="%2.%3.%4.%5.%6"/>
      <w:lvlJc w:val="left"/>
      <w:pPr>
        <w:ind w:left="0" w:firstLine="0"/>
      </w:pPr>
      <w:rPr>
        <w:rFonts w:cs="Times New Roman" w:hint="default"/>
      </w:rPr>
    </w:lvl>
    <w:lvl w:ilvl="6">
      <w:start w:val="1"/>
      <w:numFmt w:val="none"/>
      <w:suff w:val="nothing"/>
      <w:lvlText w:val=""/>
      <w:lvlJc w:val="left"/>
      <w:pPr>
        <w:ind w:left="0" w:firstLine="0"/>
      </w:pPr>
      <w:rPr>
        <w:rFonts w:cs="Times New Roman" w:hint="default"/>
      </w:rPr>
    </w:lvl>
    <w:lvl w:ilvl="7">
      <w:start w:val="1"/>
      <w:numFmt w:val="none"/>
      <w:suff w:val="nothing"/>
      <w:lvlText w:val=""/>
      <w:lvlJc w:val="left"/>
      <w:pPr>
        <w:ind w:left="0" w:firstLine="0"/>
      </w:pPr>
      <w:rPr>
        <w:rFonts w:cs="Times New Roman" w:hint="default"/>
      </w:rPr>
    </w:lvl>
    <w:lvl w:ilvl="8">
      <w:start w:val="1"/>
      <w:numFmt w:val="none"/>
      <w:suff w:val="nothing"/>
      <w:lvlText w:val=""/>
      <w:lvlJc w:val="left"/>
      <w:pPr>
        <w:ind w:left="0" w:firstLine="0"/>
      </w:pPr>
      <w:rPr>
        <w:rFonts w:cs="Times New Roman" w:hint="default"/>
      </w:rPr>
    </w:lvl>
  </w:abstractNum>
  <w:abstractNum w:abstractNumId="5" w15:restartNumberingAfterBreak="0">
    <w:nsid w:val="215E3FF7"/>
    <w:multiLevelType w:val="hybridMultilevel"/>
    <w:tmpl w:val="3EE443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EE1F56"/>
    <w:multiLevelType w:val="hybridMultilevel"/>
    <w:tmpl w:val="BC4684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7C574A9"/>
    <w:multiLevelType w:val="hybridMultilevel"/>
    <w:tmpl w:val="3F9EF2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8673625"/>
    <w:multiLevelType w:val="hybridMultilevel"/>
    <w:tmpl w:val="D2348A52"/>
    <w:lvl w:ilvl="0" w:tplc="F52C2C8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B2610C2"/>
    <w:multiLevelType w:val="hybridMultilevel"/>
    <w:tmpl w:val="17544D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E6F1122"/>
    <w:multiLevelType w:val="hybridMultilevel"/>
    <w:tmpl w:val="066003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C511FE2"/>
    <w:multiLevelType w:val="hybridMultilevel"/>
    <w:tmpl w:val="91FCDC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F9868E5"/>
    <w:multiLevelType w:val="hybridMultilevel"/>
    <w:tmpl w:val="B0426D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39914D4"/>
    <w:multiLevelType w:val="hybridMultilevel"/>
    <w:tmpl w:val="6BB43B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3CE77A8"/>
    <w:multiLevelType w:val="hybridMultilevel"/>
    <w:tmpl w:val="8E969F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4D86235"/>
    <w:multiLevelType w:val="hybridMultilevel"/>
    <w:tmpl w:val="3E6650DC"/>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3802049"/>
    <w:multiLevelType w:val="hybridMultilevel"/>
    <w:tmpl w:val="B47433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5195C45"/>
    <w:multiLevelType w:val="hybridMultilevel"/>
    <w:tmpl w:val="2C0AF3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AB8133B"/>
    <w:multiLevelType w:val="hybridMultilevel"/>
    <w:tmpl w:val="CADA9D0E"/>
    <w:lvl w:ilvl="0" w:tplc="0C0A000F">
      <w:start w:val="1"/>
      <w:numFmt w:val="decimal"/>
      <w:lvlText w:val="%1."/>
      <w:lvlJc w:val="left"/>
      <w:pPr>
        <w:ind w:left="780" w:hanging="360"/>
      </w:p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19" w15:restartNumberingAfterBreak="0">
    <w:nsid w:val="651D5835"/>
    <w:multiLevelType w:val="hybridMultilevel"/>
    <w:tmpl w:val="5FB28C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BB54539"/>
    <w:multiLevelType w:val="hybridMultilevel"/>
    <w:tmpl w:val="E2D6E1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2E33B8C"/>
    <w:multiLevelType w:val="hybridMultilevel"/>
    <w:tmpl w:val="5C20CAD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730B4D56"/>
    <w:multiLevelType w:val="hybridMultilevel"/>
    <w:tmpl w:val="3BAA74CE"/>
    <w:lvl w:ilvl="0" w:tplc="9F42458E">
      <w:start w:val="1"/>
      <w:numFmt w:val="bullet"/>
      <w:pStyle w:val="Prrafodelis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8314989"/>
    <w:multiLevelType w:val="hybridMultilevel"/>
    <w:tmpl w:val="B29444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87B59C7"/>
    <w:multiLevelType w:val="multilevel"/>
    <w:tmpl w:val="A3C43782"/>
    <w:lvl w:ilvl="0">
      <w:start w:val="1"/>
      <w:numFmt w:val="decimal"/>
      <w:pStyle w:val="Referencias"/>
      <w:lvlText w:val="[%1]"/>
      <w:lvlJc w:val="left"/>
      <w:pPr>
        <w:tabs>
          <w:tab w:val="num" w:pos="737"/>
        </w:tabs>
        <w:ind w:left="737" w:hanging="737"/>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25" w15:restartNumberingAfterBreak="0">
    <w:nsid w:val="7F8F56A0"/>
    <w:multiLevelType w:val="hybridMultilevel"/>
    <w:tmpl w:val="01DA74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12673990">
    <w:abstractNumId w:val="0"/>
  </w:num>
  <w:num w:numId="2" w16cid:durableId="59643053">
    <w:abstractNumId w:val="4"/>
  </w:num>
  <w:num w:numId="3" w16cid:durableId="1670055835">
    <w:abstractNumId w:val="24"/>
  </w:num>
  <w:num w:numId="4" w16cid:durableId="1213150820">
    <w:abstractNumId w:val="2"/>
  </w:num>
  <w:num w:numId="5" w16cid:durableId="1537738171">
    <w:abstractNumId w:val="4"/>
    <w:lvlOverride w:ilvl="0">
      <w:lvl w:ilvl="0">
        <w:start w:val="1"/>
        <w:numFmt w:val="upperRoman"/>
        <w:pStyle w:val="Ttulo"/>
        <w:lvlText w:val="Parte %1"/>
        <w:lvlJc w:val="left"/>
        <w:pPr>
          <w:tabs>
            <w:tab w:val="num" w:pos="1800"/>
          </w:tabs>
          <w:ind w:left="0" w:firstLine="0"/>
        </w:pPr>
        <w:rPr>
          <w:rFonts w:cs="Times New Roman" w:hint="default"/>
        </w:rPr>
      </w:lvl>
    </w:lvlOverride>
    <w:lvlOverride w:ilvl="1">
      <w:lvl w:ilvl="1">
        <w:start w:val="1"/>
        <w:numFmt w:val="decimal"/>
        <w:pStyle w:val="Ttulo1"/>
        <w:lvlText w:val="Capítulo %2. "/>
        <w:lvlJc w:val="left"/>
        <w:pPr>
          <w:ind w:left="1928" w:hanging="1928"/>
        </w:pPr>
        <w:rPr>
          <w:rFonts w:cs="Times New Roman" w:hint="default"/>
        </w:rPr>
      </w:lvl>
    </w:lvlOverride>
    <w:lvlOverride w:ilvl="2">
      <w:lvl w:ilvl="2">
        <w:start w:val="1"/>
        <w:numFmt w:val="decimal"/>
        <w:pStyle w:val="Ttulo2"/>
        <w:lvlText w:val="%2.%3"/>
        <w:lvlJc w:val="left"/>
        <w:pPr>
          <w:tabs>
            <w:tab w:val="num" w:pos="360"/>
          </w:tabs>
          <w:ind w:left="0" w:firstLine="0"/>
        </w:pPr>
        <w:rPr>
          <w:rFonts w:cs="Times New Roman" w:hint="default"/>
        </w:rPr>
      </w:lvl>
    </w:lvlOverride>
    <w:lvlOverride w:ilvl="3">
      <w:lvl w:ilvl="3">
        <w:start w:val="1"/>
        <w:numFmt w:val="decimal"/>
        <w:pStyle w:val="Ttulo3"/>
        <w:suff w:val="space"/>
        <w:lvlText w:val="%2.%3.%4"/>
        <w:lvlJc w:val="left"/>
        <w:pPr>
          <w:ind w:left="0" w:firstLine="0"/>
        </w:pPr>
        <w:rPr>
          <w:rFonts w:cs="Times New Roman" w:hint="default"/>
        </w:rPr>
      </w:lvl>
    </w:lvlOverride>
    <w:lvlOverride w:ilvl="4">
      <w:lvl w:ilvl="4">
        <w:start w:val="1"/>
        <w:numFmt w:val="decimal"/>
        <w:pStyle w:val="Ttulo4"/>
        <w:suff w:val="space"/>
        <w:lvlText w:val="%2.%3.%4.%5"/>
        <w:lvlJc w:val="left"/>
        <w:pPr>
          <w:ind w:left="0" w:firstLine="0"/>
        </w:pPr>
        <w:rPr>
          <w:rFonts w:cs="Times New Roman" w:hint="default"/>
          <w:i/>
        </w:rPr>
      </w:lvl>
    </w:lvlOverride>
    <w:lvlOverride w:ilvl="5">
      <w:lvl w:ilvl="5">
        <w:start w:val="1"/>
        <w:numFmt w:val="decimal"/>
        <w:pStyle w:val="Ttulo5"/>
        <w:suff w:val="space"/>
        <w:lvlText w:val="%2.%3.%4.%5.%6"/>
        <w:lvlJc w:val="left"/>
        <w:pPr>
          <w:ind w:left="0" w:firstLine="0"/>
        </w:pPr>
        <w:rPr>
          <w:rFonts w:cs="Times New Roman" w:hint="default"/>
        </w:rPr>
      </w:lvl>
    </w:lvlOverride>
    <w:lvlOverride w:ilvl="6">
      <w:lvl w:ilvl="6">
        <w:start w:val="1"/>
        <w:numFmt w:val="none"/>
        <w:suff w:val="nothing"/>
        <w:lvlText w:val=""/>
        <w:lvlJc w:val="left"/>
        <w:pPr>
          <w:ind w:left="0" w:firstLine="0"/>
        </w:pPr>
        <w:rPr>
          <w:rFonts w:cs="Times New Roman" w:hint="default"/>
        </w:rPr>
      </w:lvl>
    </w:lvlOverride>
    <w:lvlOverride w:ilvl="7">
      <w:lvl w:ilvl="7">
        <w:start w:val="1"/>
        <w:numFmt w:val="none"/>
        <w:suff w:val="nothing"/>
        <w:lvlText w:val=""/>
        <w:lvlJc w:val="left"/>
        <w:pPr>
          <w:ind w:left="0" w:firstLine="0"/>
        </w:pPr>
        <w:rPr>
          <w:rFonts w:cs="Times New Roman" w:hint="default"/>
        </w:rPr>
      </w:lvl>
    </w:lvlOverride>
    <w:lvlOverride w:ilvl="8">
      <w:lvl w:ilvl="8">
        <w:start w:val="1"/>
        <w:numFmt w:val="none"/>
        <w:suff w:val="nothing"/>
        <w:lvlText w:val=""/>
        <w:lvlJc w:val="left"/>
        <w:pPr>
          <w:ind w:left="0" w:firstLine="0"/>
        </w:pPr>
        <w:rPr>
          <w:rFonts w:cs="Times New Roman" w:hint="default"/>
        </w:rPr>
      </w:lvl>
    </w:lvlOverride>
  </w:num>
  <w:num w:numId="6" w16cid:durableId="1497846003">
    <w:abstractNumId w:val="22"/>
  </w:num>
  <w:num w:numId="7" w16cid:durableId="1539006045">
    <w:abstractNumId w:val="17"/>
  </w:num>
  <w:num w:numId="8" w16cid:durableId="503319670">
    <w:abstractNumId w:val="14"/>
  </w:num>
  <w:num w:numId="9" w16cid:durableId="389159418">
    <w:abstractNumId w:val="12"/>
  </w:num>
  <w:num w:numId="10" w16cid:durableId="105665115">
    <w:abstractNumId w:val="8"/>
  </w:num>
  <w:num w:numId="11" w16cid:durableId="1776904022">
    <w:abstractNumId w:val="10"/>
  </w:num>
  <w:num w:numId="12" w16cid:durableId="70976304">
    <w:abstractNumId w:val="25"/>
  </w:num>
  <w:num w:numId="13" w16cid:durableId="1327632247">
    <w:abstractNumId w:val="23"/>
  </w:num>
  <w:num w:numId="14" w16cid:durableId="2063870807">
    <w:abstractNumId w:val="20"/>
  </w:num>
  <w:num w:numId="15" w16cid:durableId="795292353">
    <w:abstractNumId w:val="16"/>
  </w:num>
  <w:num w:numId="16" w16cid:durableId="2093892824">
    <w:abstractNumId w:val="18"/>
  </w:num>
  <w:num w:numId="17" w16cid:durableId="51201178">
    <w:abstractNumId w:val="1"/>
  </w:num>
  <w:num w:numId="18" w16cid:durableId="269749055">
    <w:abstractNumId w:val="5"/>
  </w:num>
  <w:num w:numId="19" w16cid:durableId="212275431">
    <w:abstractNumId w:val="9"/>
  </w:num>
  <w:num w:numId="20" w16cid:durableId="500586841">
    <w:abstractNumId w:val="19"/>
  </w:num>
  <w:num w:numId="21" w16cid:durableId="1549144432">
    <w:abstractNumId w:val="3"/>
  </w:num>
  <w:num w:numId="22" w16cid:durableId="704452496">
    <w:abstractNumId w:val="6"/>
  </w:num>
  <w:num w:numId="23" w16cid:durableId="959147828">
    <w:abstractNumId w:val="21"/>
  </w:num>
  <w:num w:numId="24" w16cid:durableId="194777513">
    <w:abstractNumId w:val="13"/>
  </w:num>
  <w:num w:numId="25" w16cid:durableId="1748385696">
    <w:abstractNumId w:val="15"/>
  </w:num>
  <w:num w:numId="26" w16cid:durableId="1910848970">
    <w:abstractNumId w:val="11"/>
  </w:num>
  <w:num w:numId="27" w16cid:durableId="1822579305">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embedSystemFont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0BA"/>
    <w:rsid w:val="00000DFA"/>
    <w:rsid w:val="000021B8"/>
    <w:rsid w:val="00002C60"/>
    <w:rsid w:val="00003179"/>
    <w:rsid w:val="00003B69"/>
    <w:rsid w:val="000077E3"/>
    <w:rsid w:val="000106F8"/>
    <w:rsid w:val="00010E9E"/>
    <w:rsid w:val="00011ADA"/>
    <w:rsid w:val="00014D5B"/>
    <w:rsid w:val="00015B26"/>
    <w:rsid w:val="0001642B"/>
    <w:rsid w:val="00021621"/>
    <w:rsid w:val="00022B22"/>
    <w:rsid w:val="0002383A"/>
    <w:rsid w:val="00024575"/>
    <w:rsid w:val="000245B4"/>
    <w:rsid w:val="0002569F"/>
    <w:rsid w:val="0002661A"/>
    <w:rsid w:val="00026AEE"/>
    <w:rsid w:val="00026B2F"/>
    <w:rsid w:val="00031DF0"/>
    <w:rsid w:val="000329DD"/>
    <w:rsid w:val="00032D33"/>
    <w:rsid w:val="00034E60"/>
    <w:rsid w:val="0003554B"/>
    <w:rsid w:val="00035E3E"/>
    <w:rsid w:val="0003758C"/>
    <w:rsid w:val="00041BC4"/>
    <w:rsid w:val="00041E46"/>
    <w:rsid w:val="00042F5E"/>
    <w:rsid w:val="00043A10"/>
    <w:rsid w:val="00043D95"/>
    <w:rsid w:val="00046C02"/>
    <w:rsid w:val="000470F6"/>
    <w:rsid w:val="000479E6"/>
    <w:rsid w:val="00050444"/>
    <w:rsid w:val="00051BA2"/>
    <w:rsid w:val="00052F4F"/>
    <w:rsid w:val="00053F06"/>
    <w:rsid w:val="00054114"/>
    <w:rsid w:val="000565DE"/>
    <w:rsid w:val="0005660D"/>
    <w:rsid w:val="0005763C"/>
    <w:rsid w:val="00062A09"/>
    <w:rsid w:val="00063619"/>
    <w:rsid w:val="0006600E"/>
    <w:rsid w:val="0006743C"/>
    <w:rsid w:val="00070F9C"/>
    <w:rsid w:val="000715C3"/>
    <w:rsid w:val="00071C84"/>
    <w:rsid w:val="000725F3"/>
    <w:rsid w:val="0007262F"/>
    <w:rsid w:val="000736E0"/>
    <w:rsid w:val="00074669"/>
    <w:rsid w:val="00075357"/>
    <w:rsid w:val="00076A26"/>
    <w:rsid w:val="00076B13"/>
    <w:rsid w:val="00076E3F"/>
    <w:rsid w:val="000811BB"/>
    <w:rsid w:val="00082500"/>
    <w:rsid w:val="00082D63"/>
    <w:rsid w:val="00084C75"/>
    <w:rsid w:val="00087494"/>
    <w:rsid w:val="00087C19"/>
    <w:rsid w:val="0009025B"/>
    <w:rsid w:val="0009085D"/>
    <w:rsid w:val="00092CCE"/>
    <w:rsid w:val="00094D1F"/>
    <w:rsid w:val="00097353"/>
    <w:rsid w:val="000979BF"/>
    <w:rsid w:val="000A08A4"/>
    <w:rsid w:val="000A1F96"/>
    <w:rsid w:val="000A247D"/>
    <w:rsid w:val="000A2BDE"/>
    <w:rsid w:val="000A4136"/>
    <w:rsid w:val="000A4C7D"/>
    <w:rsid w:val="000A5AA0"/>
    <w:rsid w:val="000A6205"/>
    <w:rsid w:val="000A63F1"/>
    <w:rsid w:val="000B39F8"/>
    <w:rsid w:val="000B5328"/>
    <w:rsid w:val="000B561A"/>
    <w:rsid w:val="000B588B"/>
    <w:rsid w:val="000B74CD"/>
    <w:rsid w:val="000B7DA0"/>
    <w:rsid w:val="000C2AF6"/>
    <w:rsid w:val="000C39D7"/>
    <w:rsid w:val="000C3A37"/>
    <w:rsid w:val="000C45FD"/>
    <w:rsid w:val="000C4EC5"/>
    <w:rsid w:val="000C53A8"/>
    <w:rsid w:val="000C6495"/>
    <w:rsid w:val="000C6862"/>
    <w:rsid w:val="000D0AB6"/>
    <w:rsid w:val="000D220D"/>
    <w:rsid w:val="000D313C"/>
    <w:rsid w:val="000D3627"/>
    <w:rsid w:val="000D3ED7"/>
    <w:rsid w:val="000D45B0"/>
    <w:rsid w:val="000D766D"/>
    <w:rsid w:val="000E214D"/>
    <w:rsid w:val="000E2238"/>
    <w:rsid w:val="000E2F09"/>
    <w:rsid w:val="000E3DFD"/>
    <w:rsid w:val="000E4C2C"/>
    <w:rsid w:val="000F0591"/>
    <w:rsid w:val="000F3397"/>
    <w:rsid w:val="000F33D0"/>
    <w:rsid w:val="000F4998"/>
    <w:rsid w:val="000F7422"/>
    <w:rsid w:val="0010068D"/>
    <w:rsid w:val="00100EBF"/>
    <w:rsid w:val="00101CE0"/>
    <w:rsid w:val="0010354D"/>
    <w:rsid w:val="0010359B"/>
    <w:rsid w:val="00105F72"/>
    <w:rsid w:val="00106FF9"/>
    <w:rsid w:val="00107924"/>
    <w:rsid w:val="00107F84"/>
    <w:rsid w:val="00111A1F"/>
    <w:rsid w:val="001122FF"/>
    <w:rsid w:val="001130DD"/>
    <w:rsid w:val="00113776"/>
    <w:rsid w:val="00114345"/>
    <w:rsid w:val="00114AFE"/>
    <w:rsid w:val="001153CE"/>
    <w:rsid w:val="001158A4"/>
    <w:rsid w:val="00117BE0"/>
    <w:rsid w:val="00117FDE"/>
    <w:rsid w:val="00121DA8"/>
    <w:rsid w:val="001226A2"/>
    <w:rsid w:val="00122F26"/>
    <w:rsid w:val="001231D9"/>
    <w:rsid w:val="00123C4F"/>
    <w:rsid w:val="001251B3"/>
    <w:rsid w:val="001272E3"/>
    <w:rsid w:val="00131046"/>
    <w:rsid w:val="00131B5B"/>
    <w:rsid w:val="00134D81"/>
    <w:rsid w:val="00135242"/>
    <w:rsid w:val="0013588F"/>
    <w:rsid w:val="00135B06"/>
    <w:rsid w:val="00141405"/>
    <w:rsid w:val="00141A81"/>
    <w:rsid w:val="0014269F"/>
    <w:rsid w:val="001429FB"/>
    <w:rsid w:val="0014370A"/>
    <w:rsid w:val="00143ED9"/>
    <w:rsid w:val="001503ED"/>
    <w:rsid w:val="001535F0"/>
    <w:rsid w:val="00154D03"/>
    <w:rsid w:val="00155047"/>
    <w:rsid w:val="00155C52"/>
    <w:rsid w:val="00156CCC"/>
    <w:rsid w:val="0016004A"/>
    <w:rsid w:val="00163B24"/>
    <w:rsid w:val="00164787"/>
    <w:rsid w:val="0016522E"/>
    <w:rsid w:val="00165695"/>
    <w:rsid w:val="00165915"/>
    <w:rsid w:val="00166485"/>
    <w:rsid w:val="00166749"/>
    <w:rsid w:val="00166905"/>
    <w:rsid w:val="00166F08"/>
    <w:rsid w:val="00167ED6"/>
    <w:rsid w:val="00170CCB"/>
    <w:rsid w:val="00171D74"/>
    <w:rsid w:val="001723F9"/>
    <w:rsid w:val="00172919"/>
    <w:rsid w:val="001729AE"/>
    <w:rsid w:val="00173007"/>
    <w:rsid w:val="00175044"/>
    <w:rsid w:val="00176002"/>
    <w:rsid w:val="00176742"/>
    <w:rsid w:val="0017774D"/>
    <w:rsid w:val="0018014B"/>
    <w:rsid w:val="0018349C"/>
    <w:rsid w:val="00185AC2"/>
    <w:rsid w:val="001875E5"/>
    <w:rsid w:val="00187907"/>
    <w:rsid w:val="0019295F"/>
    <w:rsid w:val="00192DF6"/>
    <w:rsid w:val="001965FC"/>
    <w:rsid w:val="0019665E"/>
    <w:rsid w:val="00197F48"/>
    <w:rsid w:val="001A1D86"/>
    <w:rsid w:val="001A2EBE"/>
    <w:rsid w:val="001A3166"/>
    <w:rsid w:val="001A3C8D"/>
    <w:rsid w:val="001A4145"/>
    <w:rsid w:val="001A4C24"/>
    <w:rsid w:val="001A4FA4"/>
    <w:rsid w:val="001A516D"/>
    <w:rsid w:val="001A6512"/>
    <w:rsid w:val="001A7473"/>
    <w:rsid w:val="001B024B"/>
    <w:rsid w:val="001B08DF"/>
    <w:rsid w:val="001B0BC1"/>
    <w:rsid w:val="001B193C"/>
    <w:rsid w:val="001B4123"/>
    <w:rsid w:val="001B42A1"/>
    <w:rsid w:val="001B4C22"/>
    <w:rsid w:val="001B4FB0"/>
    <w:rsid w:val="001B510C"/>
    <w:rsid w:val="001B5113"/>
    <w:rsid w:val="001B5D78"/>
    <w:rsid w:val="001B61BF"/>
    <w:rsid w:val="001B676D"/>
    <w:rsid w:val="001B78F3"/>
    <w:rsid w:val="001B7C84"/>
    <w:rsid w:val="001C5B0C"/>
    <w:rsid w:val="001D1CDC"/>
    <w:rsid w:val="001D28FA"/>
    <w:rsid w:val="001D684A"/>
    <w:rsid w:val="001E07D5"/>
    <w:rsid w:val="001E10B8"/>
    <w:rsid w:val="001E2297"/>
    <w:rsid w:val="001E2D1D"/>
    <w:rsid w:val="001E75F5"/>
    <w:rsid w:val="001F0C55"/>
    <w:rsid w:val="001F1119"/>
    <w:rsid w:val="001F3196"/>
    <w:rsid w:val="001F3281"/>
    <w:rsid w:val="001F41C1"/>
    <w:rsid w:val="001F5E72"/>
    <w:rsid w:val="002019AF"/>
    <w:rsid w:val="0020261A"/>
    <w:rsid w:val="00203571"/>
    <w:rsid w:val="0020387C"/>
    <w:rsid w:val="00204378"/>
    <w:rsid w:val="00205737"/>
    <w:rsid w:val="002058D6"/>
    <w:rsid w:val="00206A8C"/>
    <w:rsid w:val="00210428"/>
    <w:rsid w:val="00211646"/>
    <w:rsid w:val="00213D51"/>
    <w:rsid w:val="002160BD"/>
    <w:rsid w:val="00216B3D"/>
    <w:rsid w:val="00217939"/>
    <w:rsid w:val="00217C2F"/>
    <w:rsid w:val="00220E12"/>
    <w:rsid w:val="00222A93"/>
    <w:rsid w:val="00222F4A"/>
    <w:rsid w:val="002236EA"/>
    <w:rsid w:val="00225320"/>
    <w:rsid w:val="0022576E"/>
    <w:rsid w:val="002274CB"/>
    <w:rsid w:val="002300D2"/>
    <w:rsid w:val="002303A9"/>
    <w:rsid w:val="00230780"/>
    <w:rsid w:val="002326EF"/>
    <w:rsid w:val="002363D2"/>
    <w:rsid w:val="00237484"/>
    <w:rsid w:val="00237941"/>
    <w:rsid w:val="0024059C"/>
    <w:rsid w:val="002417C0"/>
    <w:rsid w:val="00242880"/>
    <w:rsid w:val="00242F37"/>
    <w:rsid w:val="00243B72"/>
    <w:rsid w:val="002443D6"/>
    <w:rsid w:val="0025185A"/>
    <w:rsid w:val="00251C0F"/>
    <w:rsid w:val="00252D3C"/>
    <w:rsid w:val="00253C60"/>
    <w:rsid w:val="00254E63"/>
    <w:rsid w:val="0025633A"/>
    <w:rsid w:val="00256C2C"/>
    <w:rsid w:val="00256D48"/>
    <w:rsid w:val="00257804"/>
    <w:rsid w:val="00260E2F"/>
    <w:rsid w:val="002613D6"/>
    <w:rsid w:val="00261C32"/>
    <w:rsid w:val="0026467F"/>
    <w:rsid w:val="00264A8C"/>
    <w:rsid w:val="00265C63"/>
    <w:rsid w:val="00265ED9"/>
    <w:rsid w:val="00266409"/>
    <w:rsid w:val="002665F1"/>
    <w:rsid w:val="002666CA"/>
    <w:rsid w:val="002667BF"/>
    <w:rsid w:val="0026765D"/>
    <w:rsid w:val="00267BE2"/>
    <w:rsid w:val="00270BAB"/>
    <w:rsid w:val="00273CC1"/>
    <w:rsid w:val="0027422F"/>
    <w:rsid w:val="0027462D"/>
    <w:rsid w:val="00275AA9"/>
    <w:rsid w:val="00276751"/>
    <w:rsid w:val="00281D1E"/>
    <w:rsid w:val="00281DC2"/>
    <w:rsid w:val="00282464"/>
    <w:rsid w:val="00283069"/>
    <w:rsid w:val="002833B3"/>
    <w:rsid w:val="00283661"/>
    <w:rsid w:val="0028387E"/>
    <w:rsid w:val="0028446B"/>
    <w:rsid w:val="00284C21"/>
    <w:rsid w:val="002857E2"/>
    <w:rsid w:val="002865C9"/>
    <w:rsid w:val="00286E03"/>
    <w:rsid w:val="002874D2"/>
    <w:rsid w:val="002930EC"/>
    <w:rsid w:val="00294062"/>
    <w:rsid w:val="00294640"/>
    <w:rsid w:val="00295159"/>
    <w:rsid w:val="00297C6E"/>
    <w:rsid w:val="002A0CB5"/>
    <w:rsid w:val="002A403A"/>
    <w:rsid w:val="002A4609"/>
    <w:rsid w:val="002A553B"/>
    <w:rsid w:val="002A5923"/>
    <w:rsid w:val="002A5999"/>
    <w:rsid w:val="002B0B87"/>
    <w:rsid w:val="002B1CCF"/>
    <w:rsid w:val="002B316B"/>
    <w:rsid w:val="002B4512"/>
    <w:rsid w:val="002B79B3"/>
    <w:rsid w:val="002C02ED"/>
    <w:rsid w:val="002C0501"/>
    <w:rsid w:val="002C160F"/>
    <w:rsid w:val="002C3367"/>
    <w:rsid w:val="002C5A07"/>
    <w:rsid w:val="002C6E45"/>
    <w:rsid w:val="002C72C3"/>
    <w:rsid w:val="002D2C20"/>
    <w:rsid w:val="002D4CD2"/>
    <w:rsid w:val="002E1200"/>
    <w:rsid w:val="002E152C"/>
    <w:rsid w:val="002E1D09"/>
    <w:rsid w:val="002E2166"/>
    <w:rsid w:val="002E354F"/>
    <w:rsid w:val="002E55D0"/>
    <w:rsid w:val="002E6F19"/>
    <w:rsid w:val="002E75CB"/>
    <w:rsid w:val="002F215D"/>
    <w:rsid w:val="002F2979"/>
    <w:rsid w:val="002F2ECC"/>
    <w:rsid w:val="002F2FBE"/>
    <w:rsid w:val="002F32F9"/>
    <w:rsid w:val="002F34CB"/>
    <w:rsid w:val="002F490A"/>
    <w:rsid w:val="002F57EB"/>
    <w:rsid w:val="00300E51"/>
    <w:rsid w:val="003019C5"/>
    <w:rsid w:val="003026D4"/>
    <w:rsid w:val="003031C4"/>
    <w:rsid w:val="0030361A"/>
    <w:rsid w:val="00304650"/>
    <w:rsid w:val="003054F6"/>
    <w:rsid w:val="00306771"/>
    <w:rsid w:val="00306D7D"/>
    <w:rsid w:val="003078F0"/>
    <w:rsid w:val="00307E6E"/>
    <w:rsid w:val="0031017B"/>
    <w:rsid w:val="00311316"/>
    <w:rsid w:val="00311D27"/>
    <w:rsid w:val="003122DC"/>
    <w:rsid w:val="00313206"/>
    <w:rsid w:val="00313487"/>
    <w:rsid w:val="0031469A"/>
    <w:rsid w:val="003146D4"/>
    <w:rsid w:val="0031519B"/>
    <w:rsid w:val="00315B07"/>
    <w:rsid w:val="00320FC9"/>
    <w:rsid w:val="0032107A"/>
    <w:rsid w:val="00321974"/>
    <w:rsid w:val="0032218F"/>
    <w:rsid w:val="00325349"/>
    <w:rsid w:val="003264FE"/>
    <w:rsid w:val="00330104"/>
    <w:rsid w:val="003308E3"/>
    <w:rsid w:val="00331182"/>
    <w:rsid w:val="00331787"/>
    <w:rsid w:val="00332110"/>
    <w:rsid w:val="003322AE"/>
    <w:rsid w:val="00334824"/>
    <w:rsid w:val="00334985"/>
    <w:rsid w:val="00334F7D"/>
    <w:rsid w:val="003364F9"/>
    <w:rsid w:val="00340481"/>
    <w:rsid w:val="003424BA"/>
    <w:rsid w:val="003426B5"/>
    <w:rsid w:val="00343AC0"/>
    <w:rsid w:val="003442C7"/>
    <w:rsid w:val="00344339"/>
    <w:rsid w:val="003444AE"/>
    <w:rsid w:val="0034456C"/>
    <w:rsid w:val="00345295"/>
    <w:rsid w:val="0034538D"/>
    <w:rsid w:val="00345574"/>
    <w:rsid w:val="00346455"/>
    <w:rsid w:val="0034733D"/>
    <w:rsid w:val="00351F8D"/>
    <w:rsid w:val="00355129"/>
    <w:rsid w:val="003554CF"/>
    <w:rsid w:val="0035568A"/>
    <w:rsid w:val="003564B2"/>
    <w:rsid w:val="00356766"/>
    <w:rsid w:val="00357763"/>
    <w:rsid w:val="003577D6"/>
    <w:rsid w:val="00360BC2"/>
    <w:rsid w:val="003616D2"/>
    <w:rsid w:val="00361AB5"/>
    <w:rsid w:val="00362B87"/>
    <w:rsid w:val="00362C0E"/>
    <w:rsid w:val="00362F6F"/>
    <w:rsid w:val="00364040"/>
    <w:rsid w:val="00365238"/>
    <w:rsid w:val="003653A3"/>
    <w:rsid w:val="0036609B"/>
    <w:rsid w:val="00366E5C"/>
    <w:rsid w:val="00372D40"/>
    <w:rsid w:val="003754DA"/>
    <w:rsid w:val="00375F9E"/>
    <w:rsid w:val="003774FE"/>
    <w:rsid w:val="00377EAA"/>
    <w:rsid w:val="003806C3"/>
    <w:rsid w:val="003814B7"/>
    <w:rsid w:val="00382A98"/>
    <w:rsid w:val="00384282"/>
    <w:rsid w:val="00384821"/>
    <w:rsid w:val="00386187"/>
    <w:rsid w:val="00386315"/>
    <w:rsid w:val="00386478"/>
    <w:rsid w:val="003900B3"/>
    <w:rsid w:val="003919F7"/>
    <w:rsid w:val="00391BCA"/>
    <w:rsid w:val="00393464"/>
    <w:rsid w:val="00394BFC"/>
    <w:rsid w:val="003954BF"/>
    <w:rsid w:val="00395B80"/>
    <w:rsid w:val="0039649B"/>
    <w:rsid w:val="0039702E"/>
    <w:rsid w:val="0039718A"/>
    <w:rsid w:val="0039776D"/>
    <w:rsid w:val="003A007F"/>
    <w:rsid w:val="003A0A76"/>
    <w:rsid w:val="003A11B6"/>
    <w:rsid w:val="003A34F9"/>
    <w:rsid w:val="003A3A10"/>
    <w:rsid w:val="003A457D"/>
    <w:rsid w:val="003A52A3"/>
    <w:rsid w:val="003A5993"/>
    <w:rsid w:val="003A6467"/>
    <w:rsid w:val="003A6AF8"/>
    <w:rsid w:val="003B002D"/>
    <w:rsid w:val="003B0C70"/>
    <w:rsid w:val="003B2CCC"/>
    <w:rsid w:val="003B4261"/>
    <w:rsid w:val="003B610A"/>
    <w:rsid w:val="003B6A40"/>
    <w:rsid w:val="003B6B75"/>
    <w:rsid w:val="003B7FCD"/>
    <w:rsid w:val="003C0D1F"/>
    <w:rsid w:val="003C2619"/>
    <w:rsid w:val="003C7EC2"/>
    <w:rsid w:val="003D122A"/>
    <w:rsid w:val="003D2404"/>
    <w:rsid w:val="003D2548"/>
    <w:rsid w:val="003D45F6"/>
    <w:rsid w:val="003E031D"/>
    <w:rsid w:val="003E1926"/>
    <w:rsid w:val="003E40B3"/>
    <w:rsid w:val="003E47DC"/>
    <w:rsid w:val="003E5305"/>
    <w:rsid w:val="003F0474"/>
    <w:rsid w:val="003F16AB"/>
    <w:rsid w:val="003F16BA"/>
    <w:rsid w:val="003F3E85"/>
    <w:rsid w:val="003F54D2"/>
    <w:rsid w:val="003F5D4E"/>
    <w:rsid w:val="003F73E4"/>
    <w:rsid w:val="003F743F"/>
    <w:rsid w:val="003F778D"/>
    <w:rsid w:val="004001B4"/>
    <w:rsid w:val="00400673"/>
    <w:rsid w:val="00400F59"/>
    <w:rsid w:val="0040156E"/>
    <w:rsid w:val="00402488"/>
    <w:rsid w:val="00404713"/>
    <w:rsid w:val="004063FF"/>
    <w:rsid w:val="0041011C"/>
    <w:rsid w:val="004103AA"/>
    <w:rsid w:val="00411F81"/>
    <w:rsid w:val="00414BF5"/>
    <w:rsid w:val="0041536A"/>
    <w:rsid w:val="00415467"/>
    <w:rsid w:val="004155CA"/>
    <w:rsid w:val="00421304"/>
    <w:rsid w:val="00422C11"/>
    <w:rsid w:val="00423156"/>
    <w:rsid w:val="004233F5"/>
    <w:rsid w:val="004250C2"/>
    <w:rsid w:val="00425F5E"/>
    <w:rsid w:val="00426679"/>
    <w:rsid w:val="00426ECC"/>
    <w:rsid w:val="0043004C"/>
    <w:rsid w:val="00431F24"/>
    <w:rsid w:val="00432038"/>
    <w:rsid w:val="00432196"/>
    <w:rsid w:val="00432788"/>
    <w:rsid w:val="00432E85"/>
    <w:rsid w:val="00432FC9"/>
    <w:rsid w:val="004333CD"/>
    <w:rsid w:val="00433719"/>
    <w:rsid w:val="0043377F"/>
    <w:rsid w:val="00434040"/>
    <w:rsid w:val="00434A32"/>
    <w:rsid w:val="00437130"/>
    <w:rsid w:val="004378BD"/>
    <w:rsid w:val="004410CC"/>
    <w:rsid w:val="00443B88"/>
    <w:rsid w:val="004443F7"/>
    <w:rsid w:val="004444F2"/>
    <w:rsid w:val="00445C3D"/>
    <w:rsid w:val="00446C12"/>
    <w:rsid w:val="004510D8"/>
    <w:rsid w:val="00451D57"/>
    <w:rsid w:val="00453278"/>
    <w:rsid w:val="00453BA7"/>
    <w:rsid w:val="00453D9B"/>
    <w:rsid w:val="004558B4"/>
    <w:rsid w:val="00456CEA"/>
    <w:rsid w:val="00457E17"/>
    <w:rsid w:val="00460B63"/>
    <w:rsid w:val="00461567"/>
    <w:rsid w:val="00461AB3"/>
    <w:rsid w:val="00462B60"/>
    <w:rsid w:val="004636FA"/>
    <w:rsid w:val="004643F4"/>
    <w:rsid w:val="00467468"/>
    <w:rsid w:val="004711AC"/>
    <w:rsid w:val="004731F2"/>
    <w:rsid w:val="0047348D"/>
    <w:rsid w:val="00475058"/>
    <w:rsid w:val="00475840"/>
    <w:rsid w:val="00476C6E"/>
    <w:rsid w:val="00477773"/>
    <w:rsid w:val="00480099"/>
    <w:rsid w:val="0048030C"/>
    <w:rsid w:val="004809AD"/>
    <w:rsid w:val="004816B9"/>
    <w:rsid w:val="00481EAF"/>
    <w:rsid w:val="0048220F"/>
    <w:rsid w:val="00483134"/>
    <w:rsid w:val="004836B3"/>
    <w:rsid w:val="00483758"/>
    <w:rsid w:val="00486585"/>
    <w:rsid w:val="00487871"/>
    <w:rsid w:val="00487A21"/>
    <w:rsid w:val="00487D45"/>
    <w:rsid w:val="00487F4C"/>
    <w:rsid w:val="00490043"/>
    <w:rsid w:val="00490A9C"/>
    <w:rsid w:val="0049106F"/>
    <w:rsid w:val="00492602"/>
    <w:rsid w:val="00493981"/>
    <w:rsid w:val="00496235"/>
    <w:rsid w:val="004A00B8"/>
    <w:rsid w:val="004A0528"/>
    <w:rsid w:val="004A21FE"/>
    <w:rsid w:val="004A421B"/>
    <w:rsid w:val="004A7387"/>
    <w:rsid w:val="004B02BC"/>
    <w:rsid w:val="004B095C"/>
    <w:rsid w:val="004B1CE3"/>
    <w:rsid w:val="004B5030"/>
    <w:rsid w:val="004B5531"/>
    <w:rsid w:val="004B5B99"/>
    <w:rsid w:val="004B63C0"/>
    <w:rsid w:val="004B6876"/>
    <w:rsid w:val="004B771E"/>
    <w:rsid w:val="004C049C"/>
    <w:rsid w:val="004C156A"/>
    <w:rsid w:val="004C1659"/>
    <w:rsid w:val="004C2D50"/>
    <w:rsid w:val="004C4978"/>
    <w:rsid w:val="004C62F0"/>
    <w:rsid w:val="004D4FB8"/>
    <w:rsid w:val="004D578B"/>
    <w:rsid w:val="004D5BEC"/>
    <w:rsid w:val="004D6871"/>
    <w:rsid w:val="004D6F8A"/>
    <w:rsid w:val="004D720C"/>
    <w:rsid w:val="004D7231"/>
    <w:rsid w:val="004D741A"/>
    <w:rsid w:val="004D786D"/>
    <w:rsid w:val="004D7ED5"/>
    <w:rsid w:val="004E50EE"/>
    <w:rsid w:val="004E52EC"/>
    <w:rsid w:val="004E5C69"/>
    <w:rsid w:val="004E68C0"/>
    <w:rsid w:val="004F00F9"/>
    <w:rsid w:val="004F0951"/>
    <w:rsid w:val="004F1DF9"/>
    <w:rsid w:val="004F493C"/>
    <w:rsid w:val="004F4AD7"/>
    <w:rsid w:val="004F519B"/>
    <w:rsid w:val="004F592E"/>
    <w:rsid w:val="004F5F39"/>
    <w:rsid w:val="004F758D"/>
    <w:rsid w:val="005002B2"/>
    <w:rsid w:val="005007FC"/>
    <w:rsid w:val="00502C9B"/>
    <w:rsid w:val="0050441B"/>
    <w:rsid w:val="005046B5"/>
    <w:rsid w:val="00504C78"/>
    <w:rsid w:val="00505062"/>
    <w:rsid w:val="0050516A"/>
    <w:rsid w:val="00506B30"/>
    <w:rsid w:val="0051039C"/>
    <w:rsid w:val="00510F48"/>
    <w:rsid w:val="005120DD"/>
    <w:rsid w:val="005126E9"/>
    <w:rsid w:val="00513267"/>
    <w:rsid w:val="00513371"/>
    <w:rsid w:val="005137AD"/>
    <w:rsid w:val="00516706"/>
    <w:rsid w:val="00516B68"/>
    <w:rsid w:val="00516CED"/>
    <w:rsid w:val="00517662"/>
    <w:rsid w:val="0052018E"/>
    <w:rsid w:val="005207C6"/>
    <w:rsid w:val="00521093"/>
    <w:rsid w:val="005211E5"/>
    <w:rsid w:val="0052152E"/>
    <w:rsid w:val="00522161"/>
    <w:rsid w:val="00522E87"/>
    <w:rsid w:val="005233A7"/>
    <w:rsid w:val="0052712A"/>
    <w:rsid w:val="00527287"/>
    <w:rsid w:val="00527417"/>
    <w:rsid w:val="00527B44"/>
    <w:rsid w:val="00527F9B"/>
    <w:rsid w:val="0053177A"/>
    <w:rsid w:val="005322CA"/>
    <w:rsid w:val="00532AAB"/>
    <w:rsid w:val="00533BA5"/>
    <w:rsid w:val="00533C59"/>
    <w:rsid w:val="005345A9"/>
    <w:rsid w:val="00535BD3"/>
    <w:rsid w:val="00537263"/>
    <w:rsid w:val="00537F53"/>
    <w:rsid w:val="005406CF"/>
    <w:rsid w:val="00540B62"/>
    <w:rsid w:val="005426D7"/>
    <w:rsid w:val="00542E36"/>
    <w:rsid w:val="005431B8"/>
    <w:rsid w:val="00543307"/>
    <w:rsid w:val="0054331E"/>
    <w:rsid w:val="00543605"/>
    <w:rsid w:val="00550F94"/>
    <w:rsid w:val="00551105"/>
    <w:rsid w:val="005517F0"/>
    <w:rsid w:val="00551FB6"/>
    <w:rsid w:val="00552354"/>
    <w:rsid w:val="00552DF3"/>
    <w:rsid w:val="00554AA6"/>
    <w:rsid w:val="00555F02"/>
    <w:rsid w:val="005565EF"/>
    <w:rsid w:val="0055727A"/>
    <w:rsid w:val="0056225C"/>
    <w:rsid w:val="00563552"/>
    <w:rsid w:val="00565C18"/>
    <w:rsid w:val="00565DBA"/>
    <w:rsid w:val="005672C2"/>
    <w:rsid w:val="00570D2B"/>
    <w:rsid w:val="005721CA"/>
    <w:rsid w:val="00574B37"/>
    <w:rsid w:val="0057573C"/>
    <w:rsid w:val="00576134"/>
    <w:rsid w:val="00576E97"/>
    <w:rsid w:val="005770FC"/>
    <w:rsid w:val="005833E6"/>
    <w:rsid w:val="00583A3D"/>
    <w:rsid w:val="00584084"/>
    <w:rsid w:val="005850CA"/>
    <w:rsid w:val="0058669A"/>
    <w:rsid w:val="00590F69"/>
    <w:rsid w:val="0059176A"/>
    <w:rsid w:val="00593BBB"/>
    <w:rsid w:val="00593D63"/>
    <w:rsid w:val="00594796"/>
    <w:rsid w:val="00595D23"/>
    <w:rsid w:val="005A1B77"/>
    <w:rsid w:val="005A1D3E"/>
    <w:rsid w:val="005A21C5"/>
    <w:rsid w:val="005A2DE6"/>
    <w:rsid w:val="005A3DB5"/>
    <w:rsid w:val="005A5B1D"/>
    <w:rsid w:val="005A6297"/>
    <w:rsid w:val="005A724F"/>
    <w:rsid w:val="005A7C66"/>
    <w:rsid w:val="005B0F1B"/>
    <w:rsid w:val="005B1B09"/>
    <w:rsid w:val="005B232D"/>
    <w:rsid w:val="005B27AF"/>
    <w:rsid w:val="005B27E6"/>
    <w:rsid w:val="005B366F"/>
    <w:rsid w:val="005B42D5"/>
    <w:rsid w:val="005B6DB4"/>
    <w:rsid w:val="005C07DB"/>
    <w:rsid w:val="005C26A7"/>
    <w:rsid w:val="005C45CA"/>
    <w:rsid w:val="005C7F04"/>
    <w:rsid w:val="005D056D"/>
    <w:rsid w:val="005D1F36"/>
    <w:rsid w:val="005D2C9A"/>
    <w:rsid w:val="005D3B68"/>
    <w:rsid w:val="005D51EA"/>
    <w:rsid w:val="005D66B8"/>
    <w:rsid w:val="005D7538"/>
    <w:rsid w:val="005E0742"/>
    <w:rsid w:val="005E121F"/>
    <w:rsid w:val="005E3091"/>
    <w:rsid w:val="005E4924"/>
    <w:rsid w:val="005E655D"/>
    <w:rsid w:val="005F0CF5"/>
    <w:rsid w:val="005F1D20"/>
    <w:rsid w:val="005F23C7"/>
    <w:rsid w:val="005F2FA1"/>
    <w:rsid w:val="005F39BB"/>
    <w:rsid w:val="005F404B"/>
    <w:rsid w:val="005F461F"/>
    <w:rsid w:val="005F4BB7"/>
    <w:rsid w:val="005F5B23"/>
    <w:rsid w:val="005F610B"/>
    <w:rsid w:val="005F7D9E"/>
    <w:rsid w:val="00602CC1"/>
    <w:rsid w:val="0060445A"/>
    <w:rsid w:val="00607606"/>
    <w:rsid w:val="0061019E"/>
    <w:rsid w:val="0061047B"/>
    <w:rsid w:val="006111A1"/>
    <w:rsid w:val="00611929"/>
    <w:rsid w:val="006153A0"/>
    <w:rsid w:val="00615B1C"/>
    <w:rsid w:val="00616CEB"/>
    <w:rsid w:val="0061714F"/>
    <w:rsid w:val="0061777A"/>
    <w:rsid w:val="00620E6D"/>
    <w:rsid w:val="00620FDB"/>
    <w:rsid w:val="0062254F"/>
    <w:rsid w:val="00623EE2"/>
    <w:rsid w:val="00624286"/>
    <w:rsid w:val="006249FD"/>
    <w:rsid w:val="00624EEB"/>
    <w:rsid w:val="006253D4"/>
    <w:rsid w:val="006272EB"/>
    <w:rsid w:val="00630801"/>
    <w:rsid w:val="0063097B"/>
    <w:rsid w:val="00631038"/>
    <w:rsid w:val="00631988"/>
    <w:rsid w:val="00631CBB"/>
    <w:rsid w:val="00632C23"/>
    <w:rsid w:val="00632C32"/>
    <w:rsid w:val="00632F0D"/>
    <w:rsid w:val="00633666"/>
    <w:rsid w:val="006378E9"/>
    <w:rsid w:val="00637ED8"/>
    <w:rsid w:val="00640F4B"/>
    <w:rsid w:val="00641932"/>
    <w:rsid w:val="00641E3E"/>
    <w:rsid w:val="006420BF"/>
    <w:rsid w:val="00642E51"/>
    <w:rsid w:val="006460D3"/>
    <w:rsid w:val="00647A18"/>
    <w:rsid w:val="006505C4"/>
    <w:rsid w:val="0065077E"/>
    <w:rsid w:val="00651EA5"/>
    <w:rsid w:val="00652068"/>
    <w:rsid w:val="0065393B"/>
    <w:rsid w:val="0065573B"/>
    <w:rsid w:val="006559A1"/>
    <w:rsid w:val="00655A55"/>
    <w:rsid w:val="00656C46"/>
    <w:rsid w:val="00657F4B"/>
    <w:rsid w:val="00660993"/>
    <w:rsid w:val="00661D44"/>
    <w:rsid w:val="006639A1"/>
    <w:rsid w:val="00663B13"/>
    <w:rsid w:val="0066404C"/>
    <w:rsid w:val="00666960"/>
    <w:rsid w:val="00666C84"/>
    <w:rsid w:val="00671171"/>
    <w:rsid w:val="00671265"/>
    <w:rsid w:val="006713EC"/>
    <w:rsid w:val="006720F0"/>
    <w:rsid w:val="00672226"/>
    <w:rsid w:val="00673FD2"/>
    <w:rsid w:val="00676CF2"/>
    <w:rsid w:val="00681F90"/>
    <w:rsid w:val="00683071"/>
    <w:rsid w:val="0068307C"/>
    <w:rsid w:val="006832AA"/>
    <w:rsid w:val="00684311"/>
    <w:rsid w:val="00685B01"/>
    <w:rsid w:val="00686609"/>
    <w:rsid w:val="00687743"/>
    <w:rsid w:val="00690D0B"/>
    <w:rsid w:val="00693E39"/>
    <w:rsid w:val="00693F57"/>
    <w:rsid w:val="00694410"/>
    <w:rsid w:val="006951AA"/>
    <w:rsid w:val="006956D4"/>
    <w:rsid w:val="00696C92"/>
    <w:rsid w:val="006971CB"/>
    <w:rsid w:val="006A0A2C"/>
    <w:rsid w:val="006A2835"/>
    <w:rsid w:val="006A28E4"/>
    <w:rsid w:val="006A296D"/>
    <w:rsid w:val="006A2B0F"/>
    <w:rsid w:val="006A40D2"/>
    <w:rsid w:val="006A67C6"/>
    <w:rsid w:val="006A6CDB"/>
    <w:rsid w:val="006B01B1"/>
    <w:rsid w:val="006B1105"/>
    <w:rsid w:val="006B1561"/>
    <w:rsid w:val="006B1D69"/>
    <w:rsid w:val="006B1FB8"/>
    <w:rsid w:val="006B2B34"/>
    <w:rsid w:val="006B3472"/>
    <w:rsid w:val="006B49DB"/>
    <w:rsid w:val="006B4AEF"/>
    <w:rsid w:val="006B5820"/>
    <w:rsid w:val="006C1112"/>
    <w:rsid w:val="006C174B"/>
    <w:rsid w:val="006C4FF1"/>
    <w:rsid w:val="006C51B4"/>
    <w:rsid w:val="006C5585"/>
    <w:rsid w:val="006C5D3F"/>
    <w:rsid w:val="006C60F6"/>
    <w:rsid w:val="006C785B"/>
    <w:rsid w:val="006D0A09"/>
    <w:rsid w:val="006D255D"/>
    <w:rsid w:val="006D2B81"/>
    <w:rsid w:val="006D3091"/>
    <w:rsid w:val="006D4A38"/>
    <w:rsid w:val="006D50AD"/>
    <w:rsid w:val="006D51AA"/>
    <w:rsid w:val="006D70F1"/>
    <w:rsid w:val="006D7F28"/>
    <w:rsid w:val="006E00F7"/>
    <w:rsid w:val="006E2045"/>
    <w:rsid w:val="006E27DE"/>
    <w:rsid w:val="006E7608"/>
    <w:rsid w:val="006E76AD"/>
    <w:rsid w:val="006F18A7"/>
    <w:rsid w:val="006F27CF"/>
    <w:rsid w:val="006F6481"/>
    <w:rsid w:val="006F66EE"/>
    <w:rsid w:val="006F6924"/>
    <w:rsid w:val="00702753"/>
    <w:rsid w:val="0070321C"/>
    <w:rsid w:val="00703653"/>
    <w:rsid w:val="00704FC6"/>
    <w:rsid w:val="007052F8"/>
    <w:rsid w:val="007062AF"/>
    <w:rsid w:val="007102D0"/>
    <w:rsid w:val="00711A18"/>
    <w:rsid w:val="00711E1D"/>
    <w:rsid w:val="00712169"/>
    <w:rsid w:val="007128F1"/>
    <w:rsid w:val="00713020"/>
    <w:rsid w:val="0071310B"/>
    <w:rsid w:val="00715F4B"/>
    <w:rsid w:val="007161F3"/>
    <w:rsid w:val="007167D8"/>
    <w:rsid w:val="007173A0"/>
    <w:rsid w:val="00717DFD"/>
    <w:rsid w:val="0072067C"/>
    <w:rsid w:val="00721E1E"/>
    <w:rsid w:val="00721F0D"/>
    <w:rsid w:val="00723E17"/>
    <w:rsid w:val="007242E1"/>
    <w:rsid w:val="007268A9"/>
    <w:rsid w:val="0072736B"/>
    <w:rsid w:val="007274FC"/>
    <w:rsid w:val="00727873"/>
    <w:rsid w:val="00727BC4"/>
    <w:rsid w:val="007313B7"/>
    <w:rsid w:val="007316F5"/>
    <w:rsid w:val="00733D74"/>
    <w:rsid w:val="00735723"/>
    <w:rsid w:val="00736321"/>
    <w:rsid w:val="00737389"/>
    <w:rsid w:val="0074006A"/>
    <w:rsid w:val="0074071D"/>
    <w:rsid w:val="00742EA9"/>
    <w:rsid w:val="00743140"/>
    <w:rsid w:val="0074355A"/>
    <w:rsid w:val="00745FD2"/>
    <w:rsid w:val="0074720E"/>
    <w:rsid w:val="00747305"/>
    <w:rsid w:val="00747645"/>
    <w:rsid w:val="00751919"/>
    <w:rsid w:val="00753251"/>
    <w:rsid w:val="00753993"/>
    <w:rsid w:val="007544E4"/>
    <w:rsid w:val="00755270"/>
    <w:rsid w:val="00755A07"/>
    <w:rsid w:val="00755C70"/>
    <w:rsid w:val="00755D91"/>
    <w:rsid w:val="00755E67"/>
    <w:rsid w:val="007617FE"/>
    <w:rsid w:val="007620C8"/>
    <w:rsid w:val="00763709"/>
    <w:rsid w:val="00763D75"/>
    <w:rsid w:val="00764023"/>
    <w:rsid w:val="00764436"/>
    <w:rsid w:val="0076444D"/>
    <w:rsid w:val="0076574B"/>
    <w:rsid w:val="00766F96"/>
    <w:rsid w:val="00772399"/>
    <w:rsid w:val="00772D5B"/>
    <w:rsid w:val="00772EB7"/>
    <w:rsid w:val="0077334F"/>
    <w:rsid w:val="0077672B"/>
    <w:rsid w:val="00777DF9"/>
    <w:rsid w:val="00777F04"/>
    <w:rsid w:val="00780C88"/>
    <w:rsid w:val="00781109"/>
    <w:rsid w:val="00783110"/>
    <w:rsid w:val="00784082"/>
    <w:rsid w:val="00784909"/>
    <w:rsid w:val="00784EE9"/>
    <w:rsid w:val="00786C7C"/>
    <w:rsid w:val="00787E54"/>
    <w:rsid w:val="00792CAD"/>
    <w:rsid w:val="00793C9E"/>
    <w:rsid w:val="00795622"/>
    <w:rsid w:val="00795C35"/>
    <w:rsid w:val="007A0853"/>
    <w:rsid w:val="007A0E9A"/>
    <w:rsid w:val="007A305C"/>
    <w:rsid w:val="007A41B4"/>
    <w:rsid w:val="007A4F68"/>
    <w:rsid w:val="007A4F75"/>
    <w:rsid w:val="007A647C"/>
    <w:rsid w:val="007B0595"/>
    <w:rsid w:val="007B1416"/>
    <w:rsid w:val="007B227B"/>
    <w:rsid w:val="007B2B9A"/>
    <w:rsid w:val="007B42E7"/>
    <w:rsid w:val="007B5F7B"/>
    <w:rsid w:val="007B76D5"/>
    <w:rsid w:val="007C0079"/>
    <w:rsid w:val="007C02EF"/>
    <w:rsid w:val="007C06BB"/>
    <w:rsid w:val="007C06FA"/>
    <w:rsid w:val="007C0BB0"/>
    <w:rsid w:val="007C180E"/>
    <w:rsid w:val="007C1E6F"/>
    <w:rsid w:val="007C3507"/>
    <w:rsid w:val="007C39AD"/>
    <w:rsid w:val="007C3C3D"/>
    <w:rsid w:val="007C4D02"/>
    <w:rsid w:val="007C4FC3"/>
    <w:rsid w:val="007D083A"/>
    <w:rsid w:val="007D0E17"/>
    <w:rsid w:val="007D1619"/>
    <w:rsid w:val="007D16EF"/>
    <w:rsid w:val="007D1F44"/>
    <w:rsid w:val="007D280D"/>
    <w:rsid w:val="007D3662"/>
    <w:rsid w:val="007D44C1"/>
    <w:rsid w:val="007D6E07"/>
    <w:rsid w:val="007E12C8"/>
    <w:rsid w:val="007E13F9"/>
    <w:rsid w:val="007E1410"/>
    <w:rsid w:val="007E15F1"/>
    <w:rsid w:val="007E6AB7"/>
    <w:rsid w:val="007E6E7D"/>
    <w:rsid w:val="007E7705"/>
    <w:rsid w:val="007E7F44"/>
    <w:rsid w:val="007F1DD8"/>
    <w:rsid w:val="007F33A9"/>
    <w:rsid w:val="007F4B27"/>
    <w:rsid w:val="007F5661"/>
    <w:rsid w:val="007F5B1B"/>
    <w:rsid w:val="007F5EE6"/>
    <w:rsid w:val="007F6EE6"/>
    <w:rsid w:val="007F7582"/>
    <w:rsid w:val="007F7991"/>
    <w:rsid w:val="00801429"/>
    <w:rsid w:val="008041AB"/>
    <w:rsid w:val="00804B8E"/>
    <w:rsid w:val="0080638C"/>
    <w:rsid w:val="00807287"/>
    <w:rsid w:val="00810C1C"/>
    <w:rsid w:val="00812134"/>
    <w:rsid w:val="0081618D"/>
    <w:rsid w:val="0081682F"/>
    <w:rsid w:val="00816D22"/>
    <w:rsid w:val="00820444"/>
    <w:rsid w:val="00820CB0"/>
    <w:rsid w:val="00820E4A"/>
    <w:rsid w:val="00821087"/>
    <w:rsid w:val="00821721"/>
    <w:rsid w:val="00822D72"/>
    <w:rsid w:val="00822D7B"/>
    <w:rsid w:val="00824AD1"/>
    <w:rsid w:val="00826848"/>
    <w:rsid w:val="00826CE9"/>
    <w:rsid w:val="00826D0F"/>
    <w:rsid w:val="008310D9"/>
    <w:rsid w:val="00832974"/>
    <w:rsid w:val="008337B4"/>
    <w:rsid w:val="008341CB"/>
    <w:rsid w:val="00834DFC"/>
    <w:rsid w:val="0083590B"/>
    <w:rsid w:val="00835A33"/>
    <w:rsid w:val="008361FB"/>
    <w:rsid w:val="00836F89"/>
    <w:rsid w:val="00837C9D"/>
    <w:rsid w:val="00840292"/>
    <w:rsid w:val="0084188E"/>
    <w:rsid w:val="00842E61"/>
    <w:rsid w:val="008440C0"/>
    <w:rsid w:val="0084471C"/>
    <w:rsid w:val="00844FF0"/>
    <w:rsid w:val="0084708B"/>
    <w:rsid w:val="008474F7"/>
    <w:rsid w:val="00847FA0"/>
    <w:rsid w:val="0085019A"/>
    <w:rsid w:val="0085079A"/>
    <w:rsid w:val="00850C0A"/>
    <w:rsid w:val="00851BAE"/>
    <w:rsid w:val="008523A4"/>
    <w:rsid w:val="00852893"/>
    <w:rsid w:val="00852945"/>
    <w:rsid w:val="00853299"/>
    <w:rsid w:val="00855D2F"/>
    <w:rsid w:val="00855E25"/>
    <w:rsid w:val="00856BB9"/>
    <w:rsid w:val="008570CA"/>
    <w:rsid w:val="008577CC"/>
    <w:rsid w:val="00860FA0"/>
    <w:rsid w:val="008646E8"/>
    <w:rsid w:val="008651E8"/>
    <w:rsid w:val="00866ED1"/>
    <w:rsid w:val="00867069"/>
    <w:rsid w:val="0086715A"/>
    <w:rsid w:val="00867A3D"/>
    <w:rsid w:val="00867AA9"/>
    <w:rsid w:val="008702A9"/>
    <w:rsid w:val="008730CB"/>
    <w:rsid w:val="00874061"/>
    <w:rsid w:val="0087468F"/>
    <w:rsid w:val="008752EB"/>
    <w:rsid w:val="0087664A"/>
    <w:rsid w:val="00876774"/>
    <w:rsid w:val="00881B56"/>
    <w:rsid w:val="00881D37"/>
    <w:rsid w:val="00882698"/>
    <w:rsid w:val="00882CE8"/>
    <w:rsid w:val="00883A11"/>
    <w:rsid w:val="00883BFB"/>
    <w:rsid w:val="00884C2C"/>
    <w:rsid w:val="008853B4"/>
    <w:rsid w:val="008876FB"/>
    <w:rsid w:val="00887A41"/>
    <w:rsid w:val="00890E7D"/>
    <w:rsid w:val="00891FA2"/>
    <w:rsid w:val="00894BFD"/>
    <w:rsid w:val="00897A52"/>
    <w:rsid w:val="008A074A"/>
    <w:rsid w:val="008A080D"/>
    <w:rsid w:val="008A3937"/>
    <w:rsid w:val="008A4EDA"/>
    <w:rsid w:val="008A7847"/>
    <w:rsid w:val="008A7AE2"/>
    <w:rsid w:val="008B0746"/>
    <w:rsid w:val="008B0F78"/>
    <w:rsid w:val="008B27FC"/>
    <w:rsid w:val="008B3E05"/>
    <w:rsid w:val="008B6C18"/>
    <w:rsid w:val="008B788D"/>
    <w:rsid w:val="008B7A5F"/>
    <w:rsid w:val="008C0054"/>
    <w:rsid w:val="008C04A7"/>
    <w:rsid w:val="008C2876"/>
    <w:rsid w:val="008C3593"/>
    <w:rsid w:val="008C3706"/>
    <w:rsid w:val="008C3E39"/>
    <w:rsid w:val="008C42A7"/>
    <w:rsid w:val="008C4543"/>
    <w:rsid w:val="008C5243"/>
    <w:rsid w:val="008C58D2"/>
    <w:rsid w:val="008D0128"/>
    <w:rsid w:val="008D07DB"/>
    <w:rsid w:val="008D13F7"/>
    <w:rsid w:val="008D1910"/>
    <w:rsid w:val="008D1B05"/>
    <w:rsid w:val="008D2060"/>
    <w:rsid w:val="008D332D"/>
    <w:rsid w:val="008D3520"/>
    <w:rsid w:val="008D393E"/>
    <w:rsid w:val="008D39E7"/>
    <w:rsid w:val="008D3BED"/>
    <w:rsid w:val="008D3BFF"/>
    <w:rsid w:val="008D4B59"/>
    <w:rsid w:val="008D59D0"/>
    <w:rsid w:val="008D5C5F"/>
    <w:rsid w:val="008D6E8B"/>
    <w:rsid w:val="008D7F95"/>
    <w:rsid w:val="008E07B0"/>
    <w:rsid w:val="008E2043"/>
    <w:rsid w:val="008E22B9"/>
    <w:rsid w:val="008E27EB"/>
    <w:rsid w:val="008E3733"/>
    <w:rsid w:val="008E3BB7"/>
    <w:rsid w:val="008E7315"/>
    <w:rsid w:val="008F0174"/>
    <w:rsid w:val="008F1D28"/>
    <w:rsid w:val="008F22C2"/>
    <w:rsid w:val="008F471C"/>
    <w:rsid w:val="008F5C39"/>
    <w:rsid w:val="008F74B7"/>
    <w:rsid w:val="008F7899"/>
    <w:rsid w:val="00900917"/>
    <w:rsid w:val="009016C7"/>
    <w:rsid w:val="00901839"/>
    <w:rsid w:val="00902135"/>
    <w:rsid w:val="0090237D"/>
    <w:rsid w:val="00902ED2"/>
    <w:rsid w:val="009054B6"/>
    <w:rsid w:val="009059EC"/>
    <w:rsid w:val="00905CCF"/>
    <w:rsid w:val="00906AD1"/>
    <w:rsid w:val="009105A7"/>
    <w:rsid w:val="00910721"/>
    <w:rsid w:val="009107DA"/>
    <w:rsid w:val="00911C0C"/>
    <w:rsid w:val="00912323"/>
    <w:rsid w:val="0091485B"/>
    <w:rsid w:val="00914BFF"/>
    <w:rsid w:val="009155D5"/>
    <w:rsid w:val="009161E4"/>
    <w:rsid w:val="00916C69"/>
    <w:rsid w:val="00920644"/>
    <w:rsid w:val="009206E8"/>
    <w:rsid w:val="00920B78"/>
    <w:rsid w:val="00920E5D"/>
    <w:rsid w:val="00920F69"/>
    <w:rsid w:val="009229D9"/>
    <w:rsid w:val="00923598"/>
    <w:rsid w:val="0093067C"/>
    <w:rsid w:val="00930EBD"/>
    <w:rsid w:val="00934561"/>
    <w:rsid w:val="00936D4E"/>
    <w:rsid w:val="009401EF"/>
    <w:rsid w:val="0094047A"/>
    <w:rsid w:val="009404B9"/>
    <w:rsid w:val="00940E49"/>
    <w:rsid w:val="0094133A"/>
    <w:rsid w:val="00941BE4"/>
    <w:rsid w:val="00941BF1"/>
    <w:rsid w:val="00943291"/>
    <w:rsid w:val="00943D92"/>
    <w:rsid w:val="009443D9"/>
    <w:rsid w:val="009462E8"/>
    <w:rsid w:val="00950ACA"/>
    <w:rsid w:val="00953EDD"/>
    <w:rsid w:val="00954245"/>
    <w:rsid w:val="009551B9"/>
    <w:rsid w:val="00956FE3"/>
    <w:rsid w:val="00960F08"/>
    <w:rsid w:val="009622EB"/>
    <w:rsid w:val="00963C51"/>
    <w:rsid w:val="009645E8"/>
    <w:rsid w:val="009656C4"/>
    <w:rsid w:val="00965E7A"/>
    <w:rsid w:val="009665E4"/>
    <w:rsid w:val="0096668D"/>
    <w:rsid w:val="00971C84"/>
    <w:rsid w:val="00972018"/>
    <w:rsid w:val="00973390"/>
    <w:rsid w:val="009734C8"/>
    <w:rsid w:val="00977728"/>
    <w:rsid w:val="009901C4"/>
    <w:rsid w:val="00990E90"/>
    <w:rsid w:val="0099138A"/>
    <w:rsid w:val="0099140D"/>
    <w:rsid w:val="009915ED"/>
    <w:rsid w:val="00991FF0"/>
    <w:rsid w:val="009929CD"/>
    <w:rsid w:val="00994071"/>
    <w:rsid w:val="00995661"/>
    <w:rsid w:val="009962E4"/>
    <w:rsid w:val="00997708"/>
    <w:rsid w:val="009A13E0"/>
    <w:rsid w:val="009A2195"/>
    <w:rsid w:val="009A431C"/>
    <w:rsid w:val="009A510D"/>
    <w:rsid w:val="009A52F8"/>
    <w:rsid w:val="009A5C88"/>
    <w:rsid w:val="009A637E"/>
    <w:rsid w:val="009A74BE"/>
    <w:rsid w:val="009A75A0"/>
    <w:rsid w:val="009B129F"/>
    <w:rsid w:val="009B1D1D"/>
    <w:rsid w:val="009B3AEF"/>
    <w:rsid w:val="009B5638"/>
    <w:rsid w:val="009B63A4"/>
    <w:rsid w:val="009B6DE8"/>
    <w:rsid w:val="009C0222"/>
    <w:rsid w:val="009C088A"/>
    <w:rsid w:val="009C43C9"/>
    <w:rsid w:val="009C4760"/>
    <w:rsid w:val="009C4B85"/>
    <w:rsid w:val="009C667A"/>
    <w:rsid w:val="009C683D"/>
    <w:rsid w:val="009C6B28"/>
    <w:rsid w:val="009C6B67"/>
    <w:rsid w:val="009C7710"/>
    <w:rsid w:val="009D04D2"/>
    <w:rsid w:val="009D0666"/>
    <w:rsid w:val="009D4CB4"/>
    <w:rsid w:val="009D545C"/>
    <w:rsid w:val="009D59F0"/>
    <w:rsid w:val="009D6931"/>
    <w:rsid w:val="009E0804"/>
    <w:rsid w:val="009E2335"/>
    <w:rsid w:val="009E76BC"/>
    <w:rsid w:val="009E7789"/>
    <w:rsid w:val="009E797E"/>
    <w:rsid w:val="009F0C30"/>
    <w:rsid w:val="009F1805"/>
    <w:rsid w:val="009F3401"/>
    <w:rsid w:val="009F5F98"/>
    <w:rsid w:val="009F6CDD"/>
    <w:rsid w:val="00A01E3A"/>
    <w:rsid w:val="00A03464"/>
    <w:rsid w:val="00A03EE1"/>
    <w:rsid w:val="00A049D8"/>
    <w:rsid w:val="00A04BE5"/>
    <w:rsid w:val="00A050AB"/>
    <w:rsid w:val="00A05A3C"/>
    <w:rsid w:val="00A05C48"/>
    <w:rsid w:val="00A05CF4"/>
    <w:rsid w:val="00A061E2"/>
    <w:rsid w:val="00A06A29"/>
    <w:rsid w:val="00A07EE2"/>
    <w:rsid w:val="00A10E1A"/>
    <w:rsid w:val="00A11327"/>
    <w:rsid w:val="00A1193F"/>
    <w:rsid w:val="00A122B1"/>
    <w:rsid w:val="00A1361D"/>
    <w:rsid w:val="00A13FA4"/>
    <w:rsid w:val="00A14A22"/>
    <w:rsid w:val="00A20C3C"/>
    <w:rsid w:val="00A216C1"/>
    <w:rsid w:val="00A21C06"/>
    <w:rsid w:val="00A23B71"/>
    <w:rsid w:val="00A2617A"/>
    <w:rsid w:val="00A26B52"/>
    <w:rsid w:val="00A2764E"/>
    <w:rsid w:val="00A2795D"/>
    <w:rsid w:val="00A31084"/>
    <w:rsid w:val="00A3120F"/>
    <w:rsid w:val="00A31D83"/>
    <w:rsid w:val="00A3348B"/>
    <w:rsid w:val="00A33928"/>
    <w:rsid w:val="00A34808"/>
    <w:rsid w:val="00A35244"/>
    <w:rsid w:val="00A40DEB"/>
    <w:rsid w:val="00A4188C"/>
    <w:rsid w:val="00A41DD5"/>
    <w:rsid w:val="00A430AD"/>
    <w:rsid w:val="00A43ACE"/>
    <w:rsid w:val="00A43CD3"/>
    <w:rsid w:val="00A45619"/>
    <w:rsid w:val="00A459D6"/>
    <w:rsid w:val="00A45AAA"/>
    <w:rsid w:val="00A4664E"/>
    <w:rsid w:val="00A472B8"/>
    <w:rsid w:val="00A50850"/>
    <w:rsid w:val="00A52F4D"/>
    <w:rsid w:val="00A531C5"/>
    <w:rsid w:val="00A5516D"/>
    <w:rsid w:val="00A561D1"/>
    <w:rsid w:val="00A660EE"/>
    <w:rsid w:val="00A666FE"/>
    <w:rsid w:val="00A66C44"/>
    <w:rsid w:val="00A67330"/>
    <w:rsid w:val="00A677F5"/>
    <w:rsid w:val="00A70A3B"/>
    <w:rsid w:val="00A71CD6"/>
    <w:rsid w:val="00A72E92"/>
    <w:rsid w:val="00A733BB"/>
    <w:rsid w:val="00A743DF"/>
    <w:rsid w:val="00A776F4"/>
    <w:rsid w:val="00A8228F"/>
    <w:rsid w:val="00A84848"/>
    <w:rsid w:val="00A84E38"/>
    <w:rsid w:val="00A84FD7"/>
    <w:rsid w:val="00A8562F"/>
    <w:rsid w:val="00A85AE0"/>
    <w:rsid w:val="00A86055"/>
    <w:rsid w:val="00A90202"/>
    <w:rsid w:val="00A90751"/>
    <w:rsid w:val="00A91530"/>
    <w:rsid w:val="00A94A18"/>
    <w:rsid w:val="00A94A1A"/>
    <w:rsid w:val="00A94D4F"/>
    <w:rsid w:val="00A95EDF"/>
    <w:rsid w:val="00AA0378"/>
    <w:rsid w:val="00AA10FB"/>
    <w:rsid w:val="00AA19D5"/>
    <w:rsid w:val="00AA23A1"/>
    <w:rsid w:val="00AA38D5"/>
    <w:rsid w:val="00AA4206"/>
    <w:rsid w:val="00AA4F0A"/>
    <w:rsid w:val="00AA784E"/>
    <w:rsid w:val="00AB1FF5"/>
    <w:rsid w:val="00AB24B5"/>
    <w:rsid w:val="00AB39E7"/>
    <w:rsid w:val="00AB53CF"/>
    <w:rsid w:val="00AB5CBE"/>
    <w:rsid w:val="00AC0B3E"/>
    <w:rsid w:val="00AC125A"/>
    <w:rsid w:val="00AC28D4"/>
    <w:rsid w:val="00AC3299"/>
    <w:rsid w:val="00AC330D"/>
    <w:rsid w:val="00AC5A79"/>
    <w:rsid w:val="00AD20CD"/>
    <w:rsid w:val="00AD5178"/>
    <w:rsid w:val="00AD5330"/>
    <w:rsid w:val="00AD7196"/>
    <w:rsid w:val="00AE1908"/>
    <w:rsid w:val="00AE1C9A"/>
    <w:rsid w:val="00AE31D1"/>
    <w:rsid w:val="00AE423E"/>
    <w:rsid w:val="00AE611B"/>
    <w:rsid w:val="00AE6201"/>
    <w:rsid w:val="00AE699A"/>
    <w:rsid w:val="00AE7068"/>
    <w:rsid w:val="00AE74F6"/>
    <w:rsid w:val="00AF35B4"/>
    <w:rsid w:val="00AF4E78"/>
    <w:rsid w:val="00AF5CEE"/>
    <w:rsid w:val="00B01F26"/>
    <w:rsid w:val="00B05BCA"/>
    <w:rsid w:val="00B06734"/>
    <w:rsid w:val="00B115A1"/>
    <w:rsid w:val="00B1248D"/>
    <w:rsid w:val="00B13436"/>
    <w:rsid w:val="00B177D7"/>
    <w:rsid w:val="00B21AAD"/>
    <w:rsid w:val="00B21C0A"/>
    <w:rsid w:val="00B226A5"/>
    <w:rsid w:val="00B2579D"/>
    <w:rsid w:val="00B258AE"/>
    <w:rsid w:val="00B2590D"/>
    <w:rsid w:val="00B27C22"/>
    <w:rsid w:val="00B3206C"/>
    <w:rsid w:val="00B32847"/>
    <w:rsid w:val="00B33265"/>
    <w:rsid w:val="00B33497"/>
    <w:rsid w:val="00B33A59"/>
    <w:rsid w:val="00B357D4"/>
    <w:rsid w:val="00B35BE5"/>
    <w:rsid w:val="00B35C52"/>
    <w:rsid w:val="00B35FB4"/>
    <w:rsid w:val="00B37753"/>
    <w:rsid w:val="00B37B22"/>
    <w:rsid w:val="00B41887"/>
    <w:rsid w:val="00B41BBC"/>
    <w:rsid w:val="00B43D8D"/>
    <w:rsid w:val="00B43EA3"/>
    <w:rsid w:val="00B444B1"/>
    <w:rsid w:val="00B45CAA"/>
    <w:rsid w:val="00B46EC9"/>
    <w:rsid w:val="00B46FB8"/>
    <w:rsid w:val="00B47475"/>
    <w:rsid w:val="00B479C8"/>
    <w:rsid w:val="00B47E47"/>
    <w:rsid w:val="00B52425"/>
    <w:rsid w:val="00B52E65"/>
    <w:rsid w:val="00B54E4F"/>
    <w:rsid w:val="00B5663B"/>
    <w:rsid w:val="00B576AB"/>
    <w:rsid w:val="00B62B3F"/>
    <w:rsid w:val="00B62BDE"/>
    <w:rsid w:val="00B63E94"/>
    <w:rsid w:val="00B6481A"/>
    <w:rsid w:val="00B64D20"/>
    <w:rsid w:val="00B65F6E"/>
    <w:rsid w:val="00B65FDE"/>
    <w:rsid w:val="00B674CC"/>
    <w:rsid w:val="00B72331"/>
    <w:rsid w:val="00B73EA4"/>
    <w:rsid w:val="00B75B74"/>
    <w:rsid w:val="00B75B7D"/>
    <w:rsid w:val="00B76B1A"/>
    <w:rsid w:val="00B776CB"/>
    <w:rsid w:val="00B8326F"/>
    <w:rsid w:val="00B83431"/>
    <w:rsid w:val="00B838A4"/>
    <w:rsid w:val="00B83B99"/>
    <w:rsid w:val="00B852F4"/>
    <w:rsid w:val="00B8534B"/>
    <w:rsid w:val="00B8584B"/>
    <w:rsid w:val="00B86091"/>
    <w:rsid w:val="00B8724B"/>
    <w:rsid w:val="00B903C0"/>
    <w:rsid w:val="00B905DB"/>
    <w:rsid w:val="00B91790"/>
    <w:rsid w:val="00B92A51"/>
    <w:rsid w:val="00B94FB0"/>
    <w:rsid w:val="00B95007"/>
    <w:rsid w:val="00B97CE5"/>
    <w:rsid w:val="00BA034C"/>
    <w:rsid w:val="00BA057E"/>
    <w:rsid w:val="00BA1966"/>
    <w:rsid w:val="00BA3057"/>
    <w:rsid w:val="00BA3DEB"/>
    <w:rsid w:val="00BA412D"/>
    <w:rsid w:val="00BA470A"/>
    <w:rsid w:val="00BB14EC"/>
    <w:rsid w:val="00BB2081"/>
    <w:rsid w:val="00BB25F4"/>
    <w:rsid w:val="00BB2CA5"/>
    <w:rsid w:val="00BB4FAB"/>
    <w:rsid w:val="00BB549C"/>
    <w:rsid w:val="00BB5E7F"/>
    <w:rsid w:val="00BB5FD8"/>
    <w:rsid w:val="00BB6196"/>
    <w:rsid w:val="00BC0612"/>
    <w:rsid w:val="00BC0A50"/>
    <w:rsid w:val="00BC2288"/>
    <w:rsid w:val="00BC28D1"/>
    <w:rsid w:val="00BC447D"/>
    <w:rsid w:val="00BC4B9A"/>
    <w:rsid w:val="00BD63B9"/>
    <w:rsid w:val="00BD7806"/>
    <w:rsid w:val="00BD7AE8"/>
    <w:rsid w:val="00BE1BB3"/>
    <w:rsid w:val="00BE1F39"/>
    <w:rsid w:val="00BE1F96"/>
    <w:rsid w:val="00BE2C6F"/>
    <w:rsid w:val="00BE6055"/>
    <w:rsid w:val="00BE6BC1"/>
    <w:rsid w:val="00BE77FC"/>
    <w:rsid w:val="00BF127E"/>
    <w:rsid w:val="00BF1F55"/>
    <w:rsid w:val="00BF377D"/>
    <w:rsid w:val="00BF39E2"/>
    <w:rsid w:val="00BF4127"/>
    <w:rsid w:val="00BF5102"/>
    <w:rsid w:val="00C010D5"/>
    <w:rsid w:val="00C0182F"/>
    <w:rsid w:val="00C02766"/>
    <w:rsid w:val="00C0640A"/>
    <w:rsid w:val="00C0740D"/>
    <w:rsid w:val="00C14430"/>
    <w:rsid w:val="00C1455D"/>
    <w:rsid w:val="00C147BB"/>
    <w:rsid w:val="00C14B68"/>
    <w:rsid w:val="00C14FC4"/>
    <w:rsid w:val="00C1701B"/>
    <w:rsid w:val="00C17877"/>
    <w:rsid w:val="00C2041E"/>
    <w:rsid w:val="00C20594"/>
    <w:rsid w:val="00C20856"/>
    <w:rsid w:val="00C20E32"/>
    <w:rsid w:val="00C20E37"/>
    <w:rsid w:val="00C228CF"/>
    <w:rsid w:val="00C23034"/>
    <w:rsid w:val="00C24218"/>
    <w:rsid w:val="00C2454F"/>
    <w:rsid w:val="00C24DFB"/>
    <w:rsid w:val="00C2561D"/>
    <w:rsid w:val="00C25C6C"/>
    <w:rsid w:val="00C2611A"/>
    <w:rsid w:val="00C26C2F"/>
    <w:rsid w:val="00C27309"/>
    <w:rsid w:val="00C30A31"/>
    <w:rsid w:val="00C310CC"/>
    <w:rsid w:val="00C31565"/>
    <w:rsid w:val="00C3336D"/>
    <w:rsid w:val="00C33ADB"/>
    <w:rsid w:val="00C33C91"/>
    <w:rsid w:val="00C34723"/>
    <w:rsid w:val="00C3549E"/>
    <w:rsid w:val="00C3653A"/>
    <w:rsid w:val="00C36A3B"/>
    <w:rsid w:val="00C3744C"/>
    <w:rsid w:val="00C40327"/>
    <w:rsid w:val="00C40813"/>
    <w:rsid w:val="00C426B8"/>
    <w:rsid w:val="00C42F12"/>
    <w:rsid w:val="00C434D5"/>
    <w:rsid w:val="00C43596"/>
    <w:rsid w:val="00C436A7"/>
    <w:rsid w:val="00C43797"/>
    <w:rsid w:val="00C43A4E"/>
    <w:rsid w:val="00C44138"/>
    <w:rsid w:val="00C45354"/>
    <w:rsid w:val="00C502E6"/>
    <w:rsid w:val="00C5175F"/>
    <w:rsid w:val="00C51EAA"/>
    <w:rsid w:val="00C5206B"/>
    <w:rsid w:val="00C55369"/>
    <w:rsid w:val="00C56B1A"/>
    <w:rsid w:val="00C56F12"/>
    <w:rsid w:val="00C57959"/>
    <w:rsid w:val="00C579CC"/>
    <w:rsid w:val="00C611A2"/>
    <w:rsid w:val="00C6166C"/>
    <w:rsid w:val="00C62135"/>
    <w:rsid w:val="00C64723"/>
    <w:rsid w:val="00C65458"/>
    <w:rsid w:val="00C655BE"/>
    <w:rsid w:val="00C65BA0"/>
    <w:rsid w:val="00C66556"/>
    <w:rsid w:val="00C67CFE"/>
    <w:rsid w:val="00C7314E"/>
    <w:rsid w:val="00C73F56"/>
    <w:rsid w:val="00C74631"/>
    <w:rsid w:val="00C748D5"/>
    <w:rsid w:val="00C74C08"/>
    <w:rsid w:val="00C75FB0"/>
    <w:rsid w:val="00C76419"/>
    <w:rsid w:val="00C76AE9"/>
    <w:rsid w:val="00C77187"/>
    <w:rsid w:val="00C77F19"/>
    <w:rsid w:val="00C80A06"/>
    <w:rsid w:val="00C8237F"/>
    <w:rsid w:val="00C82845"/>
    <w:rsid w:val="00C8353C"/>
    <w:rsid w:val="00C8525A"/>
    <w:rsid w:val="00C87E26"/>
    <w:rsid w:val="00C9061D"/>
    <w:rsid w:val="00C925CE"/>
    <w:rsid w:val="00C92C45"/>
    <w:rsid w:val="00C92EB9"/>
    <w:rsid w:val="00C95BE2"/>
    <w:rsid w:val="00C96884"/>
    <w:rsid w:val="00CA0DE7"/>
    <w:rsid w:val="00CA5932"/>
    <w:rsid w:val="00CA65CF"/>
    <w:rsid w:val="00CA7C7D"/>
    <w:rsid w:val="00CB0C44"/>
    <w:rsid w:val="00CB0C86"/>
    <w:rsid w:val="00CB137A"/>
    <w:rsid w:val="00CB5A39"/>
    <w:rsid w:val="00CB6400"/>
    <w:rsid w:val="00CB69A1"/>
    <w:rsid w:val="00CC0EA3"/>
    <w:rsid w:val="00CC1049"/>
    <w:rsid w:val="00CC19CD"/>
    <w:rsid w:val="00CC1BC2"/>
    <w:rsid w:val="00CC2F4F"/>
    <w:rsid w:val="00CC4061"/>
    <w:rsid w:val="00CC5CF6"/>
    <w:rsid w:val="00CC701F"/>
    <w:rsid w:val="00CC74A1"/>
    <w:rsid w:val="00CC7754"/>
    <w:rsid w:val="00CC7C20"/>
    <w:rsid w:val="00CD3AB9"/>
    <w:rsid w:val="00CD5446"/>
    <w:rsid w:val="00CD56C8"/>
    <w:rsid w:val="00CD5D53"/>
    <w:rsid w:val="00CD6CF1"/>
    <w:rsid w:val="00CD6FC0"/>
    <w:rsid w:val="00CE095E"/>
    <w:rsid w:val="00CE0ABE"/>
    <w:rsid w:val="00CE1C76"/>
    <w:rsid w:val="00CE1E2C"/>
    <w:rsid w:val="00CE68F3"/>
    <w:rsid w:val="00CE6FBB"/>
    <w:rsid w:val="00CE7F0B"/>
    <w:rsid w:val="00CF0A03"/>
    <w:rsid w:val="00CF23D1"/>
    <w:rsid w:val="00CF2FC6"/>
    <w:rsid w:val="00CF3643"/>
    <w:rsid w:val="00D002C2"/>
    <w:rsid w:val="00D00B23"/>
    <w:rsid w:val="00D01AAC"/>
    <w:rsid w:val="00D01CB1"/>
    <w:rsid w:val="00D03ABB"/>
    <w:rsid w:val="00D05F26"/>
    <w:rsid w:val="00D06423"/>
    <w:rsid w:val="00D06B49"/>
    <w:rsid w:val="00D108B6"/>
    <w:rsid w:val="00D10F65"/>
    <w:rsid w:val="00D121E3"/>
    <w:rsid w:val="00D136BE"/>
    <w:rsid w:val="00D13F1D"/>
    <w:rsid w:val="00D16B26"/>
    <w:rsid w:val="00D235CD"/>
    <w:rsid w:val="00D23E41"/>
    <w:rsid w:val="00D253C1"/>
    <w:rsid w:val="00D258FA"/>
    <w:rsid w:val="00D261F7"/>
    <w:rsid w:val="00D27366"/>
    <w:rsid w:val="00D3026F"/>
    <w:rsid w:val="00D303B5"/>
    <w:rsid w:val="00D30D0C"/>
    <w:rsid w:val="00D3167B"/>
    <w:rsid w:val="00D31AF7"/>
    <w:rsid w:val="00D31F7E"/>
    <w:rsid w:val="00D32E74"/>
    <w:rsid w:val="00D33FB0"/>
    <w:rsid w:val="00D3408F"/>
    <w:rsid w:val="00D360BA"/>
    <w:rsid w:val="00D367A2"/>
    <w:rsid w:val="00D36931"/>
    <w:rsid w:val="00D377DD"/>
    <w:rsid w:val="00D40F57"/>
    <w:rsid w:val="00D41E23"/>
    <w:rsid w:val="00D42C76"/>
    <w:rsid w:val="00D42D75"/>
    <w:rsid w:val="00D43323"/>
    <w:rsid w:val="00D439EC"/>
    <w:rsid w:val="00D44307"/>
    <w:rsid w:val="00D444AF"/>
    <w:rsid w:val="00D44720"/>
    <w:rsid w:val="00D45B26"/>
    <w:rsid w:val="00D468CC"/>
    <w:rsid w:val="00D46EB4"/>
    <w:rsid w:val="00D473A8"/>
    <w:rsid w:val="00D476BB"/>
    <w:rsid w:val="00D47C18"/>
    <w:rsid w:val="00D47C94"/>
    <w:rsid w:val="00D47EB1"/>
    <w:rsid w:val="00D50095"/>
    <w:rsid w:val="00D50768"/>
    <w:rsid w:val="00D508AD"/>
    <w:rsid w:val="00D514AF"/>
    <w:rsid w:val="00D519AA"/>
    <w:rsid w:val="00D539CF"/>
    <w:rsid w:val="00D53F0C"/>
    <w:rsid w:val="00D60679"/>
    <w:rsid w:val="00D6135B"/>
    <w:rsid w:val="00D6278C"/>
    <w:rsid w:val="00D62B41"/>
    <w:rsid w:val="00D63C07"/>
    <w:rsid w:val="00D64545"/>
    <w:rsid w:val="00D64611"/>
    <w:rsid w:val="00D65FE4"/>
    <w:rsid w:val="00D6604A"/>
    <w:rsid w:val="00D704CB"/>
    <w:rsid w:val="00D71A40"/>
    <w:rsid w:val="00D720E4"/>
    <w:rsid w:val="00D730EC"/>
    <w:rsid w:val="00D73279"/>
    <w:rsid w:val="00D74DC9"/>
    <w:rsid w:val="00D74EA8"/>
    <w:rsid w:val="00D807A2"/>
    <w:rsid w:val="00D81B3F"/>
    <w:rsid w:val="00D8210E"/>
    <w:rsid w:val="00D8239C"/>
    <w:rsid w:val="00D825BE"/>
    <w:rsid w:val="00D83960"/>
    <w:rsid w:val="00D83B40"/>
    <w:rsid w:val="00D847E8"/>
    <w:rsid w:val="00D84FD7"/>
    <w:rsid w:val="00D85D11"/>
    <w:rsid w:val="00D87E1E"/>
    <w:rsid w:val="00D917F9"/>
    <w:rsid w:val="00D92692"/>
    <w:rsid w:val="00D934C1"/>
    <w:rsid w:val="00D93956"/>
    <w:rsid w:val="00D93E12"/>
    <w:rsid w:val="00D94ED2"/>
    <w:rsid w:val="00D950EE"/>
    <w:rsid w:val="00D97679"/>
    <w:rsid w:val="00DA04ED"/>
    <w:rsid w:val="00DA222F"/>
    <w:rsid w:val="00DA22B2"/>
    <w:rsid w:val="00DA26C8"/>
    <w:rsid w:val="00DA2D21"/>
    <w:rsid w:val="00DA4082"/>
    <w:rsid w:val="00DA43F5"/>
    <w:rsid w:val="00DA58BA"/>
    <w:rsid w:val="00DA6CF1"/>
    <w:rsid w:val="00DA7898"/>
    <w:rsid w:val="00DB0792"/>
    <w:rsid w:val="00DB2BA3"/>
    <w:rsid w:val="00DB39E0"/>
    <w:rsid w:val="00DB415C"/>
    <w:rsid w:val="00DB4C61"/>
    <w:rsid w:val="00DB563E"/>
    <w:rsid w:val="00DB70FD"/>
    <w:rsid w:val="00DB72F7"/>
    <w:rsid w:val="00DC01EB"/>
    <w:rsid w:val="00DC180D"/>
    <w:rsid w:val="00DC1A2C"/>
    <w:rsid w:val="00DC1E4C"/>
    <w:rsid w:val="00DC2E0E"/>
    <w:rsid w:val="00DC3F17"/>
    <w:rsid w:val="00DC456B"/>
    <w:rsid w:val="00DC4D4D"/>
    <w:rsid w:val="00DC5EBA"/>
    <w:rsid w:val="00DC666C"/>
    <w:rsid w:val="00DD226F"/>
    <w:rsid w:val="00DD3742"/>
    <w:rsid w:val="00DD39F8"/>
    <w:rsid w:val="00DD4CE6"/>
    <w:rsid w:val="00DD6C92"/>
    <w:rsid w:val="00DE0FAD"/>
    <w:rsid w:val="00DE2E33"/>
    <w:rsid w:val="00DE4269"/>
    <w:rsid w:val="00DE42B9"/>
    <w:rsid w:val="00DE4F82"/>
    <w:rsid w:val="00DE5580"/>
    <w:rsid w:val="00DE58C5"/>
    <w:rsid w:val="00DE5BB8"/>
    <w:rsid w:val="00DE5D40"/>
    <w:rsid w:val="00DE67A8"/>
    <w:rsid w:val="00DE714D"/>
    <w:rsid w:val="00DE722D"/>
    <w:rsid w:val="00DF0471"/>
    <w:rsid w:val="00DF04CF"/>
    <w:rsid w:val="00DF0A01"/>
    <w:rsid w:val="00DF136A"/>
    <w:rsid w:val="00DF1CB9"/>
    <w:rsid w:val="00DF1DEF"/>
    <w:rsid w:val="00DF316F"/>
    <w:rsid w:val="00DF38EE"/>
    <w:rsid w:val="00DF3DB6"/>
    <w:rsid w:val="00DF4A8A"/>
    <w:rsid w:val="00DF5725"/>
    <w:rsid w:val="00DF5DBD"/>
    <w:rsid w:val="00DF631A"/>
    <w:rsid w:val="00DF77E0"/>
    <w:rsid w:val="00DF7919"/>
    <w:rsid w:val="00E01CC1"/>
    <w:rsid w:val="00E04DEF"/>
    <w:rsid w:val="00E065FE"/>
    <w:rsid w:val="00E12085"/>
    <w:rsid w:val="00E17446"/>
    <w:rsid w:val="00E177FB"/>
    <w:rsid w:val="00E20179"/>
    <w:rsid w:val="00E206FF"/>
    <w:rsid w:val="00E2220E"/>
    <w:rsid w:val="00E23396"/>
    <w:rsid w:val="00E24134"/>
    <w:rsid w:val="00E24B25"/>
    <w:rsid w:val="00E26390"/>
    <w:rsid w:val="00E32359"/>
    <w:rsid w:val="00E32382"/>
    <w:rsid w:val="00E32481"/>
    <w:rsid w:val="00E324C3"/>
    <w:rsid w:val="00E34F02"/>
    <w:rsid w:val="00E35848"/>
    <w:rsid w:val="00E37086"/>
    <w:rsid w:val="00E40015"/>
    <w:rsid w:val="00E40FB9"/>
    <w:rsid w:val="00E42B8E"/>
    <w:rsid w:val="00E449F3"/>
    <w:rsid w:val="00E450E3"/>
    <w:rsid w:val="00E451B0"/>
    <w:rsid w:val="00E4597E"/>
    <w:rsid w:val="00E45BA1"/>
    <w:rsid w:val="00E45D2D"/>
    <w:rsid w:val="00E462D3"/>
    <w:rsid w:val="00E46D93"/>
    <w:rsid w:val="00E50480"/>
    <w:rsid w:val="00E5216B"/>
    <w:rsid w:val="00E535A5"/>
    <w:rsid w:val="00E54363"/>
    <w:rsid w:val="00E546C1"/>
    <w:rsid w:val="00E5486C"/>
    <w:rsid w:val="00E54C1C"/>
    <w:rsid w:val="00E56753"/>
    <w:rsid w:val="00E56F8A"/>
    <w:rsid w:val="00E57801"/>
    <w:rsid w:val="00E60AA6"/>
    <w:rsid w:val="00E617E6"/>
    <w:rsid w:val="00E61AFF"/>
    <w:rsid w:val="00E62C59"/>
    <w:rsid w:val="00E62C90"/>
    <w:rsid w:val="00E64FD2"/>
    <w:rsid w:val="00E64FF3"/>
    <w:rsid w:val="00E654D3"/>
    <w:rsid w:val="00E65F07"/>
    <w:rsid w:val="00E660EB"/>
    <w:rsid w:val="00E70E36"/>
    <w:rsid w:val="00E72266"/>
    <w:rsid w:val="00E7406C"/>
    <w:rsid w:val="00E74226"/>
    <w:rsid w:val="00E742D1"/>
    <w:rsid w:val="00E74380"/>
    <w:rsid w:val="00E74962"/>
    <w:rsid w:val="00E75EAA"/>
    <w:rsid w:val="00E770AB"/>
    <w:rsid w:val="00E7754F"/>
    <w:rsid w:val="00E775BE"/>
    <w:rsid w:val="00E81C5C"/>
    <w:rsid w:val="00E84363"/>
    <w:rsid w:val="00E84D36"/>
    <w:rsid w:val="00E858A0"/>
    <w:rsid w:val="00E92244"/>
    <w:rsid w:val="00E93342"/>
    <w:rsid w:val="00E943E0"/>
    <w:rsid w:val="00E94F4B"/>
    <w:rsid w:val="00E95152"/>
    <w:rsid w:val="00E95617"/>
    <w:rsid w:val="00E96B93"/>
    <w:rsid w:val="00EA1136"/>
    <w:rsid w:val="00EA2844"/>
    <w:rsid w:val="00EA31A3"/>
    <w:rsid w:val="00EA4C26"/>
    <w:rsid w:val="00EA5C40"/>
    <w:rsid w:val="00EA63CA"/>
    <w:rsid w:val="00EA666C"/>
    <w:rsid w:val="00EA6FE3"/>
    <w:rsid w:val="00EB0152"/>
    <w:rsid w:val="00EB0DE1"/>
    <w:rsid w:val="00EB156E"/>
    <w:rsid w:val="00EB1EBD"/>
    <w:rsid w:val="00EB2762"/>
    <w:rsid w:val="00EB3DE2"/>
    <w:rsid w:val="00EB4306"/>
    <w:rsid w:val="00EB5209"/>
    <w:rsid w:val="00EC0776"/>
    <w:rsid w:val="00EC0C4A"/>
    <w:rsid w:val="00EC0E0D"/>
    <w:rsid w:val="00EC119C"/>
    <w:rsid w:val="00EC11D9"/>
    <w:rsid w:val="00EC1E59"/>
    <w:rsid w:val="00EC2035"/>
    <w:rsid w:val="00EC232D"/>
    <w:rsid w:val="00EC2A65"/>
    <w:rsid w:val="00EC3408"/>
    <w:rsid w:val="00EC6C36"/>
    <w:rsid w:val="00EC6D81"/>
    <w:rsid w:val="00ED0693"/>
    <w:rsid w:val="00ED2DA4"/>
    <w:rsid w:val="00ED57E3"/>
    <w:rsid w:val="00ED5A78"/>
    <w:rsid w:val="00ED5D82"/>
    <w:rsid w:val="00ED67D8"/>
    <w:rsid w:val="00ED78B1"/>
    <w:rsid w:val="00EE06E7"/>
    <w:rsid w:val="00EE15A7"/>
    <w:rsid w:val="00EE2C5C"/>
    <w:rsid w:val="00EE5AF3"/>
    <w:rsid w:val="00EE5B27"/>
    <w:rsid w:val="00EE5C65"/>
    <w:rsid w:val="00EE73F7"/>
    <w:rsid w:val="00EF09BE"/>
    <w:rsid w:val="00EF2462"/>
    <w:rsid w:val="00EF46BF"/>
    <w:rsid w:val="00EF50F6"/>
    <w:rsid w:val="00F0077A"/>
    <w:rsid w:val="00F01C8F"/>
    <w:rsid w:val="00F02584"/>
    <w:rsid w:val="00F02A64"/>
    <w:rsid w:val="00F02B27"/>
    <w:rsid w:val="00F02EE6"/>
    <w:rsid w:val="00F03402"/>
    <w:rsid w:val="00F045C5"/>
    <w:rsid w:val="00F05E3C"/>
    <w:rsid w:val="00F06578"/>
    <w:rsid w:val="00F06FE4"/>
    <w:rsid w:val="00F10EB9"/>
    <w:rsid w:val="00F11434"/>
    <w:rsid w:val="00F12B7A"/>
    <w:rsid w:val="00F149A6"/>
    <w:rsid w:val="00F151FC"/>
    <w:rsid w:val="00F1545D"/>
    <w:rsid w:val="00F156A4"/>
    <w:rsid w:val="00F15A1D"/>
    <w:rsid w:val="00F16BF0"/>
    <w:rsid w:val="00F20170"/>
    <w:rsid w:val="00F20564"/>
    <w:rsid w:val="00F21606"/>
    <w:rsid w:val="00F21DB2"/>
    <w:rsid w:val="00F22389"/>
    <w:rsid w:val="00F23995"/>
    <w:rsid w:val="00F27A95"/>
    <w:rsid w:val="00F308D6"/>
    <w:rsid w:val="00F30B89"/>
    <w:rsid w:val="00F3232C"/>
    <w:rsid w:val="00F333D7"/>
    <w:rsid w:val="00F33B0D"/>
    <w:rsid w:val="00F33BC4"/>
    <w:rsid w:val="00F33CC0"/>
    <w:rsid w:val="00F3629D"/>
    <w:rsid w:val="00F375F2"/>
    <w:rsid w:val="00F40BA3"/>
    <w:rsid w:val="00F41DE4"/>
    <w:rsid w:val="00F425CF"/>
    <w:rsid w:val="00F432D7"/>
    <w:rsid w:val="00F43F10"/>
    <w:rsid w:val="00F47C2D"/>
    <w:rsid w:val="00F513D5"/>
    <w:rsid w:val="00F51B14"/>
    <w:rsid w:val="00F535E0"/>
    <w:rsid w:val="00F553C2"/>
    <w:rsid w:val="00F57D19"/>
    <w:rsid w:val="00F60A3E"/>
    <w:rsid w:val="00F60EA2"/>
    <w:rsid w:val="00F637A0"/>
    <w:rsid w:val="00F651C6"/>
    <w:rsid w:val="00F6580E"/>
    <w:rsid w:val="00F65E10"/>
    <w:rsid w:val="00F66A02"/>
    <w:rsid w:val="00F67F03"/>
    <w:rsid w:val="00F70662"/>
    <w:rsid w:val="00F7121E"/>
    <w:rsid w:val="00F71691"/>
    <w:rsid w:val="00F73F0A"/>
    <w:rsid w:val="00F76D17"/>
    <w:rsid w:val="00F80F39"/>
    <w:rsid w:val="00F8110D"/>
    <w:rsid w:val="00F81710"/>
    <w:rsid w:val="00F83964"/>
    <w:rsid w:val="00F845DA"/>
    <w:rsid w:val="00F84ADF"/>
    <w:rsid w:val="00F84EB6"/>
    <w:rsid w:val="00F87672"/>
    <w:rsid w:val="00F87E8C"/>
    <w:rsid w:val="00F9076F"/>
    <w:rsid w:val="00F911AC"/>
    <w:rsid w:val="00F93C1D"/>
    <w:rsid w:val="00F93E6C"/>
    <w:rsid w:val="00F940F1"/>
    <w:rsid w:val="00F94C43"/>
    <w:rsid w:val="00F968A7"/>
    <w:rsid w:val="00F96B4B"/>
    <w:rsid w:val="00F978A6"/>
    <w:rsid w:val="00F97B13"/>
    <w:rsid w:val="00FA071A"/>
    <w:rsid w:val="00FA0871"/>
    <w:rsid w:val="00FA21C7"/>
    <w:rsid w:val="00FA2F09"/>
    <w:rsid w:val="00FA572B"/>
    <w:rsid w:val="00FA61EE"/>
    <w:rsid w:val="00FA630D"/>
    <w:rsid w:val="00FA6E5F"/>
    <w:rsid w:val="00FA71F3"/>
    <w:rsid w:val="00FB01A4"/>
    <w:rsid w:val="00FB0251"/>
    <w:rsid w:val="00FB2AA5"/>
    <w:rsid w:val="00FB3BCD"/>
    <w:rsid w:val="00FB41C8"/>
    <w:rsid w:val="00FB6423"/>
    <w:rsid w:val="00FB64D2"/>
    <w:rsid w:val="00FB654C"/>
    <w:rsid w:val="00FB7961"/>
    <w:rsid w:val="00FC3DB1"/>
    <w:rsid w:val="00FC55C5"/>
    <w:rsid w:val="00FC5635"/>
    <w:rsid w:val="00FC57D1"/>
    <w:rsid w:val="00FC6F4D"/>
    <w:rsid w:val="00FD025C"/>
    <w:rsid w:val="00FD220F"/>
    <w:rsid w:val="00FD3512"/>
    <w:rsid w:val="00FD4687"/>
    <w:rsid w:val="00FD5017"/>
    <w:rsid w:val="00FD624B"/>
    <w:rsid w:val="00FD6389"/>
    <w:rsid w:val="00FD6BA7"/>
    <w:rsid w:val="00FD6DEC"/>
    <w:rsid w:val="00FE1E39"/>
    <w:rsid w:val="00FE2C02"/>
    <w:rsid w:val="00FE2CEA"/>
    <w:rsid w:val="00FE3BC7"/>
    <w:rsid w:val="00FE52CD"/>
    <w:rsid w:val="00FF1C32"/>
    <w:rsid w:val="00FF214D"/>
    <w:rsid w:val="00FF21D5"/>
    <w:rsid w:val="00FF2F1C"/>
    <w:rsid w:val="00FF44AC"/>
    <w:rsid w:val="00FF46C6"/>
    <w:rsid w:val="00FF5955"/>
    <w:rsid w:val="00FF5B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99AC2F"/>
  <w15:docId w15:val="{C758BA0A-B856-48C2-8174-E7CC32361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EB9"/>
    <w:pPr>
      <w:spacing w:after="240" w:line="360" w:lineRule="auto"/>
      <w:jc w:val="both"/>
    </w:pPr>
    <w:rPr>
      <w:sz w:val="24"/>
      <w:szCs w:val="24"/>
    </w:rPr>
  </w:style>
  <w:style w:type="paragraph" w:styleId="Ttulo1">
    <w:name w:val="heading 1"/>
    <w:basedOn w:val="Normal"/>
    <w:next w:val="Normal"/>
    <w:link w:val="Ttulo1Car"/>
    <w:uiPriority w:val="99"/>
    <w:qFormat/>
    <w:rsid w:val="0027422F"/>
    <w:pPr>
      <w:pageBreakBefore/>
      <w:numPr>
        <w:ilvl w:val="1"/>
        <w:numId w:val="5"/>
      </w:numPr>
      <w:spacing w:after="360" w:line="1000" w:lineRule="exact"/>
      <w:jc w:val="center"/>
      <w:outlineLvl w:val="0"/>
    </w:pPr>
    <w:rPr>
      <w:b/>
      <w:smallCaps/>
      <w:kern w:val="28"/>
      <w:sz w:val="40"/>
    </w:rPr>
  </w:style>
  <w:style w:type="paragraph" w:styleId="Ttulo2">
    <w:name w:val="heading 2"/>
    <w:basedOn w:val="Normal"/>
    <w:next w:val="Normal"/>
    <w:link w:val="Ttulo2Car"/>
    <w:autoRedefine/>
    <w:uiPriority w:val="99"/>
    <w:qFormat/>
    <w:rsid w:val="00A43CD3"/>
    <w:pPr>
      <w:keepNext/>
      <w:numPr>
        <w:ilvl w:val="2"/>
        <w:numId w:val="2"/>
      </w:numPr>
      <w:spacing w:before="360"/>
      <w:outlineLvl w:val="1"/>
    </w:pPr>
    <w:rPr>
      <w:b/>
      <w:i/>
      <w:smallCaps/>
      <w:sz w:val="32"/>
      <w:szCs w:val="32"/>
    </w:rPr>
  </w:style>
  <w:style w:type="paragraph" w:styleId="Ttulo3">
    <w:name w:val="heading 3"/>
    <w:basedOn w:val="Normal"/>
    <w:next w:val="Normal"/>
    <w:link w:val="Ttulo3Car"/>
    <w:autoRedefine/>
    <w:uiPriority w:val="99"/>
    <w:qFormat/>
    <w:rsid w:val="00A43CD3"/>
    <w:pPr>
      <w:keepNext/>
      <w:numPr>
        <w:ilvl w:val="3"/>
        <w:numId w:val="2"/>
      </w:numPr>
      <w:spacing w:before="240" w:after="120"/>
      <w:ind w:left="0"/>
      <w:outlineLvl w:val="2"/>
    </w:pPr>
    <w:rPr>
      <w:b/>
      <w:smallCaps/>
      <w:sz w:val="28"/>
    </w:rPr>
  </w:style>
  <w:style w:type="paragraph" w:styleId="Ttulo4">
    <w:name w:val="heading 4"/>
    <w:basedOn w:val="Normal"/>
    <w:next w:val="Normal"/>
    <w:link w:val="Ttulo4Car"/>
    <w:uiPriority w:val="99"/>
    <w:qFormat/>
    <w:rsid w:val="00B8534B"/>
    <w:pPr>
      <w:keepNext/>
      <w:numPr>
        <w:ilvl w:val="4"/>
        <w:numId w:val="2"/>
      </w:numPr>
      <w:spacing w:before="240" w:after="60"/>
      <w:outlineLvl w:val="3"/>
    </w:pPr>
    <w:rPr>
      <w:b/>
      <w:i/>
      <w:sz w:val="26"/>
      <w:szCs w:val="26"/>
    </w:rPr>
  </w:style>
  <w:style w:type="paragraph" w:styleId="Ttulo5">
    <w:name w:val="heading 5"/>
    <w:basedOn w:val="Normal"/>
    <w:next w:val="Normal"/>
    <w:link w:val="Ttulo5Car"/>
    <w:autoRedefine/>
    <w:uiPriority w:val="99"/>
    <w:qFormat/>
    <w:rsid w:val="000D766D"/>
    <w:pPr>
      <w:numPr>
        <w:ilvl w:val="5"/>
        <w:numId w:val="2"/>
      </w:numPr>
      <w:spacing w:before="240"/>
      <w:outlineLvl w:val="4"/>
    </w:pPr>
    <w:rPr>
      <w:b/>
      <w:lang w:val="en-US"/>
    </w:rPr>
  </w:style>
  <w:style w:type="paragraph" w:styleId="Ttulo6">
    <w:name w:val="heading 6"/>
    <w:basedOn w:val="Normal"/>
    <w:next w:val="Normal"/>
    <w:link w:val="Ttulo6Car"/>
    <w:uiPriority w:val="99"/>
    <w:qFormat/>
    <w:rsid w:val="00394BFC"/>
    <w:pPr>
      <w:spacing w:before="240"/>
      <w:outlineLvl w:val="5"/>
    </w:pPr>
    <w:rPr>
      <w:rFonts w:ascii="Technology" w:hAnsi="Technology"/>
      <w:i/>
      <w:sz w:val="22"/>
    </w:rPr>
  </w:style>
  <w:style w:type="paragraph" w:styleId="Ttulo7">
    <w:name w:val="heading 7"/>
    <w:basedOn w:val="Normal"/>
    <w:next w:val="Normal"/>
    <w:link w:val="Ttulo7Car"/>
    <w:uiPriority w:val="99"/>
    <w:qFormat/>
    <w:rsid w:val="00E84363"/>
    <w:pPr>
      <w:keepNext/>
      <w:outlineLvl w:val="6"/>
    </w:pPr>
    <w:rPr>
      <w:b/>
      <w:i/>
      <w:smallCaps/>
      <w:sz w:val="32"/>
    </w:rPr>
  </w:style>
  <w:style w:type="paragraph" w:styleId="Ttulo8">
    <w:name w:val="heading 8"/>
    <w:basedOn w:val="Normal"/>
    <w:next w:val="Normal"/>
    <w:link w:val="Ttulo8Car"/>
    <w:uiPriority w:val="99"/>
    <w:qFormat/>
    <w:rsid w:val="00394BFC"/>
    <w:pPr>
      <w:spacing w:before="240"/>
      <w:outlineLvl w:val="7"/>
    </w:pPr>
    <w:rPr>
      <w:rFonts w:ascii="Technology" w:hAnsi="Technology"/>
      <w:i/>
    </w:rPr>
  </w:style>
  <w:style w:type="paragraph" w:styleId="Ttulo9">
    <w:name w:val="heading 9"/>
    <w:basedOn w:val="Normal"/>
    <w:next w:val="Normal"/>
    <w:link w:val="Ttulo9Car"/>
    <w:uiPriority w:val="99"/>
    <w:qFormat/>
    <w:rsid w:val="00394BFC"/>
    <w:pPr>
      <w:keepNext/>
      <w:jc w:val="center"/>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27422F"/>
    <w:rPr>
      <w:b/>
      <w:smallCaps/>
      <w:kern w:val="28"/>
      <w:sz w:val="40"/>
      <w:szCs w:val="24"/>
      <w:lang w:val="es-ES_tradnl"/>
    </w:rPr>
  </w:style>
  <w:style w:type="character" w:customStyle="1" w:styleId="Ttulo2Car">
    <w:name w:val="Título 2 Car"/>
    <w:link w:val="Ttulo2"/>
    <w:uiPriority w:val="99"/>
    <w:locked/>
    <w:rsid w:val="00A43CD3"/>
    <w:rPr>
      <w:b/>
      <w:i/>
      <w:smallCaps/>
      <w:sz w:val="32"/>
      <w:szCs w:val="32"/>
      <w:lang w:val="es-ES_tradnl"/>
    </w:rPr>
  </w:style>
  <w:style w:type="character" w:customStyle="1" w:styleId="Ttulo3Car">
    <w:name w:val="Título 3 Car"/>
    <w:link w:val="Ttulo3"/>
    <w:uiPriority w:val="99"/>
    <w:locked/>
    <w:rsid w:val="00A43CD3"/>
    <w:rPr>
      <w:b/>
      <w:smallCaps/>
      <w:sz w:val="28"/>
      <w:szCs w:val="24"/>
      <w:lang w:val="es-ES_tradnl"/>
    </w:rPr>
  </w:style>
  <w:style w:type="character" w:customStyle="1" w:styleId="Ttulo4Car">
    <w:name w:val="Título 4 Car"/>
    <w:link w:val="Ttulo4"/>
    <w:uiPriority w:val="99"/>
    <w:locked/>
    <w:rsid w:val="00B8534B"/>
    <w:rPr>
      <w:b/>
      <w:i/>
      <w:sz w:val="26"/>
      <w:szCs w:val="26"/>
      <w:lang w:val="es-ES_tradnl"/>
    </w:rPr>
  </w:style>
  <w:style w:type="character" w:customStyle="1" w:styleId="Ttulo5Car">
    <w:name w:val="Título 5 Car"/>
    <w:link w:val="Ttulo5"/>
    <w:uiPriority w:val="99"/>
    <w:locked/>
    <w:rPr>
      <w:b/>
      <w:sz w:val="24"/>
      <w:szCs w:val="24"/>
      <w:lang w:val="en-US"/>
    </w:rPr>
  </w:style>
  <w:style w:type="character" w:customStyle="1" w:styleId="Ttulo6Car">
    <w:name w:val="Título 6 Car"/>
    <w:link w:val="Ttulo6"/>
    <w:uiPriority w:val="99"/>
    <w:semiHidden/>
    <w:locked/>
    <w:rPr>
      <w:rFonts w:ascii="Calibri" w:hAnsi="Calibri" w:cs="Times New Roman"/>
      <w:b/>
      <w:bCs/>
      <w:lang w:val="es-ES_tradnl"/>
    </w:rPr>
  </w:style>
  <w:style w:type="character" w:customStyle="1" w:styleId="Ttulo7Car">
    <w:name w:val="Título 7 Car"/>
    <w:link w:val="Ttulo7"/>
    <w:uiPriority w:val="99"/>
    <w:semiHidden/>
    <w:locked/>
    <w:rPr>
      <w:rFonts w:ascii="Calibri" w:hAnsi="Calibri" w:cs="Times New Roman"/>
      <w:sz w:val="24"/>
      <w:szCs w:val="24"/>
      <w:lang w:val="es-ES_tradnl"/>
    </w:rPr>
  </w:style>
  <w:style w:type="character" w:customStyle="1" w:styleId="Ttulo8Car">
    <w:name w:val="Título 8 Car"/>
    <w:link w:val="Ttulo8"/>
    <w:uiPriority w:val="99"/>
    <w:semiHidden/>
    <w:locked/>
    <w:rPr>
      <w:rFonts w:ascii="Calibri" w:hAnsi="Calibri" w:cs="Times New Roman"/>
      <w:i/>
      <w:iCs/>
      <w:sz w:val="24"/>
      <w:szCs w:val="24"/>
      <w:lang w:val="es-ES_tradnl"/>
    </w:rPr>
  </w:style>
  <w:style w:type="character" w:customStyle="1" w:styleId="Ttulo9Car">
    <w:name w:val="Título 9 Car"/>
    <w:link w:val="Ttulo9"/>
    <w:uiPriority w:val="99"/>
    <w:semiHidden/>
    <w:locked/>
    <w:rPr>
      <w:rFonts w:ascii="Cambria" w:hAnsi="Cambria" w:cs="Times New Roman"/>
      <w:lang w:val="es-ES_tradnl"/>
    </w:rPr>
  </w:style>
  <w:style w:type="paragraph" w:styleId="Ttulo">
    <w:name w:val="Title"/>
    <w:basedOn w:val="Normal"/>
    <w:link w:val="TtuloCar"/>
    <w:uiPriority w:val="99"/>
    <w:qFormat/>
    <w:rsid w:val="00BB2CA5"/>
    <w:pPr>
      <w:pageBreakBefore/>
      <w:widowControl w:val="0"/>
      <w:numPr>
        <w:numId w:val="2"/>
      </w:numPr>
      <w:spacing w:before="6000" w:after="360" w:line="480" w:lineRule="auto"/>
      <w:jc w:val="center"/>
      <w:outlineLvl w:val="0"/>
    </w:pPr>
    <w:rPr>
      <w:b/>
      <w:i/>
      <w:smallCaps/>
      <w:kern w:val="28"/>
      <w:sz w:val="72"/>
    </w:rPr>
  </w:style>
  <w:style w:type="character" w:customStyle="1" w:styleId="TtuloCar">
    <w:name w:val="Título Car"/>
    <w:link w:val="Ttulo"/>
    <w:uiPriority w:val="99"/>
    <w:locked/>
    <w:rPr>
      <w:b/>
      <w:i/>
      <w:smallCaps/>
      <w:kern w:val="28"/>
      <w:sz w:val="72"/>
      <w:szCs w:val="24"/>
      <w:lang w:val="es-ES_tradnl"/>
    </w:rPr>
  </w:style>
  <w:style w:type="paragraph" w:styleId="Mapadeldocumento">
    <w:name w:val="Document Map"/>
    <w:basedOn w:val="Normal"/>
    <w:link w:val="MapadeldocumentoCar"/>
    <w:uiPriority w:val="99"/>
    <w:semiHidden/>
    <w:rsid w:val="00394BFC"/>
    <w:pPr>
      <w:shd w:val="clear" w:color="auto" w:fill="000080"/>
    </w:pPr>
    <w:rPr>
      <w:rFonts w:ascii="Tahoma" w:hAnsi="Tahoma"/>
    </w:rPr>
  </w:style>
  <w:style w:type="character" w:customStyle="1" w:styleId="MapadeldocumentoCar">
    <w:name w:val="Mapa del documento Car"/>
    <w:link w:val="Mapadeldocumento"/>
    <w:uiPriority w:val="99"/>
    <w:semiHidden/>
    <w:locked/>
    <w:rPr>
      <w:rFonts w:cs="Times New Roman"/>
      <w:sz w:val="2"/>
      <w:lang w:val="es-ES_tradnl"/>
    </w:rPr>
  </w:style>
  <w:style w:type="paragraph" w:styleId="Descripcin">
    <w:name w:val="caption"/>
    <w:basedOn w:val="Normal"/>
    <w:next w:val="Normal"/>
    <w:autoRedefine/>
    <w:uiPriority w:val="35"/>
    <w:qFormat/>
    <w:rsid w:val="00727873"/>
    <w:pPr>
      <w:spacing w:before="120" w:after="120"/>
      <w:jc w:val="center"/>
    </w:pPr>
    <w:rPr>
      <w:i/>
      <w:sz w:val="20"/>
    </w:rPr>
  </w:style>
  <w:style w:type="paragraph" w:customStyle="1" w:styleId="Referencias">
    <w:name w:val="Referencias"/>
    <w:basedOn w:val="Listaconnmeros"/>
    <w:link w:val="ReferenciasCar"/>
    <w:uiPriority w:val="99"/>
    <w:rsid w:val="00394BFC"/>
    <w:pPr>
      <w:numPr>
        <w:numId w:val="3"/>
      </w:numPr>
      <w:tabs>
        <w:tab w:val="left" w:pos="0"/>
      </w:tabs>
      <w:spacing w:after="0"/>
      <w:jc w:val="left"/>
    </w:pPr>
    <w:rPr>
      <w:sz w:val="22"/>
    </w:rPr>
  </w:style>
  <w:style w:type="paragraph" w:styleId="Listaconnmeros">
    <w:name w:val="List Number"/>
    <w:basedOn w:val="Normal"/>
    <w:uiPriority w:val="99"/>
    <w:rsid w:val="00394BFC"/>
  </w:style>
  <w:style w:type="paragraph" w:customStyle="1" w:styleId="Codigo">
    <w:name w:val="Codigo"/>
    <w:basedOn w:val="Normal"/>
    <w:link w:val="CodigoCar"/>
    <w:uiPriority w:val="99"/>
    <w:rsid w:val="00107924"/>
    <w:pPr>
      <w:spacing w:before="120" w:after="120"/>
    </w:pPr>
    <w:rPr>
      <w:rFonts w:ascii="Courier New" w:hAnsi="Courier New"/>
      <w:sz w:val="18"/>
    </w:rPr>
  </w:style>
  <w:style w:type="paragraph" w:styleId="Encabezado">
    <w:name w:val="header"/>
    <w:basedOn w:val="Normal"/>
    <w:link w:val="EncabezadoCar"/>
    <w:uiPriority w:val="99"/>
    <w:rsid w:val="00394BFC"/>
    <w:pPr>
      <w:tabs>
        <w:tab w:val="center" w:pos="4252"/>
        <w:tab w:val="right" w:pos="8504"/>
      </w:tabs>
    </w:pPr>
  </w:style>
  <w:style w:type="character" w:customStyle="1" w:styleId="EncabezadoCar">
    <w:name w:val="Encabezado Car"/>
    <w:link w:val="Encabezado"/>
    <w:uiPriority w:val="99"/>
    <w:locked/>
    <w:rsid w:val="00CE0ABE"/>
    <w:rPr>
      <w:rFonts w:cs="Times New Roman"/>
      <w:sz w:val="24"/>
      <w:szCs w:val="24"/>
      <w:lang w:val="es-ES_tradnl"/>
    </w:rPr>
  </w:style>
  <w:style w:type="paragraph" w:styleId="Piedepgina">
    <w:name w:val="footer"/>
    <w:basedOn w:val="Normal"/>
    <w:link w:val="PiedepginaCar"/>
    <w:uiPriority w:val="99"/>
    <w:rsid w:val="00394BFC"/>
    <w:pPr>
      <w:tabs>
        <w:tab w:val="center" w:pos="4252"/>
        <w:tab w:val="right" w:pos="8504"/>
      </w:tabs>
    </w:pPr>
  </w:style>
  <w:style w:type="character" w:customStyle="1" w:styleId="PiedepginaCar">
    <w:name w:val="Pie de página Car"/>
    <w:link w:val="Piedepgina"/>
    <w:uiPriority w:val="99"/>
    <w:locked/>
    <w:rsid w:val="003A457D"/>
    <w:rPr>
      <w:rFonts w:cs="Times New Roman"/>
      <w:sz w:val="24"/>
      <w:szCs w:val="24"/>
      <w:lang w:val="es-ES_tradnl"/>
    </w:rPr>
  </w:style>
  <w:style w:type="character" w:styleId="Nmerodepgina">
    <w:name w:val="page number"/>
    <w:uiPriority w:val="99"/>
    <w:rsid w:val="00394BFC"/>
    <w:rPr>
      <w:rFonts w:cs="Times New Roman"/>
    </w:rPr>
  </w:style>
  <w:style w:type="paragraph" w:styleId="TDC1">
    <w:name w:val="toc 1"/>
    <w:basedOn w:val="Normal"/>
    <w:next w:val="Normal"/>
    <w:autoRedefine/>
    <w:uiPriority w:val="39"/>
    <w:rsid w:val="00451D57"/>
    <w:pPr>
      <w:tabs>
        <w:tab w:val="left" w:pos="426"/>
        <w:tab w:val="left" w:pos="1276"/>
        <w:tab w:val="right" w:leader="dot" w:pos="8787"/>
      </w:tabs>
      <w:spacing w:before="240" w:after="0"/>
      <w:jc w:val="left"/>
    </w:pPr>
    <w:rPr>
      <w:b/>
      <w:i/>
    </w:rPr>
  </w:style>
  <w:style w:type="paragraph" w:styleId="Cierre">
    <w:name w:val="Closing"/>
    <w:basedOn w:val="Normal"/>
    <w:link w:val="CierreCar"/>
    <w:uiPriority w:val="99"/>
    <w:rsid w:val="00394BFC"/>
    <w:pPr>
      <w:ind w:left="4252"/>
    </w:pPr>
  </w:style>
  <w:style w:type="character" w:customStyle="1" w:styleId="CierreCar">
    <w:name w:val="Cierre Car"/>
    <w:link w:val="Cierre"/>
    <w:uiPriority w:val="99"/>
    <w:semiHidden/>
    <w:locked/>
    <w:rPr>
      <w:rFonts w:cs="Times New Roman"/>
      <w:sz w:val="24"/>
      <w:szCs w:val="24"/>
      <w:lang w:val="es-ES_tradnl"/>
    </w:rPr>
  </w:style>
  <w:style w:type="paragraph" w:styleId="TDC2">
    <w:name w:val="toc 2"/>
    <w:basedOn w:val="Normal"/>
    <w:next w:val="Normal"/>
    <w:autoRedefine/>
    <w:uiPriority w:val="39"/>
    <w:rsid w:val="006D50AD"/>
    <w:pPr>
      <w:tabs>
        <w:tab w:val="left" w:pos="709"/>
        <w:tab w:val="right" w:leader="dot" w:pos="8777"/>
      </w:tabs>
      <w:spacing w:after="120" w:line="240" w:lineRule="auto"/>
      <w:ind w:left="238"/>
      <w:jc w:val="left"/>
    </w:pPr>
    <w:rPr>
      <w:sz w:val="22"/>
    </w:rPr>
  </w:style>
  <w:style w:type="paragraph" w:styleId="TDC3">
    <w:name w:val="toc 3"/>
    <w:basedOn w:val="Normal"/>
    <w:next w:val="Normal"/>
    <w:autoRedefine/>
    <w:uiPriority w:val="39"/>
    <w:rsid w:val="00743140"/>
    <w:pPr>
      <w:tabs>
        <w:tab w:val="right" w:leader="dot" w:pos="8777"/>
      </w:tabs>
      <w:spacing w:after="120" w:line="240" w:lineRule="auto"/>
      <w:ind w:left="482"/>
      <w:jc w:val="left"/>
    </w:pPr>
    <w:rPr>
      <w:i/>
      <w:sz w:val="22"/>
    </w:rPr>
  </w:style>
  <w:style w:type="paragraph" w:styleId="TDC4">
    <w:name w:val="toc 4"/>
    <w:basedOn w:val="Normal"/>
    <w:next w:val="Normal"/>
    <w:autoRedefine/>
    <w:uiPriority w:val="99"/>
    <w:rsid w:val="00394BFC"/>
    <w:pPr>
      <w:spacing w:after="0"/>
      <w:ind w:left="720"/>
      <w:jc w:val="left"/>
    </w:pPr>
    <w:rPr>
      <w:sz w:val="20"/>
    </w:rPr>
  </w:style>
  <w:style w:type="paragraph" w:styleId="TDC5">
    <w:name w:val="toc 5"/>
    <w:basedOn w:val="Normal"/>
    <w:next w:val="Normal"/>
    <w:autoRedefine/>
    <w:uiPriority w:val="99"/>
    <w:rsid w:val="00394BFC"/>
    <w:pPr>
      <w:spacing w:after="0"/>
      <w:ind w:left="960"/>
      <w:jc w:val="left"/>
    </w:pPr>
    <w:rPr>
      <w:sz w:val="20"/>
    </w:rPr>
  </w:style>
  <w:style w:type="paragraph" w:styleId="TDC6">
    <w:name w:val="toc 6"/>
    <w:basedOn w:val="Normal"/>
    <w:next w:val="Normal"/>
    <w:autoRedefine/>
    <w:uiPriority w:val="99"/>
    <w:rsid w:val="00394BFC"/>
    <w:pPr>
      <w:spacing w:after="0"/>
      <w:ind w:left="1200"/>
      <w:jc w:val="left"/>
    </w:pPr>
    <w:rPr>
      <w:sz w:val="20"/>
    </w:rPr>
  </w:style>
  <w:style w:type="paragraph" w:styleId="TDC7">
    <w:name w:val="toc 7"/>
    <w:basedOn w:val="Normal"/>
    <w:next w:val="Normal"/>
    <w:autoRedefine/>
    <w:uiPriority w:val="99"/>
    <w:rsid w:val="00394BFC"/>
    <w:pPr>
      <w:spacing w:after="0"/>
      <w:ind w:left="1440"/>
      <w:jc w:val="left"/>
    </w:pPr>
    <w:rPr>
      <w:sz w:val="20"/>
    </w:rPr>
  </w:style>
  <w:style w:type="paragraph" w:styleId="TDC8">
    <w:name w:val="toc 8"/>
    <w:basedOn w:val="Normal"/>
    <w:next w:val="Normal"/>
    <w:autoRedefine/>
    <w:uiPriority w:val="99"/>
    <w:rsid w:val="00394BFC"/>
    <w:pPr>
      <w:spacing w:after="0"/>
      <w:ind w:left="1680"/>
      <w:jc w:val="left"/>
    </w:pPr>
    <w:rPr>
      <w:sz w:val="20"/>
    </w:rPr>
  </w:style>
  <w:style w:type="paragraph" w:styleId="TDC9">
    <w:name w:val="toc 9"/>
    <w:basedOn w:val="Normal"/>
    <w:next w:val="Normal"/>
    <w:autoRedefine/>
    <w:uiPriority w:val="99"/>
    <w:rsid w:val="00394BFC"/>
    <w:pPr>
      <w:spacing w:after="0"/>
      <w:ind w:left="1920"/>
      <w:jc w:val="left"/>
    </w:pPr>
    <w:rPr>
      <w:sz w:val="20"/>
    </w:rPr>
  </w:style>
  <w:style w:type="paragraph" w:customStyle="1" w:styleId="Figura">
    <w:name w:val="Figura"/>
    <w:next w:val="Descripcin"/>
    <w:uiPriority w:val="99"/>
    <w:rsid w:val="00DD39F8"/>
    <w:pPr>
      <w:keepNext/>
      <w:spacing w:before="120" w:after="120" w:line="480" w:lineRule="auto"/>
      <w:jc w:val="center"/>
    </w:pPr>
    <w:rPr>
      <w:rFonts w:ascii="Book Antiqua" w:hAnsi="Book Antiqua"/>
      <w:i/>
      <w:noProof/>
    </w:rPr>
  </w:style>
  <w:style w:type="character" w:customStyle="1" w:styleId="CodigoCar">
    <w:name w:val="Codigo Car"/>
    <w:link w:val="Codigo"/>
    <w:uiPriority w:val="99"/>
    <w:locked/>
    <w:rsid w:val="00107924"/>
    <w:rPr>
      <w:rFonts w:ascii="Courier New" w:hAnsi="Courier New" w:cs="Times New Roman"/>
      <w:sz w:val="24"/>
      <w:szCs w:val="24"/>
      <w:lang w:val="es-ES_tradnl" w:eastAsia="es-ES" w:bidi="ar-SA"/>
    </w:rPr>
  </w:style>
  <w:style w:type="paragraph" w:styleId="Prrafodelista">
    <w:name w:val="List Paragraph"/>
    <w:basedOn w:val="Normal"/>
    <w:uiPriority w:val="34"/>
    <w:qFormat/>
    <w:rsid w:val="00315B07"/>
    <w:pPr>
      <w:numPr>
        <w:numId w:val="6"/>
      </w:numPr>
      <w:spacing w:after="200"/>
      <w:contextualSpacing/>
    </w:pPr>
    <w:rPr>
      <w:szCs w:val="22"/>
      <w:lang w:eastAsia="en-US"/>
    </w:rPr>
  </w:style>
  <w:style w:type="paragraph" w:styleId="Textodeglobo">
    <w:name w:val="Balloon Text"/>
    <w:basedOn w:val="Normal"/>
    <w:link w:val="TextodegloboCar"/>
    <w:uiPriority w:val="99"/>
    <w:rsid w:val="00D360BA"/>
    <w:pPr>
      <w:spacing w:after="0" w:line="240" w:lineRule="auto"/>
    </w:pPr>
    <w:rPr>
      <w:rFonts w:ascii="Tahoma" w:hAnsi="Tahoma" w:cs="Tahoma"/>
      <w:sz w:val="16"/>
      <w:szCs w:val="16"/>
    </w:rPr>
  </w:style>
  <w:style w:type="character" w:customStyle="1" w:styleId="TextodegloboCar">
    <w:name w:val="Texto de globo Car"/>
    <w:link w:val="Textodeglobo"/>
    <w:uiPriority w:val="99"/>
    <w:locked/>
    <w:rsid w:val="00D360BA"/>
    <w:rPr>
      <w:rFonts w:ascii="Tahoma" w:hAnsi="Tahoma" w:cs="Tahoma"/>
      <w:sz w:val="16"/>
      <w:szCs w:val="16"/>
      <w:lang w:val="es-ES_tradnl"/>
    </w:rPr>
  </w:style>
  <w:style w:type="table" w:styleId="Tablaconcuadrcula">
    <w:name w:val="Table Grid"/>
    <w:basedOn w:val="Tablanormal"/>
    <w:uiPriority w:val="99"/>
    <w:rsid w:val="00C74C0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
    <w:name w:val="Hyperlink"/>
    <w:uiPriority w:val="99"/>
    <w:rsid w:val="00673FD2"/>
    <w:rPr>
      <w:rFonts w:cs="Times New Roman"/>
      <w:color w:val="0000FF"/>
      <w:u w:val="single"/>
    </w:rPr>
  </w:style>
  <w:style w:type="paragraph" w:styleId="Bibliografa">
    <w:name w:val="Bibliography"/>
    <w:basedOn w:val="Normal"/>
    <w:next w:val="Normal"/>
    <w:uiPriority w:val="99"/>
    <w:rsid w:val="00BE2C6F"/>
  </w:style>
  <w:style w:type="character" w:styleId="nfasis">
    <w:name w:val="Emphasis"/>
    <w:uiPriority w:val="20"/>
    <w:qFormat/>
    <w:rsid w:val="005A2DE6"/>
    <w:rPr>
      <w:rFonts w:cs="Times New Roman"/>
      <w:i/>
      <w:iCs/>
    </w:rPr>
  </w:style>
  <w:style w:type="paragraph" w:styleId="Textonotapie">
    <w:name w:val="footnote text"/>
    <w:basedOn w:val="Normal"/>
    <w:link w:val="TextonotapieCar"/>
    <w:uiPriority w:val="99"/>
    <w:rsid w:val="00EB3DE2"/>
    <w:pPr>
      <w:spacing w:after="0" w:line="240" w:lineRule="auto"/>
    </w:pPr>
    <w:rPr>
      <w:sz w:val="20"/>
      <w:szCs w:val="20"/>
    </w:rPr>
  </w:style>
  <w:style w:type="character" w:customStyle="1" w:styleId="TextonotapieCar">
    <w:name w:val="Texto nota pie Car"/>
    <w:link w:val="Textonotapie"/>
    <w:uiPriority w:val="99"/>
    <w:locked/>
    <w:rsid w:val="00EB3DE2"/>
    <w:rPr>
      <w:rFonts w:cs="Times New Roman"/>
      <w:lang w:val="es-ES_tradnl"/>
    </w:rPr>
  </w:style>
  <w:style w:type="character" w:styleId="Refdenotaalpie">
    <w:name w:val="footnote reference"/>
    <w:uiPriority w:val="99"/>
    <w:rsid w:val="00EB3DE2"/>
    <w:rPr>
      <w:rFonts w:cs="Times New Roman"/>
      <w:vertAlign w:val="superscript"/>
    </w:rPr>
  </w:style>
  <w:style w:type="paragraph" w:styleId="Textosinformato">
    <w:name w:val="Plain Text"/>
    <w:basedOn w:val="Normal"/>
    <w:link w:val="TextosinformatoCar"/>
    <w:uiPriority w:val="99"/>
    <w:rsid w:val="00EB3DE2"/>
    <w:pPr>
      <w:spacing w:after="0" w:line="240" w:lineRule="auto"/>
      <w:jc w:val="left"/>
    </w:pPr>
    <w:rPr>
      <w:rFonts w:ascii="Consolas" w:hAnsi="Consolas"/>
      <w:sz w:val="21"/>
      <w:szCs w:val="21"/>
      <w:lang w:eastAsia="en-US"/>
    </w:rPr>
  </w:style>
  <w:style w:type="character" w:customStyle="1" w:styleId="TextosinformatoCar">
    <w:name w:val="Texto sin formato Car"/>
    <w:link w:val="Textosinformato"/>
    <w:uiPriority w:val="99"/>
    <w:locked/>
    <w:rsid w:val="00EB3DE2"/>
    <w:rPr>
      <w:rFonts w:ascii="Consolas" w:hAnsi="Consolas" w:cs="Times New Roman"/>
      <w:sz w:val="21"/>
      <w:szCs w:val="21"/>
      <w:lang w:eastAsia="en-US"/>
    </w:rPr>
  </w:style>
  <w:style w:type="paragraph" w:styleId="NormalWeb">
    <w:name w:val="Normal (Web)"/>
    <w:basedOn w:val="Normal"/>
    <w:uiPriority w:val="99"/>
    <w:rsid w:val="00C56F12"/>
    <w:pPr>
      <w:spacing w:before="100" w:beforeAutospacing="1" w:after="100" w:afterAutospacing="1" w:line="240" w:lineRule="auto"/>
      <w:jc w:val="left"/>
    </w:pPr>
  </w:style>
  <w:style w:type="character" w:styleId="Textodelmarcadordeposicin">
    <w:name w:val="Placeholder Text"/>
    <w:uiPriority w:val="99"/>
    <w:semiHidden/>
    <w:rsid w:val="00A776F4"/>
    <w:rPr>
      <w:rFonts w:cs="Times New Roman"/>
      <w:color w:val="808080"/>
    </w:rPr>
  </w:style>
  <w:style w:type="table" w:styleId="Tablaconefectos3D3">
    <w:name w:val="Table 3D effects 3"/>
    <w:basedOn w:val="Tablanormal"/>
    <w:uiPriority w:val="99"/>
    <w:rsid w:val="00D60679"/>
    <w:pPr>
      <w:spacing w:before="60" w:after="60"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absica3">
    <w:name w:val="Table Simple 3"/>
    <w:basedOn w:val="Tablanormal"/>
    <w:uiPriority w:val="99"/>
    <w:rsid w:val="00D60679"/>
    <w:pPr>
      <w:spacing w:before="60" w:after="60"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customStyle="1" w:styleId="Sombreadoclaro1">
    <w:name w:val="Sombreado claro1"/>
    <w:uiPriority w:val="99"/>
    <w:rsid w:val="00D6067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Tablaclsica1">
    <w:name w:val="Table Classic 1"/>
    <w:basedOn w:val="Tablanormal"/>
    <w:uiPriority w:val="99"/>
    <w:rsid w:val="00D60679"/>
    <w:pPr>
      <w:spacing w:before="60" w:after="60"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Cdigo">
    <w:name w:val="Código"/>
    <w:basedOn w:val="Normal"/>
    <w:link w:val="CdigoCar"/>
    <w:uiPriority w:val="99"/>
    <w:rsid w:val="007A4F75"/>
    <w:pPr>
      <w:spacing w:line="240" w:lineRule="auto"/>
      <w:jc w:val="left"/>
    </w:pPr>
    <w:rPr>
      <w:rFonts w:ascii="Courier New" w:hAnsi="Courier New" w:cs="Courier New"/>
      <w:sz w:val="16"/>
      <w:szCs w:val="16"/>
      <w:lang w:val="en-US"/>
    </w:rPr>
  </w:style>
  <w:style w:type="paragraph" w:customStyle="1" w:styleId="Codigogrande">
    <w:name w:val="Codigo grande"/>
    <w:basedOn w:val="Normal"/>
    <w:link w:val="CodigograndeCar"/>
    <w:uiPriority w:val="99"/>
    <w:rsid w:val="00C43797"/>
    <w:pPr>
      <w:ind w:firstLine="708"/>
    </w:pPr>
    <w:rPr>
      <w:rFonts w:ascii="Courier New" w:hAnsi="Courier New"/>
      <w:sz w:val="22"/>
      <w:szCs w:val="22"/>
    </w:rPr>
  </w:style>
  <w:style w:type="character" w:customStyle="1" w:styleId="CdigoCar">
    <w:name w:val="Código Car"/>
    <w:link w:val="Cdigo"/>
    <w:uiPriority w:val="99"/>
    <w:locked/>
    <w:rsid w:val="007A4F75"/>
    <w:rPr>
      <w:rFonts w:ascii="Courier New" w:hAnsi="Courier New" w:cs="Courier New"/>
      <w:sz w:val="16"/>
      <w:szCs w:val="16"/>
      <w:lang w:val="en-US"/>
    </w:rPr>
  </w:style>
  <w:style w:type="paragraph" w:styleId="Subttulo">
    <w:name w:val="Subtitle"/>
    <w:basedOn w:val="Normal"/>
    <w:next w:val="Normal"/>
    <w:link w:val="SubttuloCar"/>
    <w:uiPriority w:val="99"/>
    <w:qFormat/>
    <w:rsid w:val="000077E3"/>
    <w:pPr>
      <w:numPr>
        <w:ilvl w:val="1"/>
      </w:numPr>
    </w:pPr>
    <w:rPr>
      <w:rFonts w:ascii="Cambria" w:hAnsi="Cambria"/>
      <w:i/>
      <w:iCs/>
      <w:color w:val="4F81BD"/>
      <w:spacing w:val="15"/>
    </w:rPr>
  </w:style>
  <w:style w:type="character" w:customStyle="1" w:styleId="SubttuloCar">
    <w:name w:val="Subtítulo Car"/>
    <w:link w:val="Subttulo"/>
    <w:uiPriority w:val="99"/>
    <w:locked/>
    <w:rsid w:val="000077E3"/>
    <w:rPr>
      <w:rFonts w:ascii="Cambria" w:hAnsi="Cambria" w:cs="Times New Roman"/>
      <w:i/>
      <w:iCs/>
      <w:color w:val="4F81BD"/>
      <w:spacing w:val="15"/>
      <w:sz w:val="24"/>
      <w:szCs w:val="24"/>
      <w:lang w:val="es-ES_tradnl"/>
    </w:rPr>
  </w:style>
  <w:style w:type="character" w:customStyle="1" w:styleId="CodigograndeCar">
    <w:name w:val="Codigo grande Car"/>
    <w:link w:val="Codigogrande"/>
    <w:uiPriority w:val="99"/>
    <w:locked/>
    <w:rsid w:val="00C43797"/>
    <w:rPr>
      <w:rFonts w:ascii="Courier New" w:hAnsi="Courier New" w:cs="Times New Roman"/>
      <w:sz w:val="22"/>
      <w:szCs w:val="22"/>
    </w:rPr>
  </w:style>
  <w:style w:type="paragraph" w:styleId="Revisin">
    <w:name w:val="Revision"/>
    <w:hidden/>
    <w:uiPriority w:val="99"/>
    <w:semiHidden/>
    <w:rsid w:val="00D519AA"/>
    <w:pPr>
      <w:spacing w:before="6000" w:after="360" w:line="480" w:lineRule="auto"/>
      <w:jc w:val="center"/>
    </w:pPr>
    <w:rPr>
      <w:sz w:val="24"/>
      <w:szCs w:val="24"/>
      <w:lang w:val="es-ES_tradnl"/>
    </w:rPr>
  </w:style>
  <w:style w:type="character" w:customStyle="1" w:styleId="apple-style-span">
    <w:name w:val="apple-style-span"/>
    <w:uiPriority w:val="99"/>
    <w:rsid w:val="00B91790"/>
    <w:rPr>
      <w:rFonts w:cs="Times New Roman"/>
    </w:rPr>
  </w:style>
  <w:style w:type="character" w:styleId="Hipervnculovisitado">
    <w:name w:val="FollowedHyperlink"/>
    <w:uiPriority w:val="99"/>
    <w:rsid w:val="009C088A"/>
    <w:rPr>
      <w:rFonts w:cs="Times New Roman"/>
      <w:color w:val="800080"/>
      <w:u w:val="single"/>
    </w:rPr>
  </w:style>
  <w:style w:type="table" w:styleId="Tablabsica2">
    <w:name w:val="Table Simple 2"/>
    <w:basedOn w:val="Tablanormal"/>
    <w:uiPriority w:val="99"/>
    <w:rsid w:val="00630801"/>
    <w:pPr>
      <w:spacing w:before="60" w:after="60"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Tabladeilustraciones">
    <w:name w:val="table of figures"/>
    <w:basedOn w:val="Normal"/>
    <w:next w:val="Normal"/>
    <w:uiPriority w:val="99"/>
    <w:rsid w:val="00D43323"/>
    <w:pPr>
      <w:spacing w:after="0"/>
    </w:pPr>
  </w:style>
  <w:style w:type="paragraph" w:customStyle="1" w:styleId="Referencia">
    <w:name w:val="Referencia"/>
    <w:basedOn w:val="Referencias"/>
    <w:link w:val="ReferenciaCar"/>
    <w:uiPriority w:val="99"/>
    <w:rsid w:val="00F57D19"/>
    <w:pPr>
      <w:numPr>
        <w:numId w:val="1"/>
      </w:numPr>
    </w:pPr>
    <w:rPr>
      <w:lang w:val="en-GB"/>
    </w:rPr>
  </w:style>
  <w:style w:type="character" w:customStyle="1" w:styleId="ReferenciasCar">
    <w:name w:val="Referencias Car"/>
    <w:link w:val="Referencias"/>
    <w:uiPriority w:val="99"/>
    <w:locked/>
    <w:rsid w:val="00F57D19"/>
    <w:rPr>
      <w:sz w:val="22"/>
      <w:szCs w:val="24"/>
      <w:lang w:val="es-ES_tradnl"/>
    </w:rPr>
  </w:style>
  <w:style w:type="character" w:customStyle="1" w:styleId="ReferenciaCar">
    <w:name w:val="Referencia Car"/>
    <w:link w:val="Referencia"/>
    <w:uiPriority w:val="99"/>
    <w:locked/>
    <w:rsid w:val="00F57D19"/>
    <w:rPr>
      <w:sz w:val="22"/>
      <w:szCs w:val="24"/>
      <w:lang w:val="en-GB"/>
    </w:rPr>
  </w:style>
  <w:style w:type="paragraph" w:customStyle="1" w:styleId="codigo1">
    <w:name w:val="codigo 1"/>
    <w:basedOn w:val="Codigo"/>
    <w:link w:val="codigo1Car"/>
    <w:uiPriority w:val="99"/>
    <w:rsid w:val="00F57D19"/>
    <w:pPr>
      <w:spacing w:before="60" w:after="60"/>
    </w:pPr>
  </w:style>
  <w:style w:type="character" w:customStyle="1" w:styleId="codigo1Car">
    <w:name w:val="codigo 1 Car"/>
    <w:basedOn w:val="CodigoCar"/>
    <w:link w:val="codigo1"/>
    <w:uiPriority w:val="99"/>
    <w:locked/>
    <w:rsid w:val="00F57D19"/>
    <w:rPr>
      <w:rFonts w:ascii="Courier New" w:hAnsi="Courier New" w:cs="Times New Roman"/>
      <w:sz w:val="24"/>
      <w:szCs w:val="24"/>
      <w:lang w:val="es-ES_tradnl" w:eastAsia="es-ES" w:bidi="ar-SA"/>
    </w:rPr>
  </w:style>
  <w:style w:type="paragraph" w:customStyle="1" w:styleId="NormalResumen">
    <w:name w:val="Normal Resumen"/>
    <w:basedOn w:val="Normal"/>
    <w:link w:val="NormalResumenCar"/>
    <w:qFormat/>
    <w:rsid w:val="00F10EB9"/>
    <w:pPr>
      <w:spacing w:line="240" w:lineRule="auto"/>
      <w:ind w:left="360"/>
    </w:pPr>
    <w:rPr>
      <w:lang w:val="en-US"/>
    </w:rPr>
  </w:style>
  <w:style w:type="character" w:customStyle="1" w:styleId="NormalResumenCar">
    <w:name w:val="Normal Resumen Car"/>
    <w:basedOn w:val="Fuentedeprrafopredeter"/>
    <w:link w:val="NormalResumen"/>
    <w:rsid w:val="00F10EB9"/>
    <w:rPr>
      <w:sz w:val="24"/>
      <w:szCs w:val="24"/>
      <w:lang w:val="en-US"/>
    </w:rPr>
  </w:style>
  <w:style w:type="paragraph" w:customStyle="1" w:styleId="CdigoFuente">
    <w:name w:val="Código Fuente"/>
    <w:link w:val="CdigoFuenteCar"/>
    <w:qFormat/>
    <w:rsid w:val="00AA19D5"/>
    <w:pPr>
      <w:shd w:val="clear" w:color="auto" w:fill="F2F2F2" w:themeFill="background1" w:themeFillShade="F2"/>
      <w:spacing w:line="276" w:lineRule="auto"/>
    </w:pPr>
    <w:rPr>
      <w:rFonts w:ascii="Courier New" w:hAnsi="Courier New"/>
      <w:sz w:val="18"/>
      <w:szCs w:val="24"/>
      <w:lang w:val="es-ES_tradnl"/>
    </w:rPr>
  </w:style>
  <w:style w:type="character" w:customStyle="1" w:styleId="CdigoFuenteCar">
    <w:name w:val="Código Fuente Car"/>
    <w:basedOn w:val="codigo1Car"/>
    <w:link w:val="CdigoFuente"/>
    <w:rsid w:val="00AA19D5"/>
    <w:rPr>
      <w:rFonts w:ascii="Courier New" w:hAnsi="Courier New" w:cs="Times New Roman"/>
      <w:sz w:val="18"/>
      <w:szCs w:val="24"/>
      <w:shd w:val="clear" w:color="auto" w:fill="F2F2F2" w:themeFill="background1" w:themeFillShade="F2"/>
      <w:lang w:val="es-ES_tradnl" w:eastAsia="es-ES" w:bidi="ar-SA"/>
    </w:rPr>
  </w:style>
  <w:style w:type="character" w:styleId="Refdecomentario">
    <w:name w:val="annotation reference"/>
    <w:basedOn w:val="Fuentedeprrafopredeter"/>
    <w:uiPriority w:val="99"/>
    <w:semiHidden/>
    <w:unhideWhenUsed/>
    <w:locked/>
    <w:rsid w:val="002C3367"/>
    <w:rPr>
      <w:sz w:val="16"/>
      <w:szCs w:val="16"/>
    </w:rPr>
  </w:style>
  <w:style w:type="paragraph" w:styleId="Textocomentario">
    <w:name w:val="annotation text"/>
    <w:basedOn w:val="Normal"/>
    <w:link w:val="TextocomentarioCar"/>
    <w:uiPriority w:val="99"/>
    <w:semiHidden/>
    <w:unhideWhenUsed/>
    <w:locked/>
    <w:rsid w:val="002C3367"/>
    <w:pPr>
      <w:widowControl w:val="0"/>
      <w:spacing w:after="200" w:line="240" w:lineRule="auto"/>
      <w:jc w:val="left"/>
    </w:pPr>
    <w:rPr>
      <w:rFonts w:asciiTheme="minorHAnsi" w:eastAsiaTheme="minorHAnsi" w:hAnsiTheme="minorHAnsi" w:cstheme="minorBidi"/>
      <w:sz w:val="20"/>
      <w:szCs w:val="20"/>
      <w:lang w:val="en-US" w:eastAsia="en-US"/>
    </w:rPr>
  </w:style>
  <w:style w:type="character" w:customStyle="1" w:styleId="TextocomentarioCar">
    <w:name w:val="Texto comentario Car"/>
    <w:basedOn w:val="Fuentedeprrafopredeter"/>
    <w:link w:val="Textocomentario"/>
    <w:uiPriority w:val="99"/>
    <w:semiHidden/>
    <w:rsid w:val="002C3367"/>
    <w:rPr>
      <w:rFonts w:asciiTheme="minorHAnsi" w:eastAsiaTheme="minorHAnsi" w:hAnsiTheme="minorHAnsi" w:cstheme="minorBidi"/>
      <w:lang w:val="en-US" w:eastAsia="en-US"/>
    </w:rPr>
  </w:style>
  <w:style w:type="paragraph" w:styleId="Asuntodelcomentario">
    <w:name w:val="annotation subject"/>
    <w:basedOn w:val="Textocomentario"/>
    <w:next w:val="Textocomentario"/>
    <w:link w:val="AsuntodelcomentarioCar"/>
    <w:uiPriority w:val="99"/>
    <w:semiHidden/>
    <w:unhideWhenUsed/>
    <w:locked/>
    <w:rsid w:val="002C3367"/>
    <w:rPr>
      <w:b/>
      <w:bCs/>
    </w:rPr>
  </w:style>
  <w:style w:type="character" w:customStyle="1" w:styleId="AsuntodelcomentarioCar">
    <w:name w:val="Asunto del comentario Car"/>
    <w:basedOn w:val="TextocomentarioCar"/>
    <w:link w:val="Asuntodelcomentario"/>
    <w:uiPriority w:val="99"/>
    <w:semiHidden/>
    <w:rsid w:val="002C3367"/>
    <w:rPr>
      <w:rFonts w:asciiTheme="minorHAnsi" w:eastAsiaTheme="minorHAnsi" w:hAnsiTheme="minorHAnsi" w:cstheme="minorBidi"/>
      <w:b/>
      <w:bCs/>
      <w:lang w:val="en-US" w:eastAsia="en-US"/>
    </w:rPr>
  </w:style>
  <w:style w:type="character" w:styleId="Mencinsinresolver">
    <w:name w:val="Unresolved Mention"/>
    <w:basedOn w:val="Fuentedeprrafopredeter"/>
    <w:uiPriority w:val="99"/>
    <w:semiHidden/>
    <w:unhideWhenUsed/>
    <w:rsid w:val="00C74631"/>
    <w:rPr>
      <w:color w:val="605E5C"/>
      <w:shd w:val="clear" w:color="auto" w:fill="E1DFDD"/>
    </w:rPr>
  </w:style>
  <w:style w:type="paragraph" w:styleId="TtuloTDC">
    <w:name w:val="TOC Heading"/>
    <w:basedOn w:val="Ttulo1"/>
    <w:next w:val="Normal"/>
    <w:uiPriority w:val="39"/>
    <w:unhideWhenUsed/>
    <w:qFormat/>
    <w:rsid w:val="00D50768"/>
    <w:pPr>
      <w:keepNext/>
      <w:keepLines/>
      <w:pageBreakBefore w:val="0"/>
      <w:numPr>
        <w:ilvl w:val="0"/>
        <w:numId w:val="0"/>
      </w:numPr>
      <w:spacing w:before="240" w:after="0" w:line="259" w:lineRule="auto"/>
      <w:jc w:val="left"/>
      <w:outlineLvl w:val="9"/>
    </w:pPr>
    <w:rPr>
      <w:rFonts w:asciiTheme="majorHAnsi" w:eastAsiaTheme="majorEastAsia" w:hAnsiTheme="majorHAnsi" w:cstheme="majorBidi"/>
      <w:b w:val="0"/>
      <w:smallCaps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185532">
      <w:bodyDiv w:val="1"/>
      <w:marLeft w:val="0"/>
      <w:marRight w:val="0"/>
      <w:marTop w:val="0"/>
      <w:marBottom w:val="0"/>
      <w:divBdr>
        <w:top w:val="none" w:sz="0" w:space="0" w:color="auto"/>
        <w:left w:val="none" w:sz="0" w:space="0" w:color="auto"/>
        <w:bottom w:val="none" w:sz="0" w:space="0" w:color="auto"/>
        <w:right w:val="none" w:sz="0" w:space="0" w:color="auto"/>
      </w:divBdr>
    </w:div>
    <w:div w:id="251015448">
      <w:bodyDiv w:val="1"/>
      <w:marLeft w:val="0"/>
      <w:marRight w:val="0"/>
      <w:marTop w:val="0"/>
      <w:marBottom w:val="0"/>
      <w:divBdr>
        <w:top w:val="none" w:sz="0" w:space="0" w:color="auto"/>
        <w:left w:val="none" w:sz="0" w:space="0" w:color="auto"/>
        <w:bottom w:val="none" w:sz="0" w:space="0" w:color="auto"/>
        <w:right w:val="none" w:sz="0" w:space="0" w:color="auto"/>
      </w:divBdr>
    </w:div>
    <w:div w:id="421880517">
      <w:bodyDiv w:val="1"/>
      <w:marLeft w:val="0"/>
      <w:marRight w:val="0"/>
      <w:marTop w:val="0"/>
      <w:marBottom w:val="0"/>
      <w:divBdr>
        <w:top w:val="none" w:sz="0" w:space="0" w:color="auto"/>
        <w:left w:val="none" w:sz="0" w:space="0" w:color="auto"/>
        <w:bottom w:val="none" w:sz="0" w:space="0" w:color="auto"/>
        <w:right w:val="none" w:sz="0" w:space="0" w:color="auto"/>
      </w:divBdr>
    </w:div>
    <w:div w:id="715861668">
      <w:bodyDiv w:val="1"/>
      <w:marLeft w:val="0"/>
      <w:marRight w:val="0"/>
      <w:marTop w:val="0"/>
      <w:marBottom w:val="0"/>
      <w:divBdr>
        <w:top w:val="none" w:sz="0" w:space="0" w:color="auto"/>
        <w:left w:val="none" w:sz="0" w:space="0" w:color="auto"/>
        <w:bottom w:val="none" w:sz="0" w:space="0" w:color="auto"/>
        <w:right w:val="none" w:sz="0" w:space="0" w:color="auto"/>
      </w:divBdr>
    </w:div>
    <w:div w:id="742987926">
      <w:bodyDiv w:val="1"/>
      <w:marLeft w:val="0"/>
      <w:marRight w:val="0"/>
      <w:marTop w:val="0"/>
      <w:marBottom w:val="0"/>
      <w:divBdr>
        <w:top w:val="none" w:sz="0" w:space="0" w:color="auto"/>
        <w:left w:val="none" w:sz="0" w:space="0" w:color="auto"/>
        <w:bottom w:val="none" w:sz="0" w:space="0" w:color="auto"/>
        <w:right w:val="none" w:sz="0" w:space="0" w:color="auto"/>
      </w:divBdr>
    </w:div>
    <w:div w:id="997883195">
      <w:bodyDiv w:val="1"/>
      <w:marLeft w:val="0"/>
      <w:marRight w:val="0"/>
      <w:marTop w:val="0"/>
      <w:marBottom w:val="0"/>
      <w:divBdr>
        <w:top w:val="none" w:sz="0" w:space="0" w:color="auto"/>
        <w:left w:val="none" w:sz="0" w:space="0" w:color="auto"/>
        <w:bottom w:val="none" w:sz="0" w:space="0" w:color="auto"/>
        <w:right w:val="none" w:sz="0" w:space="0" w:color="auto"/>
      </w:divBdr>
    </w:div>
    <w:div w:id="1172330546">
      <w:bodyDiv w:val="1"/>
      <w:marLeft w:val="0"/>
      <w:marRight w:val="0"/>
      <w:marTop w:val="0"/>
      <w:marBottom w:val="0"/>
      <w:divBdr>
        <w:top w:val="none" w:sz="0" w:space="0" w:color="auto"/>
        <w:left w:val="none" w:sz="0" w:space="0" w:color="auto"/>
        <w:bottom w:val="none" w:sz="0" w:space="0" w:color="auto"/>
        <w:right w:val="none" w:sz="0" w:space="0" w:color="auto"/>
      </w:divBdr>
    </w:div>
    <w:div w:id="1327324428">
      <w:bodyDiv w:val="1"/>
      <w:marLeft w:val="0"/>
      <w:marRight w:val="0"/>
      <w:marTop w:val="0"/>
      <w:marBottom w:val="0"/>
      <w:divBdr>
        <w:top w:val="none" w:sz="0" w:space="0" w:color="auto"/>
        <w:left w:val="none" w:sz="0" w:space="0" w:color="auto"/>
        <w:bottom w:val="none" w:sz="0" w:space="0" w:color="auto"/>
        <w:right w:val="none" w:sz="0" w:space="0" w:color="auto"/>
      </w:divBdr>
    </w:div>
    <w:div w:id="1395859162">
      <w:bodyDiv w:val="1"/>
      <w:marLeft w:val="0"/>
      <w:marRight w:val="0"/>
      <w:marTop w:val="0"/>
      <w:marBottom w:val="0"/>
      <w:divBdr>
        <w:top w:val="none" w:sz="0" w:space="0" w:color="auto"/>
        <w:left w:val="none" w:sz="0" w:space="0" w:color="auto"/>
        <w:bottom w:val="none" w:sz="0" w:space="0" w:color="auto"/>
        <w:right w:val="none" w:sz="0" w:space="0" w:color="auto"/>
      </w:divBdr>
    </w:div>
    <w:div w:id="1546868385">
      <w:bodyDiv w:val="1"/>
      <w:marLeft w:val="0"/>
      <w:marRight w:val="0"/>
      <w:marTop w:val="0"/>
      <w:marBottom w:val="0"/>
      <w:divBdr>
        <w:top w:val="none" w:sz="0" w:space="0" w:color="auto"/>
        <w:left w:val="none" w:sz="0" w:space="0" w:color="auto"/>
        <w:bottom w:val="none" w:sz="0" w:space="0" w:color="auto"/>
        <w:right w:val="none" w:sz="0" w:space="0" w:color="auto"/>
      </w:divBdr>
    </w:div>
    <w:div w:id="1964339432">
      <w:bodyDiv w:val="1"/>
      <w:marLeft w:val="0"/>
      <w:marRight w:val="0"/>
      <w:marTop w:val="0"/>
      <w:marBottom w:val="0"/>
      <w:divBdr>
        <w:top w:val="none" w:sz="0" w:space="0" w:color="auto"/>
        <w:left w:val="none" w:sz="0" w:space="0" w:color="auto"/>
        <w:bottom w:val="none" w:sz="0" w:space="0" w:color="auto"/>
        <w:right w:val="none" w:sz="0" w:space="0" w:color="auto"/>
      </w:divBdr>
    </w:div>
    <w:div w:id="2138647361">
      <w:marLeft w:val="0"/>
      <w:marRight w:val="0"/>
      <w:marTop w:val="0"/>
      <w:marBottom w:val="0"/>
      <w:divBdr>
        <w:top w:val="none" w:sz="0" w:space="0" w:color="auto"/>
        <w:left w:val="none" w:sz="0" w:space="0" w:color="auto"/>
        <w:bottom w:val="none" w:sz="0" w:space="0" w:color="auto"/>
        <w:right w:val="none" w:sz="0" w:space="0" w:color="auto"/>
      </w:divBdr>
    </w:div>
    <w:div w:id="2138647362">
      <w:marLeft w:val="0"/>
      <w:marRight w:val="0"/>
      <w:marTop w:val="0"/>
      <w:marBottom w:val="0"/>
      <w:divBdr>
        <w:top w:val="none" w:sz="0" w:space="0" w:color="auto"/>
        <w:left w:val="none" w:sz="0" w:space="0" w:color="auto"/>
        <w:bottom w:val="none" w:sz="0" w:space="0" w:color="auto"/>
        <w:right w:val="none" w:sz="0" w:space="0" w:color="auto"/>
      </w:divBdr>
    </w:div>
    <w:div w:id="2138647363">
      <w:marLeft w:val="0"/>
      <w:marRight w:val="0"/>
      <w:marTop w:val="0"/>
      <w:marBottom w:val="0"/>
      <w:divBdr>
        <w:top w:val="none" w:sz="0" w:space="0" w:color="auto"/>
        <w:left w:val="none" w:sz="0" w:space="0" w:color="auto"/>
        <w:bottom w:val="none" w:sz="0" w:space="0" w:color="auto"/>
        <w:right w:val="none" w:sz="0" w:space="0" w:color="auto"/>
      </w:divBdr>
    </w:div>
    <w:div w:id="2138647364">
      <w:marLeft w:val="0"/>
      <w:marRight w:val="0"/>
      <w:marTop w:val="0"/>
      <w:marBottom w:val="0"/>
      <w:divBdr>
        <w:top w:val="none" w:sz="0" w:space="0" w:color="auto"/>
        <w:left w:val="none" w:sz="0" w:space="0" w:color="auto"/>
        <w:bottom w:val="none" w:sz="0" w:space="0" w:color="auto"/>
        <w:right w:val="none" w:sz="0" w:space="0" w:color="auto"/>
      </w:divBdr>
    </w:div>
    <w:div w:id="2138647365">
      <w:marLeft w:val="0"/>
      <w:marRight w:val="0"/>
      <w:marTop w:val="0"/>
      <w:marBottom w:val="0"/>
      <w:divBdr>
        <w:top w:val="none" w:sz="0" w:space="0" w:color="auto"/>
        <w:left w:val="none" w:sz="0" w:space="0" w:color="auto"/>
        <w:bottom w:val="none" w:sz="0" w:space="0" w:color="auto"/>
        <w:right w:val="none" w:sz="0" w:space="0" w:color="auto"/>
      </w:divBdr>
    </w:div>
    <w:div w:id="2138647366">
      <w:marLeft w:val="0"/>
      <w:marRight w:val="0"/>
      <w:marTop w:val="0"/>
      <w:marBottom w:val="0"/>
      <w:divBdr>
        <w:top w:val="none" w:sz="0" w:space="0" w:color="auto"/>
        <w:left w:val="none" w:sz="0" w:space="0" w:color="auto"/>
        <w:bottom w:val="none" w:sz="0" w:space="0" w:color="auto"/>
        <w:right w:val="none" w:sz="0" w:space="0" w:color="auto"/>
      </w:divBdr>
    </w:div>
    <w:div w:id="2138647367">
      <w:marLeft w:val="0"/>
      <w:marRight w:val="0"/>
      <w:marTop w:val="0"/>
      <w:marBottom w:val="0"/>
      <w:divBdr>
        <w:top w:val="none" w:sz="0" w:space="0" w:color="auto"/>
        <w:left w:val="none" w:sz="0" w:space="0" w:color="auto"/>
        <w:bottom w:val="none" w:sz="0" w:space="0" w:color="auto"/>
        <w:right w:val="none" w:sz="0" w:space="0" w:color="auto"/>
      </w:divBdr>
    </w:div>
    <w:div w:id="2138647368">
      <w:marLeft w:val="0"/>
      <w:marRight w:val="0"/>
      <w:marTop w:val="0"/>
      <w:marBottom w:val="0"/>
      <w:divBdr>
        <w:top w:val="none" w:sz="0" w:space="0" w:color="auto"/>
        <w:left w:val="none" w:sz="0" w:space="0" w:color="auto"/>
        <w:bottom w:val="none" w:sz="0" w:space="0" w:color="auto"/>
        <w:right w:val="none" w:sz="0" w:space="0" w:color="auto"/>
      </w:divBdr>
    </w:div>
    <w:div w:id="213864736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1.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www.vipfitter.es/por-que-debes-digitalizarte-en-tus-sesiones-de-entrenamiento-personal/" TargetMode="External"/><Relationship Id="rId89" Type="http://schemas.openxmlformats.org/officeDocument/2006/relationships/hyperlink" Target="https://www.javaguides.net/2018/10/user-registration-module-using-springboot-springmvc-springsecurity-hibernate5-thymeleaf-mysql.html" TargetMode="External"/><Relationship Id="rId16" Type="http://schemas.openxmlformats.org/officeDocument/2006/relationships/hyperlink" Target="https://www.vipfitter.es/por-que-debes-digitalizarte-en-tus-sesiones-de-entrenamiento-personal/" TargetMode="External"/><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yperlink" Target="https://migrationbo.com/el-futuro-del-fitness-en-la-era-digital/"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arquitecturajava.com/spring-mvc-configuracion/" TargetMode="External"/><Relationship Id="rId95" Type="http://schemas.openxmlformats.org/officeDocument/2006/relationships/hyperlink" Target="https://es.wikipedia.org/wiki/Sostenible" TargetMode="External"/><Relationship Id="rId22" Type="http://schemas.openxmlformats.org/officeDocument/2006/relationships/header" Target="header2.xml"/><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hyperlink" Target="https://www.valgo.es/blog/3er-informe-impacto-covid-19-el-sector-del-fitness-factura-1500-millones-menos-como-consecuencia-de-la-pandemia?elem=264146" TargetMode="External"/><Relationship Id="rId85" Type="http://schemas.openxmlformats.org/officeDocument/2006/relationships/hyperlink" Target="https://fivestarsfitness.com/la-cara-y-la-cruz-en-la-digitalizacion-de-los-entrenadores-personales-en-espana-en-2021-2/" TargetMode="External"/><Relationship Id="rId12" Type="http://schemas.openxmlformats.org/officeDocument/2006/relationships/image" Target="media/image5.png"/><Relationship Id="rId17" Type="http://schemas.openxmlformats.org/officeDocument/2006/relationships/hyperlink" Target="https://www.valgo.es/blog/revolucion-en-la-industria-del-fitness-el-futuro-hibrido?elem=261825"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eader" Target="header1.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business.virtuagym.com/es/blog/tips-para-digitalizar-tu-establecimiento-fitness-durante-el-coronavirus/" TargetMode="External"/><Relationship Id="rId88" Type="http://schemas.openxmlformats.org/officeDocument/2006/relationships/hyperlink" Target="https://www.codejava.net/frameworks/spring-boot/user-registration-and-login-tutorial" TargetMode="External"/><Relationship Id="rId91" Type="http://schemas.openxmlformats.org/officeDocument/2006/relationships/hyperlink" Target="https://www.un.org/sustainabledevelopment/es/objetivos-de-desarrollo-sostenible/" TargetMode="External"/><Relationship Id="rId96" Type="http://schemas.openxmlformats.org/officeDocument/2006/relationships/hyperlink" Target="https://es.wikipedia.org/wiki/Salu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igrationbo.com/el-futuro-del-fitness-en-la-era-digital/"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www.valgo.es/blog/revolucion-en-la-industria-del-fitness-el-futuro-hibrido?elem=261825" TargetMode="External"/><Relationship Id="rId81" Type="http://schemas.openxmlformats.org/officeDocument/2006/relationships/hyperlink" Target="https://www.bdo.es/es-es/publicaciones/publicaciones-tecnicas/fas/el-sector-fitness-recuperara-la-facturacion-precovid-en-2023" TargetMode="External"/><Relationship Id="rId86" Type="http://schemas.openxmlformats.org/officeDocument/2006/relationships/hyperlink" Target="https://www.vipfitter.es/wp-content/uploads/2021/03/Futuro-Entrenamiento-Personal-2021.pdf?utm_source=landing_page&amp;amp;utm_medium=form_submit&amp;amp;utm_campaign=encuestaEP2021&amp;amp;utm_content=submit_button" TargetMode="External"/><Relationship Id="rId94" Type="http://schemas.openxmlformats.org/officeDocument/2006/relationships/hyperlink" Target="https://frasesbuenas.net/frases-de-lyndon-b.-johnson/" TargetMode="External"/><Relationship Id="rId99" Type="http://schemas.openxmlformats.org/officeDocument/2006/relationships/hyperlink" Target="https://es.wikipedia.org/wiki/Innovaci%C3%B3n"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migrationbo.com/el-futuro-del-fitness-en-la-era-digital/"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es.wikipedia.org/wiki/Infraestructura"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www.un.org/sustainabledevelopment/es/health/"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hart" Target="charts/chart1.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s://www.baeldung.com/spring-security-registration" TargetMode="External"/><Relationship Id="rId61" Type="http://schemas.openxmlformats.org/officeDocument/2006/relationships/image" Target="media/image45.png"/><Relationship Id="rId82" Type="http://schemas.openxmlformats.org/officeDocument/2006/relationships/hyperlink" Target="https://www.rocfit.com/consejos-fitness/la-transformacion-digital-de-los-gimnasios/" TargetMode="External"/><Relationship Id="rId19" Type="http://schemas.openxmlformats.org/officeDocument/2006/relationships/hyperlink" Target="https://www.vipfitter.es/por-que-debes-digitalizarte-en-tus-sesiones-de-entrenamiento-personal/" TargetMode="External"/><Relationship Id="rId14" Type="http://schemas.openxmlformats.org/officeDocument/2006/relationships/hyperlink" Target="https://www.valgo.es/blog/revolucion-en-la-industria-del-fitness-el-futuro-hibrido?elem=261825"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www.un.org/sustainabledevelopment/es/infrastructure/" TargetMode="External"/><Relationship Id="rId98" Type="http://schemas.openxmlformats.org/officeDocument/2006/relationships/hyperlink" Target="https://es.wikipedia.org/wiki/Industrializaci%C3%B3n"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7.emf"/></Relationships>
</file>

<file path=word/_rels/header2.xml.rels><?xml version="1.0" encoding="UTF-8" standalone="yes"?>
<Relationships xmlns="http://schemas.openxmlformats.org/package/2006/relationships"><Relationship Id="rId1" Type="http://schemas.openxmlformats.org/officeDocument/2006/relationships/image" Target="media/image7.emf"/></Relationships>
</file>

<file path=word/_rels/header3.xml.rels><?xml version="1.0" encoding="UTF-8" standalone="yes"?>
<Relationships xmlns="http://schemas.openxmlformats.org/package/2006/relationships"><Relationship Id="rId1" Type="http://schemas.openxmlformats.org/officeDocument/2006/relationships/image" Target="media/image7.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lberto%20Santamar&#237;a\Escritorio\PFC.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aime\Documents\GitHub\ICAI\CUARTO\TFG\Seguimiento\DiagramaGantt_Fina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Hoja1!$C$2</c:f>
              <c:strCache>
                <c:ptCount val="1"/>
                <c:pt idx="0">
                  <c:v>FECHA INICIO</c:v>
                </c:pt>
              </c:strCache>
            </c:strRef>
          </c:tx>
          <c:spPr>
            <a:noFill/>
            <a:ln>
              <a:noFill/>
            </a:ln>
            <a:effectLst/>
            <a:sp3d/>
          </c:spPr>
          <c:invertIfNegative val="0"/>
          <c:cat>
            <c:strRef>
              <c:f>Hoja1!$B$3:$B$14</c:f>
              <c:strCache>
                <c:ptCount val="11"/>
                <c:pt idx="0">
                  <c:v>Competencia &amp; Research</c:v>
                </c:pt>
                <c:pt idx="1">
                  <c:v>Funcionalidad, Requisitos y Viabilidad</c:v>
                </c:pt>
                <c:pt idx="2">
                  <c:v>Modelo de negocio</c:v>
                </c:pt>
                <c:pt idx="3">
                  <c:v>Estructura de la página web</c:v>
                </c:pt>
                <c:pt idx="4">
                  <c:v>Front-end página principal</c:v>
                </c:pt>
                <c:pt idx="5">
                  <c:v>Back-end inicial, Seguridad</c:v>
                </c:pt>
                <c:pt idx="6">
                  <c:v>Planteamiento interfaz plataforma</c:v>
                </c:pt>
                <c:pt idx="7">
                  <c:v>Funcionalidad y back-end avanzado</c:v>
                </c:pt>
                <c:pt idx="8">
                  <c:v>Front-end avanzado</c:v>
                </c:pt>
                <c:pt idx="9">
                  <c:v>Análisis de hosting &amp; deployment</c:v>
                </c:pt>
                <c:pt idx="10">
                  <c:v>Posible reajuste de modelo de negocio</c:v>
                </c:pt>
              </c:strCache>
            </c:strRef>
          </c:cat>
          <c:val>
            <c:numRef>
              <c:f>Hoja1!$C$3:$C$14</c:f>
              <c:numCache>
                <c:formatCode>d\-mmm</c:formatCode>
                <c:ptCount val="12"/>
                <c:pt idx="0">
                  <c:v>44454</c:v>
                </c:pt>
                <c:pt idx="1">
                  <c:v>44460</c:v>
                </c:pt>
                <c:pt idx="2">
                  <c:v>44471</c:v>
                </c:pt>
                <c:pt idx="3">
                  <c:v>44475</c:v>
                </c:pt>
                <c:pt idx="4">
                  <c:v>44480</c:v>
                </c:pt>
                <c:pt idx="5">
                  <c:v>44501</c:v>
                </c:pt>
                <c:pt idx="6">
                  <c:v>44563</c:v>
                </c:pt>
                <c:pt idx="7">
                  <c:v>44577</c:v>
                </c:pt>
                <c:pt idx="8">
                  <c:v>44577</c:v>
                </c:pt>
                <c:pt idx="9">
                  <c:v>44695</c:v>
                </c:pt>
                <c:pt idx="10">
                  <c:v>44703</c:v>
                </c:pt>
              </c:numCache>
            </c:numRef>
          </c:val>
          <c:extLst>
            <c:ext xmlns:c16="http://schemas.microsoft.com/office/drawing/2014/chart" uri="{C3380CC4-5D6E-409C-BE32-E72D297353CC}">
              <c16:uniqueId val="{00000000-DDBD-4053-A15C-3D63E0F32905}"/>
            </c:ext>
          </c:extLst>
        </c:ser>
        <c:ser>
          <c:idx val="1"/>
          <c:order val="1"/>
          <c:tx>
            <c:strRef>
              <c:f>Hoja1!$E$2</c:f>
              <c:strCache>
                <c:ptCount val="1"/>
                <c:pt idx="0">
                  <c:v>DURACIÓN [días]</c:v>
                </c:pt>
              </c:strCache>
            </c:strRef>
          </c:tx>
          <c:spPr>
            <a:solidFill>
              <a:schemeClr val="accent2"/>
            </a:solidFill>
            <a:ln>
              <a:noFill/>
            </a:ln>
            <a:effectLst/>
            <a:sp3d/>
          </c:spPr>
          <c:invertIfNegative val="0"/>
          <c:cat>
            <c:strRef>
              <c:f>Hoja1!$B$3:$B$14</c:f>
              <c:strCache>
                <c:ptCount val="11"/>
                <c:pt idx="0">
                  <c:v>Competencia &amp; Research</c:v>
                </c:pt>
                <c:pt idx="1">
                  <c:v>Funcionalidad, Requisitos y Viabilidad</c:v>
                </c:pt>
                <c:pt idx="2">
                  <c:v>Modelo de negocio</c:v>
                </c:pt>
                <c:pt idx="3">
                  <c:v>Estructura de la página web</c:v>
                </c:pt>
                <c:pt idx="4">
                  <c:v>Front-end página principal</c:v>
                </c:pt>
                <c:pt idx="5">
                  <c:v>Back-end inicial, Seguridad</c:v>
                </c:pt>
                <c:pt idx="6">
                  <c:v>Planteamiento interfaz plataforma</c:v>
                </c:pt>
                <c:pt idx="7">
                  <c:v>Funcionalidad y back-end avanzado</c:v>
                </c:pt>
                <c:pt idx="8">
                  <c:v>Front-end avanzado</c:v>
                </c:pt>
                <c:pt idx="9">
                  <c:v>Análisis de hosting &amp; deployment</c:v>
                </c:pt>
                <c:pt idx="10">
                  <c:v>Posible reajuste de modelo de negocio</c:v>
                </c:pt>
              </c:strCache>
            </c:strRef>
          </c:cat>
          <c:val>
            <c:numRef>
              <c:f>Hoja1!$E$3:$E$14</c:f>
              <c:numCache>
                <c:formatCode>General</c:formatCode>
                <c:ptCount val="12"/>
                <c:pt idx="0">
                  <c:v>5</c:v>
                </c:pt>
                <c:pt idx="1">
                  <c:v>10</c:v>
                </c:pt>
                <c:pt idx="2">
                  <c:v>3</c:v>
                </c:pt>
                <c:pt idx="3">
                  <c:v>4</c:v>
                </c:pt>
                <c:pt idx="4">
                  <c:v>20</c:v>
                </c:pt>
                <c:pt idx="5">
                  <c:v>61</c:v>
                </c:pt>
                <c:pt idx="6">
                  <c:v>13</c:v>
                </c:pt>
                <c:pt idx="7">
                  <c:v>117</c:v>
                </c:pt>
                <c:pt idx="8">
                  <c:v>117</c:v>
                </c:pt>
                <c:pt idx="9">
                  <c:v>7</c:v>
                </c:pt>
                <c:pt idx="10">
                  <c:v>9</c:v>
                </c:pt>
              </c:numCache>
            </c:numRef>
          </c:val>
          <c:extLst>
            <c:ext xmlns:c16="http://schemas.microsoft.com/office/drawing/2014/chart" uri="{C3380CC4-5D6E-409C-BE32-E72D297353CC}">
              <c16:uniqueId val="{00000001-DDBD-4053-A15C-3D63E0F32905}"/>
            </c:ext>
          </c:extLst>
        </c:ser>
        <c:dLbls>
          <c:showLegendKey val="0"/>
          <c:showVal val="0"/>
          <c:showCatName val="0"/>
          <c:showSerName val="0"/>
          <c:showPercent val="0"/>
          <c:showBubbleSize val="0"/>
        </c:dLbls>
        <c:gapWidth val="150"/>
        <c:shape val="box"/>
        <c:axId val="419623680"/>
        <c:axId val="419638656"/>
        <c:axId val="0"/>
      </c:bar3DChart>
      <c:catAx>
        <c:axId val="419623680"/>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1" i="0" u="none" strike="noStrike" kern="1200" baseline="0">
                <a:solidFill>
                  <a:schemeClr val="tx1">
                    <a:lumMod val="65000"/>
                    <a:lumOff val="35000"/>
                  </a:schemeClr>
                </a:solidFill>
                <a:latin typeface="+mn-lt"/>
                <a:ea typeface="+mn-ea"/>
                <a:cs typeface="+mn-cs"/>
              </a:defRPr>
            </a:pPr>
            <a:endParaRPr lang="es-ES"/>
          </a:p>
        </c:txPr>
        <c:crossAx val="419638656"/>
        <c:crosses val="autoZero"/>
        <c:auto val="1"/>
        <c:lblAlgn val="ctr"/>
        <c:lblOffset val="100"/>
        <c:noMultiLvlLbl val="0"/>
      </c:catAx>
      <c:valAx>
        <c:axId val="419638656"/>
        <c:scaling>
          <c:orientation val="minMax"/>
          <c:max val="44712"/>
          <c:min val="44454"/>
        </c:scaling>
        <c:delete val="0"/>
        <c:axPos val="t"/>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s-ES" sz="1200" b="1"/>
                  <a:t>DIAGRAMA DE GANTT |</a:t>
                </a:r>
                <a:r>
                  <a:rPr lang="es-ES" sz="1200" b="1" baseline="0"/>
                  <a:t> TFG JAIME ARANA CARDELÚS</a:t>
                </a:r>
                <a:endParaRPr lang="es-ES" sz="1200" b="1"/>
              </a:p>
            </c:rich>
          </c:tx>
          <c:layout>
            <c:manualLayout>
              <c:xMode val="edge"/>
              <c:yMode val="edge"/>
              <c:x val="0.23556995249011592"/>
              <c:y val="1.979182039951732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s-ES"/>
            </a:p>
          </c:txPr>
        </c:title>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s-ES"/>
          </a:p>
        </c:txPr>
        <c:crossAx val="4196236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D8B38-4A56-400E-ABF4-2E637B1393BB}">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Mal16</b:Tag>
    <b:SourceType>JournalArticle</b:SourceType>
    <b:Guid>{3B60DB5D-1C9A-4948-A756-922211C9F613}</b:Guid>
    <b:Title>Instagram is spurring the biggest shift the fitness world has seen in decades</b:Title>
    <b:Year>2016</b:Year>
    <b:Author>
      <b:Author>
        <b:NameList>
          <b:Person>
            <b:Last>Schlossberg</b:Last>
            <b:First>Mallory</b:First>
          </b:Person>
        </b:NameList>
      </b:Author>
    </b:Author>
    <b:JournalName>Business Insider</b:JournalName>
    <b:RefOrder>1</b:RefOrder>
  </b:Source>
</b:Sources>
</file>

<file path=customXml/itemProps1.xml><?xml version="1.0" encoding="utf-8"?>
<ds:datastoreItem xmlns:ds="http://schemas.openxmlformats.org/officeDocument/2006/customXml" ds:itemID="{735E2098-5F14-48A6-AE44-1CFCB9B34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PFC.dot</Template>
  <TotalTime>6098</TotalTime>
  <Pages>89</Pages>
  <Words>14196</Words>
  <Characters>78083</Characters>
  <Application>Microsoft Office Word</Application>
  <DocSecurity>0</DocSecurity>
  <Lines>650</Lines>
  <Paragraphs>184</Paragraphs>
  <ScaleCrop>false</ScaleCrop>
  <HeadingPairs>
    <vt:vector size="2" baseType="variant">
      <vt:variant>
        <vt:lpstr>Título</vt:lpstr>
      </vt:variant>
      <vt:variant>
        <vt:i4>1</vt:i4>
      </vt:variant>
    </vt:vector>
  </HeadingPairs>
  <TitlesOfParts>
    <vt:vector size="1" baseType="lpstr">
      <vt:lpstr>Parte I MEMORIA</vt:lpstr>
    </vt:vector>
  </TitlesOfParts>
  <Company>IIT</Company>
  <LinksUpToDate>false</LinksUpToDate>
  <CharactersWithSpaces>92095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Parte I MEMORIA</dc:title>
  <dc:subject/>
  <dc:creator>Alberto Santamaría</dc:creator>
  <cp:keywords/>
  <dc:description/>
  <cp:lastModifiedBy>Jaime Arana Cardelús</cp:lastModifiedBy>
  <cp:revision>770</cp:revision>
  <cp:lastPrinted>2022-06-05T20:11:00Z</cp:lastPrinted>
  <dcterms:created xsi:type="dcterms:W3CDTF">2021-10-09T08:53:00Z</dcterms:created>
  <dcterms:modified xsi:type="dcterms:W3CDTF">2022-06-05T20:11:00Z</dcterms:modified>
</cp:coreProperties>
</file>